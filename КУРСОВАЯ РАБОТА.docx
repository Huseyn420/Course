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188"/>
      </w:tblGrid>
      <w:tr w:rsidR="00B530E6" w:rsidRPr="00C240C1" w14:paraId="6EFA458F" w14:textId="77777777" w:rsidTr="006C73F4">
        <w:tc>
          <w:tcPr>
            <w:tcW w:w="1383" w:type="dxa"/>
          </w:tcPr>
          <w:p w14:paraId="6ECEB23C" w14:textId="77777777" w:rsidR="00B530E6" w:rsidRPr="00C240C1" w:rsidRDefault="00B530E6" w:rsidP="006C73F4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816960" behindDoc="1" locked="0" layoutInCell="1" allowOverlap="1" wp14:anchorId="1BD0DAC1" wp14:editId="3664E0A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172" name="Рисунок 17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</w:tcPr>
          <w:p w14:paraId="0A98A9F3" w14:textId="77777777" w:rsidR="00B530E6" w:rsidRPr="00C240C1" w:rsidRDefault="00B530E6" w:rsidP="006C73F4">
            <w:pPr>
              <w:jc w:val="center"/>
              <w:rPr>
                <w:b/>
              </w:rPr>
            </w:pPr>
            <w:r w:rsidRPr="00C240C1">
              <w:rPr>
                <w:b/>
              </w:rPr>
              <w:t xml:space="preserve">Министерство науки </w:t>
            </w:r>
            <w:r>
              <w:rPr>
                <w:b/>
              </w:rPr>
              <w:t xml:space="preserve">и высшего </w:t>
            </w:r>
            <w:r w:rsidRPr="00C240C1">
              <w:rPr>
                <w:b/>
              </w:rPr>
              <w:t>образования Российской Федерации</w:t>
            </w:r>
          </w:p>
          <w:p w14:paraId="1DBC9663" w14:textId="77777777" w:rsidR="00B530E6" w:rsidRPr="00C240C1" w:rsidRDefault="00B530E6" w:rsidP="006C73F4">
            <w:pPr>
              <w:jc w:val="center"/>
              <w:rPr>
                <w:b/>
              </w:rPr>
            </w:pPr>
            <w:r w:rsidRPr="00C240C1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66E215E6" w14:textId="77777777" w:rsidR="00B530E6" w:rsidRPr="00C240C1" w:rsidRDefault="00B530E6" w:rsidP="006C73F4">
            <w:pPr>
              <w:jc w:val="center"/>
              <w:rPr>
                <w:b/>
              </w:rPr>
            </w:pPr>
            <w:r w:rsidRPr="00C240C1">
              <w:rPr>
                <w:b/>
              </w:rPr>
              <w:t>высшего образования</w:t>
            </w:r>
          </w:p>
          <w:p w14:paraId="0A6F12C4" w14:textId="77777777" w:rsidR="00B530E6" w:rsidRPr="00C240C1" w:rsidRDefault="00B530E6" w:rsidP="006C73F4">
            <w:pPr>
              <w:ind w:right="-2"/>
              <w:jc w:val="center"/>
              <w:rPr>
                <w:b/>
              </w:rPr>
            </w:pPr>
            <w:r w:rsidRPr="00C240C1">
              <w:rPr>
                <w:b/>
              </w:rPr>
              <w:t>«Московский государственный технический университет</w:t>
            </w:r>
          </w:p>
          <w:p w14:paraId="622FA67E" w14:textId="77777777" w:rsidR="00B530E6" w:rsidRPr="00C240C1" w:rsidRDefault="00B530E6" w:rsidP="006C73F4">
            <w:pPr>
              <w:ind w:right="-2"/>
              <w:jc w:val="center"/>
              <w:rPr>
                <w:b/>
              </w:rPr>
            </w:pPr>
            <w:r w:rsidRPr="00C240C1">
              <w:rPr>
                <w:b/>
              </w:rPr>
              <w:t>имени Н.Э. Баумана</w:t>
            </w:r>
          </w:p>
          <w:p w14:paraId="59131FF1" w14:textId="77777777" w:rsidR="00B530E6" w:rsidRPr="00C240C1" w:rsidRDefault="00B530E6" w:rsidP="006C73F4">
            <w:pPr>
              <w:jc w:val="center"/>
              <w:rPr>
                <w:b/>
              </w:rPr>
            </w:pPr>
            <w:r w:rsidRPr="00C240C1">
              <w:rPr>
                <w:b/>
              </w:rPr>
              <w:t>(национальный исследовательский университет)»</w:t>
            </w:r>
          </w:p>
          <w:p w14:paraId="4DBD372B" w14:textId="77777777" w:rsidR="00B530E6" w:rsidRPr="00C240C1" w:rsidRDefault="00B530E6" w:rsidP="006C73F4">
            <w:pPr>
              <w:jc w:val="center"/>
              <w:rPr>
                <w:b/>
              </w:rPr>
            </w:pPr>
            <w:r w:rsidRPr="00C240C1">
              <w:rPr>
                <w:b/>
              </w:rPr>
              <w:t>(МГТУ им. Н.Э. Баумана)</w:t>
            </w:r>
          </w:p>
        </w:tc>
      </w:tr>
    </w:tbl>
    <w:p w14:paraId="124B7018" w14:textId="77777777" w:rsidR="00B530E6" w:rsidRPr="00C240C1" w:rsidRDefault="00B530E6" w:rsidP="006C73F4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731806FB" w14:textId="77777777" w:rsidR="00B530E6" w:rsidRPr="001F332B" w:rsidRDefault="00B530E6" w:rsidP="006C73F4">
      <w:pPr>
        <w:rPr>
          <w:b/>
          <w:sz w:val="32"/>
        </w:rPr>
      </w:pPr>
    </w:p>
    <w:p w14:paraId="7BD0C936" w14:textId="77777777" w:rsidR="00B530E6" w:rsidRPr="00DD4A13" w:rsidRDefault="00B530E6" w:rsidP="006C73F4">
      <w:r>
        <w:t xml:space="preserve">ФАКУЛЬТЕТ  </w:t>
      </w:r>
      <w:r w:rsidRPr="00F44118">
        <w:rPr>
          <w:sz w:val="28"/>
          <w:szCs w:val="28"/>
        </w:rPr>
        <w:t>Робототехника и комплексная автоматизация</w:t>
      </w:r>
    </w:p>
    <w:p w14:paraId="13C40A8A" w14:textId="77777777" w:rsidR="00B530E6" w:rsidRPr="00DD4A13" w:rsidRDefault="00B530E6" w:rsidP="006C73F4"/>
    <w:p w14:paraId="62D51597" w14:textId="4C553073" w:rsidR="00B530E6" w:rsidRPr="00F44118" w:rsidRDefault="00B530E6" w:rsidP="006C73F4">
      <w:pPr>
        <w:rPr>
          <w:iCs/>
          <w:sz w:val="28"/>
          <w:szCs w:val="28"/>
        </w:rPr>
      </w:pPr>
      <w:r w:rsidRPr="00F44118">
        <w:rPr>
          <w:sz w:val="28"/>
          <w:szCs w:val="28"/>
        </w:rPr>
        <w:t xml:space="preserve">КАФЕДРА   </w:t>
      </w:r>
      <w:r w:rsidRPr="00F44118">
        <w:rPr>
          <w:iCs/>
          <w:sz w:val="28"/>
          <w:szCs w:val="28"/>
        </w:rPr>
        <w:t>РК6 (САПР)</w:t>
      </w:r>
    </w:p>
    <w:p w14:paraId="23AA2A4F" w14:textId="77777777" w:rsidR="00B530E6" w:rsidRPr="00C240C1" w:rsidRDefault="00B530E6" w:rsidP="006C73F4">
      <w:pPr>
        <w:rPr>
          <w:i/>
        </w:rPr>
      </w:pPr>
    </w:p>
    <w:p w14:paraId="5225D41E" w14:textId="77777777" w:rsidR="00B530E6" w:rsidRPr="00C240C1" w:rsidRDefault="00B530E6" w:rsidP="006C73F4">
      <w:pPr>
        <w:rPr>
          <w:i/>
          <w:sz w:val="18"/>
        </w:rPr>
      </w:pPr>
    </w:p>
    <w:p w14:paraId="10475E50" w14:textId="77777777" w:rsidR="00B530E6" w:rsidRPr="00C240C1" w:rsidRDefault="00B530E6" w:rsidP="006C73F4">
      <w:pPr>
        <w:rPr>
          <w:i/>
          <w:sz w:val="32"/>
        </w:rPr>
      </w:pPr>
    </w:p>
    <w:p w14:paraId="1CF9ED9E" w14:textId="77777777" w:rsidR="00B530E6" w:rsidRPr="00C240C1" w:rsidRDefault="00B530E6" w:rsidP="006C73F4">
      <w:pPr>
        <w:rPr>
          <w:i/>
          <w:sz w:val="32"/>
        </w:rPr>
      </w:pPr>
    </w:p>
    <w:p w14:paraId="3B1D95F9" w14:textId="77777777" w:rsidR="00B530E6" w:rsidRPr="005C322C" w:rsidRDefault="00B530E6" w:rsidP="006C73F4">
      <w:pPr>
        <w:jc w:val="center"/>
        <w:rPr>
          <w:b/>
          <w:sz w:val="36"/>
          <w:szCs w:val="36"/>
        </w:rPr>
      </w:pPr>
      <w:r w:rsidRPr="005C322C">
        <w:rPr>
          <w:b/>
          <w:sz w:val="36"/>
          <w:szCs w:val="36"/>
        </w:rPr>
        <w:t>РАСЧЕТНО-ПОЯСНИТЕЛЬНАЯ ЗАПИСКА</w:t>
      </w:r>
    </w:p>
    <w:p w14:paraId="790F478C" w14:textId="77777777" w:rsidR="00B530E6" w:rsidRPr="005C322C" w:rsidRDefault="00B530E6" w:rsidP="006C73F4">
      <w:pPr>
        <w:jc w:val="center"/>
        <w:rPr>
          <w:sz w:val="36"/>
          <w:szCs w:val="36"/>
        </w:rPr>
      </w:pPr>
    </w:p>
    <w:p w14:paraId="5A38BABF" w14:textId="77777777" w:rsidR="00B530E6" w:rsidRPr="005C322C" w:rsidRDefault="00B530E6" w:rsidP="006C73F4">
      <w:pPr>
        <w:jc w:val="center"/>
        <w:rPr>
          <w:b/>
          <w:sz w:val="36"/>
          <w:szCs w:val="36"/>
        </w:rPr>
      </w:pPr>
      <w:r w:rsidRPr="005C322C">
        <w:rPr>
          <w:b/>
          <w:sz w:val="36"/>
          <w:szCs w:val="36"/>
        </w:rPr>
        <w:t xml:space="preserve">К   КУРСОВОЙ   РАБОТЕ ПО ДИСЦИПЛИНЕ БАЗЫ ДАННЫХ </w:t>
      </w:r>
    </w:p>
    <w:p w14:paraId="4D611903" w14:textId="77777777" w:rsidR="00B530E6" w:rsidRPr="005C322C" w:rsidRDefault="00B530E6" w:rsidP="006C73F4">
      <w:pPr>
        <w:jc w:val="center"/>
        <w:rPr>
          <w:b/>
          <w:sz w:val="36"/>
          <w:szCs w:val="36"/>
        </w:rPr>
      </w:pPr>
    </w:p>
    <w:p w14:paraId="210969F3" w14:textId="77777777" w:rsidR="00B530E6" w:rsidRPr="005C322C" w:rsidRDefault="00B530E6" w:rsidP="006C73F4">
      <w:pPr>
        <w:jc w:val="center"/>
        <w:rPr>
          <w:b/>
          <w:sz w:val="36"/>
          <w:szCs w:val="36"/>
        </w:rPr>
      </w:pPr>
      <w:r w:rsidRPr="005C322C">
        <w:rPr>
          <w:b/>
          <w:sz w:val="36"/>
          <w:szCs w:val="36"/>
        </w:rPr>
        <w:t>НА ТЕМУ:</w:t>
      </w:r>
    </w:p>
    <w:p w14:paraId="01324B4D" w14:textId="77777777" w:rsidR="00B530E6" w:rsidRPr="005C322C" w:rsidRDefault="00B530E6" w:rsidP="006C73F4">
      <w:pPr>
        <w:jc w:val="center"/>
        <w:rPr>
          <w:b/>
          <w:sz w:val="36"/>
          <w:szCs w:val="36"/>
        </w:rPr>
      </w:pPr>
    </w:p>
    <w:p w14:paraId="017F690C" w14:textId="77777777" w:rsidR="00B530E6" w:rsidRPr="005C322C" w:rsidRDefault="00B530E6" w:rsidP="006C73F4">
      <w:pPr>
        <w:rPr>
          <w:b/>
          <w:sz w:val="40"/>
        </w:rPr>
      </w:pPr>
      <w:r w:rsidRPr="005C322C">
        <w:rPr>
          <w:b/>
          <w:sz w:val="40"/>
        </w:rPr>
        <w:t xml:space="preserve">              Разработка информационной системы  </w:t>
      </w:r>
    </w:p>
    <w:p w14:paraId="0FED9AF3" w14:textId="245460C2" w:rsidR="00B530E6" w:rsidRPr="005C322C" w:rsidRDefault="00B530E6" w:rsidP="0007348D">
      <w:pPr>
        <w:jc w:val="center"/>
        <w:rPr>
          <w:b/>
          <w:sz w:val="40"/>
        </w:rPr>
      </w:pPr>
      <w:r w:rsidRPr="005C322C">
        <w:rPr>
          <w:b/>
          <w:sz w:val="40"/>
        </w:rPr>
        <w:t>«Б</w:t>
      </w:r>
      <w:r w:rsidR="0007348D">
        <w:rPr>
          <w:b/>
          <w:sz w:val="40"/>
        </w:rPr>
        <w:t>онусная программа</w:t>
      </w:r>
      <w:r w:rsidRPr="005C322C">
        <w:rPr>
          <w:b/>
          <w:sz w:val="40"/>
        </w:rPr>
        <w:t>»</w:t>
      </w:r>
    </w:p>
    <w:p w14:paraId="295E13FC" w14:textId="77777777" w:rsidR="00B530E6" w:rsidRPr="005C322C" w:rsidRDefault="00B530E6" w:rsidP="006C73F4">
      <w:pPr>
        <w:rPr>
          <w:b/>
          <w:sz w:val="40"/>
        </w:rPr>
      </w:pPr>
    </w:p>
    <w:p w14:paraId="1931827A" w14:textId="77777777" w:rsidR="00B530E6" w:rsidRDefault="00B530E6" w:rsidP="006C73F4">
      <w:pPr>
        <w:rPr>
          <w:b/>
          <w:i/>
          <w:sz w:val="40"/>
        </w:rPr>
      </w:pPr>
    </w:p>
    <w:p w14:paraId="1B674EF0" w14:textId="77777777" w:rsidR="00B530E6" w:rsidRPr="00C240C1" w:rsidRDefault="00B530E6" w:rsidP="006C73F4"/>
    <w:p w14:paraId="654C0964" w14:textId="7469D957" w:rsidR="00B530E6" w:rsidRPr="00C240C1" w:rsidRDefault="00B530E6" w:rsidP="006C73F4">
      <w:pPr>
        <w:rPr>
          <w:b/>
        </w:rPr>
      </w:pPr>
      <w:r w:rsidRPr="00C240C1">
        <w:t>Студент</w:t>
      </w:r>
      <w:r>
        <w:t xml:space="preserve"> РК6-4</w:t>
      </w:r>
      <w:r w:rsidR="0007348D">
        <w:t>3</w:t>
      </w:r>
      <w:r w:rsidRPr="00C240C1">
        <w:tab/>
      </w:r>
      <w:r w:rsidRPr="00C240C1">
        <w:tab/>
      </w:r>
      <w:r w:rsidRPr="00C240C1">
        <w:tab/>
      </w:r>
      <w:r>
        <w:t xml:space="preserve">                      </w:t>
      </w:r>
      <w:r w:rsidR="00ED2EAD" w:rsidRPr="00ED2EAD">
        <w:t xml:space="preserve">        </w:t>
      </w:r>
      <w:r>
        <w:t xml:space="preserve"> </w:t>
      </w:r>
      <w:r w:rsidR="00ED2EAD" w:rsidRPr="00ED2EAD">
        <w:t xml:space="preserve"> </w:t>
      </w:r>
      <w:r w:rsidRPr="00C240C1">
        <w:rPr>
          <w:b/>
        </w:rPr>
        <w:t xml:space="preserve">_________________  </w:t>
      </w:r>
      <w:r>
        <w:rPr>
          <w:b/>
        </w:rPr>
        <w:t xml:space="preserve">     </w:t>
      </w:r>
      <w:r w:rsidR="0007348D">
        <w:rPr>
          <w:b/>
        </w:rPr>
        <w:t xml:space="preserve">        </w:t>
      </w:r>
      <w:r w:rsidR="0007348D" w:rsidRPr="0007348D">
        <w:rPr>
          <w:b/>
        </w:rPr>
        <w:t>Агаев</w:t>
      </w:r>
      <w:r w:rsidRPr="0007348D">
        <w:rPr>
          <w:b/>
        </w:rPr>
        <w:t xml:space="preserve"> </w:t>
      </w:r>
      <w:r w:rsidR="0007348D" w:rsidRPr="0007348D">
        <w:rPr>
          <w:b/>
        </w:rPr>
        <w:t>Г</w:t>
      </w:r>
      <w:r w:rsidRPr="0007348D">
        <w:rPr>
          <w:b/>
        </w:rPr>
        <w:t>.</w:t>
      </w:r>
      <w:r w:rsidR="0007348D" w:rsidRPr="0007348D">
        <w:rPr>
          <w:b/>
        </w:rPr>
        <w:t>С.</w:t>
      </w:r>
    </w:p>
    <w:p w14:paraId="31112C5D" w14:textId="2C2A78D2" w:rsidR="00B530E6" w:rsidRPr="00C240C1" w:rsidRDefault="00B530E6" w:rsidP="006C73F4">
      <w:pPr>
        <w:ind w:right="565"/>
        <w:rPr>
          <w:sz w:val="18"/>
          <w:szCs w:val="18"/>
        </w:rPr>
      </w:pPr>
      <w:r>
        <w:rPr>
          <w:sz w:val="18"/>
          <w:szCs w:val="18"/>
        </w:rPr>
        <w:t xml:space="preserve">         </w:t>
      </w:r>
      <w:r w:rsidRPr="00C240C1">
        <w:rPr>
          <w:sz w:val="18"/>
          <w:szCs w:val="18"/>
        </w:rPr>
        <w:t>(Группа)</w:t>
      </w:r>
      <w:r w:rsidRPr="00C240C1">
        <w:rPr>
          <w:sz w:val="18"/>
          <w:szCs w:val="18"/>
        </w:rPr>
        <w:tab/>
      </w:r>
      <w:r w:rsidRPr="00C240C1">
        <w:rPr>
          <w:sz w:val="18"/>
          <w:szCs w:val="18"/>
        </w:rPr>
        <w:tab/>
      </w:r>
      <w:r w:rsidRPr="00C240C1">
        <w:rPr>
          <w:sz w:val="18"/>
          <w:szCs w:val="18"/>
        </w:rPr>
        <w:tab/>
      </w:r>
      <w:r w:rsidRPr="00C240C1">
        <w:rPr>
          <w:sz w:val="18"/>
          <w:szCs w:val="18"/>
        </w:rPr>
        <w:tab/>
      </w:r>
      <w:r w:rsidRPr="00C240C1">
        <w:rPr>
          <w:sz w:val="18"/>
          <w:szCs w:val="18"/>
        </w:rPr>
        <w:tab/>
        <w:t xml:space="preserve">      </w:t>
      </w:r>
      <w:r>
        <w:rPr>
          <w:sz w:val="18"/>
          <w:szCs w:val="18"/>
        </w:rPr>
        <w:t xml:space="preserve">              </w:t>
      </w:r>
      <w:r w:rsidRPr="00C240C1">
        <w:rPr>
          <w:sz w:val="18"/>
          <w:szCs w:val="18"/>
        </w:rPr>
        <w:t xml:space="preserve">   </w:t>
      </w:r>
      <w:r w:rsidR="00ED2EAD" w:rsidRPr="00ED2EAD">
        <w:rPr>
          <w:sz w:val="18"/>
          <w:szCs w:val="18"/>
        </w:rPr>
        <w:t xml:space="preserve">             </w:t>
      </w:r>
      <w:r w:rsidRPr="00C240C1">
        <w:rPr>
          <w:sz w:val="18"/>
          <w:szCs w:val="18"/>
        </w:rPr>
        <w:t xml:space="preserve">(Подпись, дата)                             </w:t>
      </w:r>
      <w:r w:rsidR="0007348D">
        <w:rPr>
          <w:sz w:val="18"/>
          <w:szCs w:val="18"/>
        </w:rPr>
        <w:t xml:space="preserve"> </w:t>
      </w:r>
      <w:r w:rsidRPr="00C240C1">
        <w:rPr>
          <w:sz w:val="18"/>
          <w:szCs w:val="18"/>
        </w:rPr>
        <w:t>(</w:t>
      </w:r>
      <w:proofErr w:type="spellStart"/>
      <w:r w:rsidRPr="00C240C1">
        <w:rPr>
          <w:sz w:val="18"/>
          <w:szCs w:val="18"/>
        </w:rPr>
        <w:t>И.О.Фамилия</w:t>
      </w:r>
      <w:proofErr w:type="spellEnd"/>
      <w:r w:rsidRPr="00C240C1">
        <w:rPr>
          <w:sz w:val="18"/>
          <w:szCs w:val="18"/>
        </w:rPr>
        <w:t xml:space="preserve">)            </w:t>
      </w:r>
    </w:p>
    <w:p w14:paraId="7ADFC4A6" w14:textId="77777777" w:rsidR="00B530E6" w:rsidRPr="00C240C1" w:rsidRDefault="00B530E6" w:rsidP="006C73F4">
      <w:pPr>
        <w:jc w:val="both"/>
        <w:rPr>
          <w:sz w:val="20"/>
        </w:rPr>
      </w:pPr>
    </w:p>
    <w:p w14:paraId="7587FE7A" w14:textId="77777777" w:rsidR="00B530E6" w:rsidRPr="00C240C1" w:rsidRDefault="00B530E6" w:rsidP="006C73F4">
      <w:pPr>
        <w:jc w:val="both"/>
        <w:rPr>
          <w:sz w:val="20"/>
        </w:rPr>
      </w:pPr>
    </w:p>
    <w:p w14:paraId="7D3A76FE" w14:textId="5DFDE503" w:rsidR="00B530E6" w:rsidRPr="00C240C1" w:rsidRDefault="00B530E6" w:rsidP="006C73F4">
      <w:pPr>
        <w:rPr>
          <w:b/>
        </w:rPr>
      </w:pPr>
      <w:r>
        <w:t xml:space="preserve">Руководитель курсовой работы </w:t>
      </w:r>
      <w:r w:rsidRPr="00C240C1">
        <w:tab/>
      </w:r>
      <w:r w:rsidRPr="00C240C1">
        <w:tab/>
      </w:r>
      <w:r w:rsidRPr="00C240C1">
        <w:tab/>
      </w:r>
      <w:r w:rsidR="00ED2EAD" w:rsidRPr="00ED2EAD">
        <w:t xml:space="preserve">         </w:t>
      </w:r>
      <w:r w:rsidRPr="00C240C1">
        <w:rPr>
          <w:b/>
        </w:rPr>
        <w:t xml:space="preserve">_________________  </w:t>
      </w:r>
      <w:r>
        <w:rPr>
          <w:b/>
        </w:rPr>
        <w:t xml:space="preserve">  Пивоварова Н.В.</w:t>
      </w:r>
    </w:p>
    <w:p w14:paraId="46F3E509" w14:textId="77777777" w:rsidR="00B530E6" w:rsidRPr="00C240C1" w:rsidRDefault="00B530E6" w:rsidP="006C73F4">
      <w:pPr>
        <w:ind w:right="565"/>
        <w:jc w:val="right"/>
        <w:rPr>
          <w:sz w:val="18"/>
          <w:szCs w:val="18"/>
        </w:rPr>
      </w:pPr>
      <w:r w:rsidRPr="00C240C1">
        <w:rPr>
          <w:sz w:val="18"/>
          <w:szCs w:val="18"/>
        </w:rPr>
        <w:t>(Подпись, дата)                             (</w:t>
      </w:r>
      <w:proofErr w:type="spellStart"/>
      <w:r w:rsidRPr="00C240C1">
        <w:rPr>
          <w:sz w:val="18"/>
          <w:szCs w:val="18"/>
        </w:rPr>
        <w:t>И.О.Фамилия</w:t>
      </w:r>
      <w:proofErr w:type="spellEnd"/>
      <w:r w:rsidRPr="00C240C1">
        <w:rPr>
          <w:sz w:val="18"/>
          <w:szCs w:val="18"/>
        </w:rPr>
        <w:t xml:space="preserve">)            </w:t>
      </w:r>
    </w:p>
    <w:p w14:paraId="15A6605D" w14:textId="77777777" w:rsidR="00B530E6" w:rsidRPr="00C240C1" w:rsidRDefault="00B530E6" w:rsidP="006C73F4">
      <w:pPr>
        <w:jc w:val="both"/>
        <w:rPr>
          <w:sz w:val="20"/>
        </w:rPr>
      </w:pPr>
    </w:p>
    <w:p w14:paraId="2ACB9E50" w14:textId="6C910491" w:rsidR="00B530E6" w:rsidRPr="00C240C1" w:rsidRDefault="00B530E6" w:rsidP="006C73F4">
      <w:pPr>
        <w:rPr>
          <w:b/>
        </w:rPr>
      </w:pPr>
      <w:r w:rsidRPr="00C240C1">
        <w:t xml:space="preserve">Консультант </w:t>
      </w:r>
      <w:r w:rsidRPr="00C240C1">
        <w:tab/>
      </w:r>
      <w:r w:rsidRPr="00C240C1">
        <w:tab/>
      </w:r>
      <w:r w:rsidRPr="00C240C1">
        <w:tab/>
      </w:r>
      <w:r w:rsidRPr="00C240C1">
        <w:tab/>
      </w:r>
      <w:r w:rsidRPr="00C240C1">
        <w:tab/>
      </w:r>
      <w:r w:rsidRPr="00C240C1">
        <w:tab/>
      </w:r>
      <w:r w:rsidR="00ED2EAD" w:rsidRPr="00961D3E">
        <w:t xml:space="preserve">         </w:t>
      </w:r>
      <w:r w:rsidRPr="00C240C1">
        <w:rPr>
          <w:b/>
        </w:rPr>
        <w:t xml:space="preserve">_________________  ____________________ </w:t>
      </w:r>
    </w:p>
    <w:p w14:paraId="60852453" w14:textId="77777777" w:rsidR="00B530E6" w:rsidRPr="00C240C1" w:rsidRDefault="00B530E6" w:rsidP="006C73F4">
      <w:pPr>
        <w:ind w:right="565"/>
        <w:jc w:val="right"/>
        <w:rPr>
          <w:sz w:val="18"/>
          <w:szCs w:val="18"/>
        </w:rPr>
      </w:pPr>
      <w:r w:rsidRPr="00C240C1">
        <w:rPr>
          <w:sz w:val="18"/>
          <w:szCs w:val="18"/>
        </w:rPr>
        <w:t>(Подпись, дата)                             (</w:t>
      </w:r>
      <w:proofErr w:type="spellStart"/>
      <w:r w:rsidRPr="00C240C1">
        <w:rPr>
          <w:sz w:val="18"/>
          <w:szCs w:val="18"/>
        </w:rPr>
        <w:t>И.О.Фамилия</w:t>
      </w:r>
      <w:proofErr w:type="spellEnd"/>
      <w:r w:rsidRPr="00C240C1">
        <w:rPr>
          <w:sz w:val="18"/>
          <w:szCs w:val="18"/>
        </w:rPr>
        <w:t xml:space="preserve">)            </w:t>
      </w:r>
    </w:p>
    <w:p w14:paraId="1443444F" w14:textId="77777777" w:rsidR="00B530E6" w:rsidRPr="00C240C1" w:rsidRDefault="00B530E6" w:rsidP="00B530E6">
      <w:pPr>
        <w:rPr>
          <w:i/>
        </w:rPr>
      </w:pPr>
    </w:p>
    <w:p w14:paraId="7661A8A8" w14:textId="77777777" w:rsidR="0007348D" w:rsidRDefault="0007348D" w:rsidP="00B530E6">
      <w:pPr>
        <w:jc w:val="center"/>
        <w:rPr>
          <w:i/>
          <w:sz w:val="28"/>
        </w:rPr>
      </w:pPr>
    </w:p>
    <w:p w14:paraId="05379D7B" w14:textId="77777777" w:rsidR="0007348D" w:rsidRDefault="0007348D" w:rsidP="00B530E6">
      <w:pPr>
        <w:jc w:val="center"/>
        <w:rPr>
          <w:i/>
          <w:sz w:val="28"/>
        </w:rPr>
      </w:pPr>
    </w:p>
    <w:p w14:paraId="5E803B62" w14:textId="77777777" w:rsidR="0007348D" w:rsidRDefault="0007348D" w:rsidP="00B530E6">
      <w:pPr>
        <w:jc w:val="center"/>
        <w:rPr>
          <w:i/>
          <w:sz w:val="28"/>
        </w:rPr>
      </w:pPr>
    </w:p>
    <w:p w14:paraId="147C166E" w14:textId="52D8AE4F" w:rsidR="0007348D" w:rsidRPr="0007348D" w:rsidRDefault="00B530E6" w:rsidP="0007348D">
      <w:pPr>
        <w:jc w:val="center"/>
        <w:rPr>
          <w:i/>
          <w:sz w:val="28"/>
        </w:rPr>
      </w:pPr>
      <w:r w:rsidRPr="00C240C1">
        <w:rPr>
          <w:i/>
          <w:sz w:val="28"/>
        </w:rPr>
        <w:t>20</w:t>
      </w:r>
      <w:r w:rsidR="0007348D">
        <w:rPr>
          <w:i/>
          <w:sz w:val="28"/>
        </w:rPr>
        <w:t>20</w:t>
      </w:r>
      <w:r w:rsidRPr="00C240C1">
        <w:rPr>
          <w:i/>
          <w:sz w:val="28"/>
        </w:rPr>
        <w:t xml:space="preserve"> г.</w:t>
      </w:r>
    </w:p>
    <w:p w14:paraId="471CD268" w14:textId="77777777" w:rsidR="0007348D" w:rsidRDefault="0007348D" w:rsidP="006C73F4">
      <w:pPr>
        <w:jc w:val="center"/>
        <w:rPr>
          <w:b/>
        </w:rPr>
      </w:pPr>
    </w:p>
    <w:p w14:paraId="16490368" w14:textId="77777777" w:rsidR="000700CD" w:rsidRDefault="000700CD" w:rsidP="006C73F4">
      <w:pPr>
        <w:jc w:val="center"/>
        <w:rPr>
          <w:b/>
        </w:rPr>
      </w:pPr>
    </w:p>
    <w:p w14:paraId="01BC2671" w14:textId="77777777" w:rsidR="000700CD" w:rsidRDefault="000700CD" w:rsidP="00CA4307">
      <w:pPr>
        <w:rPr>
          <w:b/>
        </w:rPr>
      </w:pPr>
    </w:p>
    <w:p w14:paraId="43E7CEEC" w14:textId="2CCAF8EB" w:rsidR="00B530E6" w:rsidRPr="00C240C1" w:rsidRDefault="00B530E6" w:rsidP="006C73F4">
      <w:pPr>
        <w:jc w:val="center"/>
        <w:rPr>
          <w:b/>
        </w:rPr>
      </w:pPr>
      <w:r w:rsidRPr="00C240C1">
        <w:rPr>
          <w:b/>
        </w:rPr>
        <w:lastRenderedPageBreak/>
        <w:t>Министерство науки</w:t>
      </w:r>
      <w:r>
        <w:rPr>
          <w:b/>
        </w:rPr>
        <w:t xml:space="preserve"> и высшего</w:t>
      </w:r>
      <w:r w:rsidRPr="007A6047">
        <w:rPr>
          <w:b/>
        </w:rPr>
        <w:t xml:space="preserve"> </w:t>
      </w:r>
      <w:r w:rsidRPr="00C240C1">
        <w:rPr>
          <w:b/>
        </w:rPr>
        <w:t>образования Российской Федерации</w:t>
      </w:r>
    </w:p>
    <w:p w14:paraId="2EF9FDB1" w14:textId="77777777" w:rsidR="00B530E6" w:rsidRPr="00C240C1" w:rsidRDefault="00B530E6" w:rsidP="006C73F4">
      <w:pPr>
        <w:jc w:val="center"/>
        <w:rPr>
          <w:b/>
        </w:rPr>
      </w:pPr>
      <w:r w:rsidRPr="00C240C1">
        <w:rPr>
          <w:b/>
        </w:rPr>
        <w:t xml:space="preserve">Федеральное государственное бюджетное образовательное учреждение </w:t>
      </w:r>
    </w:p>
    <w:p w14:paraId="47862D7E" w14:textId="77777777" w:rsidR="00B530E6" w:rsidRPr="00C240C1" w:rsidRDefault="00B530E6" w:rsidP="006C73F4">
      <w:pPr>
        <w:jc w:val="center"/>
        <w:rPr>
          <w:b/>
        </w:rPr>
      </w:pPr>
      <w:r w:rsidRPr="00C240C1">
        <w:rPr>
          <w:b/>
        </w:rPr>
        <w:t>высшего образования</w:t>
      </w:r>
    </w:p>
    <w:p w14:paraId="018C0B7A" w14:textId="77777777" w:rsidR="00B530E6" w:rsidRPr="00C240C1" w:rsidRDefault="00B530E6" w:rsidP="006C73F4">
      <w:pPr>
        <w:jc w:val="center"/>
        <w:rPr>
          <w:b/>
        </w:rPr>
      </w:pPr>
      <w:r w:rsidRPr="00C240C1">
        <w:rPr>
          <w:b/>
        </w:rPr>
        <w:t>«Московский государственный технический университет имени Н.Э. Баумана</w:t>
      </w:r>
    </w:p>
    <w:p w14:paraId="74A0EC7B" w14:textId="77777777" w:rsidR="00B530E6" w:rsidRPr="00C240C1" w:rsidRDefault="00B530E6" w:rsidP="006C73F4">
      <w:pPr>
        <w:jc w:val="center"/>
        <w:rPr>
          <w:b/>
        </w:rPr>
      </w:pPr>
      <w:r w:rsidRPr="00C240C1">
        <w:rPr>
          <w:b/>
        </w:rPr>
        <w:t>(национальный исследовательский университет)»</w:t>
      </w:r>
    </w:p>
    <w:p w14:paraId="5C9D2E7B" w14:textId="77777777" w:rsidR="00B530E6" w:rsidRPr="00C240C1" w:rsidRDefault="00B530E6" w:rsidP="006C73F4">
      <w:pPr>
        <w:pBdr>
          <w:bottom w:val="thinThickSmallGap" w:sz="24" w:space="1" w:color="auto"/>
        </w:pBdr>
        <w:jc w:val="center"/>
        <w:rPr>
          <w:b/>
        </w:rPr>
      </w:pPr>
      <w:r w:rsidRPr="00C240C1">
        <w:rPr>
          <w:b/>
        </w:rPr>
        <w:t>(МГТУ им. Н.Э. Баумана)</w:t>
      </w:r>
    </w:p>
    <w:p w14:paraId="150D1D8C" w14:textId="77777777" w:rsidR="00B530E6" w:rsidRPr="00E7232C" w:rsidRDefault="00B530E6" w:rsidP="006C73F4">
      <w:pPr>
        <w:jc w:val="center"/>
        <w:rPr>
          <w:b/>
        </w:rPr>
      </w:pPr>
    </w:p>
    <w:p w14:paraId="333336D0" w14:textId="77777777" w:rsidR="00B530E6" w:rsidRPr="00C240C1" w:rsidRDefault="00B530E6" w:rsidP="006C73F4">
      <w:pPr>
        <w:ind w:right="1418"/>
        <w:jc w:val="right"/>
      </w:pPr>
      <w:r w:rsidRPr="00C240C1">
        <w:t>УТВЕРЖДАЮ</w:t>
      </w:r>
    </w:p>
    <w:p w14:paraId="4ECA90D2" w14:textId="77777777" w:rsidR="00B530E6" w:rsidRPr="00C240C1" w:rsidRDefault="00B530E6" w:rsidP="006C73F4">
      <w:pPr>
        <w:jc w:val="center"/>
      </w:pPr>
      <w:r>
        <w:t xml:space="preserve">                                                                                              </w:t>
      </w:r>
      <w:r w:rsidRPr="00C240C1">
        <w:t xml:space="preserve">Заведующий кафедрой </w:t>
      </w:r>
      <w:r>
        <w:t>РК6</w:t>
      </w:r>
    </w:p>
    <w:p w14:paraId="4C22982A" w14:textId="77777777" w:rsidR="00B530E6" w:rsidRPr="00C240C1" w:rsidRDefault="00B530E6" w:rsidP="006C73F4">
      <w:pPr>
        <w:ind w:left="7799" w:right="-2" w:firstLine="709"/>
        <w:jc w:val="center"/>
        <w:rPr>
          <w:sz w:val="16"/>
          <w:szCs w:val="16"/>
        </w:rPr>
      </w:pPr>
    </w:p>
    <w:p w14:paraId="66344EDC" w14:textId="77777777" w:rsidR="00B530E6" w:rsidRPr="00C240C1" w:rsidRDefault="00B530E6" w:rsidP="006C73F4">
      <w:pPr>
        <w:jc w:val="right"/>
      </w:pPr>
      <w:r w:rsidRPr="00C240C1">
        <w:t xml:space="preserve">______________  </w:t>
      </w:r>
      <w:r>
        <w:t>Карпенко А.П.</w:t>
      </w:r>
    </w:p>
    <w:p w14:paraId="7FC23252" w14:textId="77777777" w:rsidR="00B530E6" w:rsidRPr="00C240C1" w:rsidRDefault="00B530E6" w:rsidP="006C73F4">
      <w:pPr>
        <w:ind w:left="7799" w:right="-2" w:firstLine="709"/>
        <w:jc w:val="center"/>
        <w:rPr>
          <w:sz w:val="16"/>
          <w:szCs w:val="16"/>
        </w:rPr>
      </w:pPr>
      <w:r w:rsidRPr="00C240C1">
        <w:rPr>
          <w:sz w:val="16"/>
          <w:szCs w:val="16"/>
        </w:rPr>
        <w:t>(</w:t>
      </w:r>
      <w:proofErr w:type="spellStart"/>
      <w:r w:rsidRPr="00C240C1">
        <w:rPr>
          <w:sz w:val="16"/>
          <w:szCs w:val="16"/>
        </w:rPr>
        <w:t>И.О.Фамилия</w:t>
      </w:r>
      <w:proofErr w:type="spellEnd"/>
      <w:r w:rsidRPr="00C240C1">
        <w:rPr>
          <w:sz w:val="16"/>
          <w:szCs w:val="16"/>
        </w:rPr>
        <w:t>)</w:t>
      </w:r>
    </w:p>
    <w:p w14:paraId="58118347" w14:textId="77777777" w:rsidR="00B530E6" w:rsidRPr="00C240C1" w:rsidRDefault="00B530E6" w:rsidP="006C73F4">
      <w:pPr>
        <w:jc w:val="center"/>
      </w:pPr>
      <w:r>
        <w:t xml:space="preserve">                                                                                                     </w:t>
      </w:r>
      <w:r w:rsidRPr="00C240C1">
        <w:t>«</w:t>
      </w:r>
      <w:r>
        <w:t xml:space="preserve">  </w:t>
      </w:r>
      <w:r w:rsidRPr="00C240C1">
        <w:t xml:space="preserve"> » </w:t>
      </w:r>
      <w:r>
        <w:t>февраля  2019</w:t>
      </w:r>
      <w:r w:rsidRPr="00C240C1">
        <w:t xml:space="preserve"> г.</w:t>
      </w:r>
    </w:p>
    <w:p w14:paraId="32E60EA4" w14:textId="77777777" w:rsidR="00B530E6" w:rsidRPr="00C240C1" w:rsidRDefault="00B530E6" w:rsidP="006C73F4">
      <w:pPr>
        <w:pStyle w:val="11"/>
        <w:widowControl/>
        <w:rPr>
          <w:snapToGrid/>
          <w:sz w:val="14"/>
        </w:rPr>
      </w:pPr>
    </w:p>
    <w:p w14:paraId="3ECC66DF" w14:textId="77777777" w:rsidR="00B530E6" w:rsidRPr="00C240C1" w:rsidRDefault="00B530E6" w:rsidP="006C73F4">
      <w:pPr>
        <w:jc w:val="center"/>
        <w:rPr>
          <w:b/>
          <w:sz w:val="36"/>
        </w:rPr>
      </w:pPr>
      <w:r w:rsidRPr="00C240C1">
        <w:rPr>
          <w:b/>
          <w:spacing w:val="100"/>
          <w:sz w:val="36"/>
        </w:rPr>
        <w:t>ЗАДАНИЕ</w:t>
      </w:r>
    </w:p>
    <w:p w14:paraId="429342D1" w14:textId="77777777" w:rsidR="00B530E6" w:rsidRPr="00C240C1" w:rsidRDefault="00B530E6" w:rsidP="006C73F4">
      <w:pPr>
        <w:jc w:val="center"/>
        <w:rPr>
          <w:b/>
          <w:sz w:val="32"/>
        </w:rPr>
      </w:pPr>
      <w:r w:rsidRPr="00C240C1">
        <w:rPr>
          <w:b/>
          <w:sz w:val="32"/>
        </w:rPr>
        <w:t>на выполнение курсово</w:t>
      </w:r>
      <w:r>
        <w:rPr>
          <w:b/>
          <w:sz w:val="32"/>
        </w:rPr>
        <w:t>й работы</w:t>
      </w:r>
    </w:p>
    <w:p w14:paraId="2677228B" w14:textId="77777777" w:rsidR="00B530E6" w:rsidRPr="00C240C1" w:rsidRDefault="00B530E6" w:rsidP="006C73F4">
      <w:pPr>
        <w:rPr>
          <w:sz w:val="14"/>
        </w:rPr>
      </w:pPr>
    </w:p>
    <w:p w14:paraId="43750770" w14:textId="77777777" w:rsidR="00B530E6" w:rsidRPr="00C240C1" w:rsidRDefault="00B530E6" w:rsidP="006C73F4">
      <w:pPr>
        <w:rPr>
          <w:sz w:val="18"/>
        </w:rPr>
      </w:pPr>
      <w:r w:rsidRPr="00C240C1">
        <w:t xml:space="preserve">по дисциплине </w:t>
      </w:r>
      <w:r>
        <w:t>Базы данных</w:t>
      </w:r>
    </w:p>
    <w:p w14:paraId="7BAB1E76" w14:textId="7B3728DA" w:rsidR="00B530E6" w:rsidRPr="00C240C1" w:rsidRDefault="00B530E6" w:rsidP="006C73F4">
      <w:r w:rsidRPr="00C240C1">
        <w:t>Студент группы</w:t>
      </w:r>
      <w:r>
        <w:t xml:space="preserve"> РК6-4</w:t>
      </w:r>
      <w:r w:rsidR="0007348D">
        <w:t>3</w:t>
      </w:r>
      <w:r>
        <w:t xml:space="preserve">     </w:t>
      </w:r>
      <w:r w:rsidR="0007348D">
        <w:t>Агаев</w:t>
      </w:r>
      <w:r>
        <w:t xml:space="preserve"> </w:t>
      </w:r>
      <w:r w:rsidR="0007348D">
        <w:t>Г</w:t>
      </w:r>
      <w:r>
        <w:t>.</w:t>
      </w:r>
      <w:r w:rsidR="0007348D">
        <w:t>С</w:t>
      </w:r>
      <w:r>
        <w:t xml:space="preserve">. </w:t>
      </w:r>
    </w:p>
    <w:p w14:paraId="6EBC9FB5" w14:textId="77777777" w:rsidR="00B530E6" w:rsidRPr="000D6D93" w:rsidRDefault="00B530E6" w:rsidP="006C73F4">
      <w:pPr>
        <w:rPr>
          <w:b/>
          <w:sz w:val="14"/>
        </w:rPr>
      </w:pPr>
    </w:p>
    <w:p w14:paraId="5547D2EC" w14:textId="77777777" w:rsidR="00B530E6" w:rsidRPr="00C240C1" w:rsidRDefault="00B530E6" w:rsidP="006C73F4">
      <w:pPr>
        <w:jc w:val="both"/>
        <w:rPr>
          <w:sz w:val="12"/>
        </w:rPr>
      </w:pPr>
    </w:p>
    <w:p w14:paraId="3F737E6D" w14:textId="33DE8FD4" w:rsidR="00B530E6" w:rsidRPr="00953BFA" w:rsidRDefault="00B530E6" w:rsidP="006C73F4">
      <w:pPr>
        <w:jc w:val="both"/>
      </w:pPr>
      <w:r w:rsidRPr="00C240C1">
        <w:t>Тема курсово</w:t>
      </w:r>
      <w:r>
        <w:t xml:space="preserve">й работы  Разработка информационной системы </w:t>
      </w:r>
      <w:r w:rsidR="00953BFA" w:rsidRPr="00C240C1">
        <w:t>«</w:t>
      </w:r>
      <w:r w:rsidR="00893711">
        <w:t>Б</w:t>
      </w:r>
      <w:r w:rsidR="00953BFA">
        <w:t>онусная программа</w:t>
      </w:r>
      <w:r w:rsidR="00953BFA" w:rsidRPr="00C240C1">
        <w:t>»</w:t>
      </w:r>
    </w:p>
    <w:p w14:paraId="4CC5FB81" w14:textId="77777777" w:rsidR="00B530E6" w:rsidRPr="00C240C1" w:rsidRDefault="00B530E6" w:rsidP="006C73F4">
      <w:pPr>
        <w:jc w:val="both"/>
        <w:rPr>
          <w:sz w:val="12"/>
        </w:rPr>
      </w:pPr>
    </w:p>
    <w:p w14:paraId="624E70E2" w14:textId="77777777" w:rsidR="00B530E6" w:rsidRPr="00C240C1" w:rsidRDefault="00B530E6" w:rsidP="006C73F4">
      <w:pPr>
        <w:jc w:val="both"/>
      </w:pPr>
      <w:r w:rsidRPr="00C240C1">
        <w:t>Направленность</w:t>
      </w:r>
      <w:r>
        <w:t xml:space="preserve"> </w:t>
      </w:r>
      <w:r w:rsidRPr="00C240C1">
        <w:t xml:space="preserve"> К</w:t>
      </w:r>
      <w:r>
        <w:t>Р</w:t>
      </w:r>
      <w:r w:rsidRPr="00C240C1">
        <w:t xml:space="preserve"> (учебн</w:t>
      </w:r>
      <w:r>
        <w:t>ая</w:t>
      </w:r>
      <w:r w:rsidRPr="00C240C1">
        <w:t>, исследовательск</w:t>
      </w:r>
      <w:r>
        <w:t>ая</w:t>
      </w:r>
      <w:r w:rsidRPr="00C240C1">
        <w:t>, практическ</w:t>
      </w:r>
      <w:r>
        <w:t>ая</w:t>
      </w:r>
      <w:r w:rsidRPr="00C240C1">
        <w:t>, производственн</w:t>
      </w:r>
      <w:r>
        <w:t>ая</w:t>
      </w:r>
      <w:r w:rsidRPr="00C240C1">
        <w:t>, др.)</w:t>
      </w:r>
      <w:r>
        <w:t xml:space="preserve"> Учебная</w:t>
      </w:r>
      <w:r w:rsidRPr="00C240C1">
        <w:t>________________________________________________________________________________</w:t>
      </w:r>
    </w:p>
    <w:p w14:paraId="764D72F4" w14:textId="77777777" w:rsidR="00B530E6" w:rsidRPr="00C240C1" w:rsidRDefault="00B530E6" w:rsidP="006C73F4">
      <w:pPr>
        <w:jc w:val="both"/>
      </w:pPr>
      <w:r w:rsidRPr="00C240C1">
        <w:t>Источник тематики (кафедра, предприятие, НИР) _</w:t>
      </w:r>
      <w:r>
        <w:t>Кафедра</w:t>
      </w:r>
      <w:r w:rsidRPr="00C240C1">
        <w:t>____________________________________</w:t>
      </w:r>
    </w:p>
    <w:p w14:paraId="143FE737" w14:textId="77777777" w:rsidR="00B530E6" w:rsidRPr="00C240C1" w:rsidRDefault="00B530E6" w:rsidP="006C73F4">
      <w:pPr>
        <w:jc w:val="both"/>
        <w:rPr>
          <w:sz w:val="18"/>
        </w:rPr>
      </w:pPr>
    </w:p>
    <w:p w14:paraId="7295E419" w14:textId="77777777" w:rsidR="00B530E6" w:rsidRPr="00C240C1" w:rsidRDefault="00B530E6" w:rsidP="006C73F4">
      <w:pPr>
        <w:jc w:val="both"/>
      </w:pPr>
      <w:r w:rsidRPr="00C240C1">
        <w:t>График выполнения</w:t>
      </w:r>
      <w:r>
        <w:t xml:space="preserve"> работы</w:t>
      </w:r>
      <w:r w:rsidRPr="00C240C1">
        <w:t xml:space="preserve">:  25% к ___ </w:t>
      </w:r>
      <w:proofErr w:type="spellStart"/>
      <w:r w:rsidRPr="00C240C1">
        <w:t>нед</w:t>
      </w:r>
      <w:proofErr w:type="spellEnd"/>
      <w:r w:rsidRPr="00C240C1">
        <w:t xml:space="preserve">., 50% к ___ </w:t>
      </w:r>
      <w:proofErr w:type="spellStart"/>
      <w:r w:rsidRPr="00C240C1">
        <w:t>нед</w:t>
      </w:r>
      <w:proofErr w:type="spellEnd"/>
      <w:r w:rsidRPr="00C240C1">
        <w:t xml:space="preserve">., 75% к __ </w:t>
      </w:r>
      <w:proofErr w:type="spellStart"/>
      <w:r w:rsidRPr="00C240C1">
        <w:t>нед</w:t>
      </w:r>
      <w:proofErr w:type="spellEnd"/>
      <w:r w:rsidRPr="00C240C1">
        <w:t xml:space="preserve">., 100% к ___ </w:t>
      </w:r>
      <w:proofErr w:type="spellStart"/>
      <w:r w:rsidRPr="00C240C1">
        <w:t>нед</w:t>
      </w:r>
      <w:proofErr w:type="spellEnd"/>
      <w:r w:rsidRPr="00C240C1">
        <w:t>.</w:t>
      </w:r>
    </w:p>
    <w:p w14:paraId="7B5C78FB" w14:textId="77777777" w:rsidR="00B530E6" w:rsidRPr="00C240C1" w:rsidRDefault="00B530E6" w:rsidP="006C73F4">
      <w:pPr>
        <w:pStyle w:val="21"/>
        <w:spacing w:after="0" w:line="240" w:lineRule="auto"/>
        <w:rPr>
          <w:rFonts w:ascii="Times New Roman" w:hAnsi="Times New Roman"/>
          <w:sz w:val="18"/>
        </w:rPr>
      </w:pPr>
    </w:p>
    <w:p w14:paraId="259A3696" w14:textId="77777777" w:rsidR="00B530E6" w:rsidRDefault="00B530E6" w:rsidP="006C73F4">
      <w:pPr>
        <w:pStyle w:val="3"/>
        <w:spacing w:after="0"/>
        <w:rPr>
          <w:rFonts w:ascii="Times New Roman" w:hAnsi="Times New Roman"/>
          <w:sz w:val="22"/>
          <w:szCs w:val="22"/>
        </w:rPr>
      </w:pPr>
      <w:r w:rsidRPr="000504FF">
        <w:rPr>
          <w:rFonts w:ascii="Times New Roman" w:hAnsi="Times New Roman"/>
          <w:b/>
          <w:i/>
          <w:sz w:val="24"/>
          <w:szCs w:val="24"/>
        </w:rPr>
        <w:t>Задание</w:t>
      </w:r>
      <w:r w:rsidRPr="00C240C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  <w:sz w:val="22"/>
          <w:szCs w:val="22"/>
        </w:rPr>
        <w:t>Прилагается</w:t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  <w:sz w:val="22"/>
          <w:szCs w:val="22"/>
        </w:rPr>
        <w:t>отдельном листе.</w:t>
      </w:r>
    </w:p>
    <w:p w14:paraId="282CE6A5" w14:textId="77777777" w:rsidR="00B530E6" w:rsidRDefault="00B530E6" w:rsidP="006C73F4">
      <w:pPr>
        <w:pStyle w:val="3"/>
        <w:spacing w:after="0"/>
        <w:rPr>
          <w:rFonts w:ascii="Times New Roman" w:hAnsi="Times New Roman"/>
          <w:sz w:val="22"/>
          <w:szCs w:val="22"/>
        </w:rPr>
      </w:pPr>
    </w:p>
    <w:p w14:paraId="5D990CB9" w14:textId="77777777" w:rsidR="00B530E6" w:rsidRPr="00F36995" w:rsidRDefault="00B530E6" w:rsidP="006C73F4">
      <w:pPr>
        <w:pStyle w:val="3"/>
        <w:spacing w:after="0"/>
        <w:rPr>
          <w:rFonts w:ascii="Times New Roman" w:hAnsi="Times New Roman"/>
          <w:sz w:val="22"/>
          <w:szCs w:val="22"/>
        </w:rPr>
      </w:pPr>
    </w:p>
    <w:p w14:paraId="538A0BAB" w14:textId="77777777" w:rsidR="00B530E6" w:rsidRPr="00C240C1" w:rsidRDefault="00B530E6" w:rsidP="006C73F4">
      <w:pPr>
        <w:jc w:val="both"/>
        <w:rPr>
          <w:b/>
          <w:i/>
        </w:rPr>
      </w:pPr>
      <w:r>
        <w:rPr>
          <w:b/>
          <w:i/>
        </w:rPr>
        <w:t>Оформление курсовой</w:t>
      </w:r>
      <w:r w:rsidRPr="00C240C1">
        <w:rPr>
          <w:b/>
          <w:i/>
        </w:rPr>
        <w:t xml:space="preserve"> </w:t>
      </w:r>
      <w:r>
        <w:rPr>
          <w:b/>
          <w:i/>
        </w:rPr>
        <w:t>работы</w:t>
      </w:r>
      <w:r w:rsidRPr="00C240C1">
        <w:rPr>
          <w:b/>
          <w:i/>
        </w:rPr>
        <w:t>:</w:t>
      </w:r>
    </w:p>
    <w:p w14:paraId="71EE7FA0" w14:textId="77777777" w:rsidR="00B530E6" w:rsidRPr="00C240C1" w:rsidRDefault="00B530E6" w:rsidP="006C73F4">
      <w:pPr>
        <w:jc w:val="both"/>
        <w:rPr>
          <w:b/>
          <w:i/>
          <w:sz w:val="8"/>
        </w:rPr>
      </w:pPr>
    </w:p>
    <w:p w14:paraId="65A31B87" w14:textId="77777777" w:rsidR="00B530E6" w:rsidRPr="00F36995" w:rsidRDefault="00B530E6" w:rsidP="00B530E6">
      <w:pPr>
        <w:pStyle w:val="a8"/>
        <w:numPr>
          <w:ilvl w:val="0"/>
          <w:numId w:val="13"/>
        </w:numPr>
        <w:jc w:val="both"/>
        <w:rPr>
          <w:rFonts w:ascii="Times New Roman" w:hAnsi="Times New Roman"/>
        </w:rPr>
      </w:pPr>
      <w:r w:rsidRPr="00F36995">
        <w:rPr>
          <w:rFonts w:ascii="Times New Roman" w:hAnsi="Times New Roman"/>
        </w:rPr>
        <w:t>Расчетно-пояснительная записка на 20 листах формата А4.</w:t>
      </w:r>
    </w:p>
    <w:p w14:paraId="3D63F45E" w14:textId="77777777" w:rsidR="00B530E6" w:rsidRPr="00C240C1" w:rsidRDefault="00B530E6" w:rsidP="006C73F4">
      <w:pPr>
        <w:jc w:val="both"/>
      </w:pPr>
      <w:r w:rsidRPr="00C240C1">
        <w:t xml:space="preserve">   </w:t>
      </w:r>
    </w:p>
    <w:p w14:paraId="3EA28A52" w14:textId="77777777" w:rsidR="00B530E6" w:rsidRPr="00F36995" w:rsidRDefault="00B530E6" w:rsidP="00B530E6">
      <w:pPr>
        <w:pStyle w:val="a8"/>
        <w:numPr>
          <w:ilvl w:val="0"/>
          <w:numId w:val="13"/>
        </w:numPr>
        <w:jc w:val="both"/>
        <w:rPr>
          <w:rFonts w:ascii="Times New Roman" w:hAnsi="Times New Roman"/>
        </w:rPr>
      </w:pPr>
      <w:r w:rsidRPr="00F36995">
        <w:rPr>
          <w:rFonts w:ascii="Times New Roman" w:hAnsi="Times New Roman"/>
        </w:rPr>
        <w:t>Реализация Информационной системы на персональном компьютере студента.</w:t>
      </w:r>
    </w:p>
    <w:p w14:paraId="7CA15343" w14:textId="77777777" w:rsidR="00B530E6" w:rsidRDefault="00B530E6" w:rsidP="006C73F4">
      <w:pPr>
        <w:jc w:val="both"/>
      </w:pPr>
    </w:p>
    <w:p w14:paraId="3F0A5D63" w14:textId="77777777" w:rsidR="00B530E6" w:rsidRPr="00C240C1" w:rsidRDefault="00B530E6" w:rsidP="006C73F4">
      <w:pPr>
        <w:jc w:val="both"/>
      </w:pPr>
    </w:p>
    <w:p w14:paraId="0BAD64A7" w14:textId="77777777" w:rsidR="00B530E6" w:rsidRPr="00C240C1" w:rsidRDefault="00B530E6" w:rsidP="006C73F4">
      <w:pPr>
        <w:jc w:val="both"/>
        <w:rPr>
          <w:sz w:val="16"/>
        </w:rPr>
      </w:pPr>
    </w:p>
    <w:p w14:paraId="15FB0B4D" w14:textId="77777777" w:rsidR="00B530E6" w:rsidRPr="00C240C1" w:rsidRDefault="00B530E6" w:rsidP="006C73F4">
      <w:pPr>
        <w:jc w:val="both"/>
      </w:pPr>
      <w:r w:rsidRPr="00C240C1">
        <w:t xml:space="preserve">Дата выдачи задания « </w:t>
      </w:r>
      <w:r>
        <w:t>12</w:t>
      </w:r>
      <w:r w:rsidRPr="00C240C1">
        <w:t xml:space="preserve"> »</w:t>
      </w:r>
      <w:r>
        <w:t xml:space="preserve"> февраля</w:t>
      </w:r>
      <w:r w:rsidRPr="00C240C1">
        <w:t xml:space="preserve">  20</w:t>
      </w:r>
      <w:r>
        <w:t>19</w:t>
      </w:r>
      <w:r w:rsidRPr="00C240C1">
        <w:t xml:space="preserve"> г.</w:t>
      </w:r>
    </w:p>
    <w:p w14:paraId="5AED3807" w14:textId="77777777" w:rsidR="00B530E6" w:rsidRPr="00C240C1" w:rsidRDefault="00B530E6" w:rsidP="006C73F4">
      <w:pPr>
        <w:jc w:val="both"/>
      </w:pPr>
    </w:p>
    <w:p w14:paraId="598B4114" w14:textId="77777777" w:rsidR="00B530E6" w:rsidRPr="00C240C1" w:rsidRDefault="00B530E6" w:rsidP="006C73F4">
      <w:r w:rsidRPr="00C240C1">
        <w:rPr>
          <w:b/>
        </w:rPr>
        <w:t>Руководитель курсово</w:t>
      </w:r>
      <w:r>
        <w:rPr>
          <w:b/>
        </w:rPr>
        <w:t>й</w:t>
      </w:r>
      <w:r w:rsidRPr="00C240C1">
        <w:rPr>
          <w:b/>
        </w:rPr>
        <w:t xml:space="preserve"> </w:t>
      </w:r>
      <w:r>
        <w:rPr>
          <w:b/>
        </w:rPr>
        <w:t xml:space="preserve">работы         </w:t>
      </w:r>
      <w:r w:rsidRPr="00C240C1">
        <w:rPr>
          <w:b/>
        </w:rPr>
        <w:tab/>
      </w:r>
      <w:r w:rsidRPr="00C240C1">
        <w:tab/>
        <w:t xml:space="preserve">_________________  </w:t>
      </w:r>
      <w:r>
        <w:t xml:space="preserve">          Пивоварова Н.В.</w:t>
      </w:r>
      <w:r w:rsidRPr="00C240C1">
        <w:t xml:space="preserve"> </w:t>
      </w:r>
    </w:p>
    <w:p w14:paraId="4E4C829E" w14:textId="77777777" w:rsidR="00B530E6" w:rsidRPr="00C240C1" w:rsidRDefault="00B530E6" w:rsidP="006C73F4">
      <w:pPr>
        <w:ind w:right="565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</w:t>
      </w:r>
      <w:r w:rsidRPr="00C240C1">
        <w:rPr>
          <w:sz w:val="18"/>
          <w:szCs w:val="18"/>
        </w:rPr>
        <w:t xml:space="preserve">(Подпись, дата)                             </w:t>
      </w:r>
    </w:p>
    <w:p w14:paraId="6A2F105B" w14:textId="4B80B6B2" w:rsidR="00502ED7" w:rsidRPr="000D6D93" w:rsidRDefault="00B530E6" w:rsidP="006C73F4">
      <w:r w:rsidRPr="00C240C1">
        <w:rPr>
          <w:b/>
        </w:rPr>
        <w:t>Студент</w:t>
      </w:r>
      <w:r w:rsidRPr="00C240C1">
        <w:rPr>
          <w:b/>
        </w:rPr>
        <w:tab/>
      </w:r>
      <w:r w:rsidRPr="00C240C1">
        <w:rPr>
          <w:b/>
        </w:rPr>
        <w:tab/>
      </w:r>
      <w:r w:rsidRPr="00C240C1">
        <w:rPr>
          <w:b/>
        </w:rPr>
        <w:tab/>
      </w:r>
      <w:r w:rsidRPr="00C240C1">
        <w:rPr>
          <w:b/>
        </w:rPr>
        <w:tab/>
      </w:r>
      <w:r w:rsidRPr="00C240C1">
        <w:rPr>
          <w:b/>
        </w:rPr>
        <w:tab/>
      </w:r>
      <w:r w:rsidRPr="00C240C1">
        <w:rPr>
          <w:b/>
        </w:rPr>
        <w:tab/>
      </w:r>
      <w:r w:rsidRPr="000D6D93">
        <w:t xml:space="preserve">_________________             </w:t>
      </w:r>
      <w:r w:rsidR="00502ED7">
        <w:t xml:space="preserve">   Агаев Г.С.</w:t>
      </w:r>
      <w:r w:rsidRPr="000D6D93">
        <w:t xml:space="preserve"> </w:t>
      </w:r>
    </w:p>
    <w:p w14:paraId="58234AD0" w14:textId="77777777" w:rsidR="00B530E6" w:rsidRPr="00C240C1" w:rsidRDefault="00B530E6" w:rsidP="006C73F4">
      <w:pPr>
        <w:ind w:right="565"/>
        <w:jc w:val="right"/>
        <w:rPr>
          <w:sz w:val="18"/>
          <w:szCs w:val="18"/>
        </w:rPr>
      </w:pPr>
      <w:r w:rsidRPr="00C240C1">
        <w:rPr>
          <w:sz w:val="18"/>
          <w:szCs w:val="18"/>
        </w:rPr>
        <w:t>(Подпись, дата)                             (</w:t>
      </w:r>
      <w:proofErr w:type="spellStart"/>
      <w:r w:rsidRPr="00C240C1">
        <w:rPr>
          <w:sz w:val="18"/>
          <w:szCs w:val="18"/>
        </w:rPr>
        <w:t>И.О.Фамилия</w:t>
      </w:r>
      <w:proofErr w:type="spellEnd"/>
      <w:r w:rsidRPr="00C240C1">
        <w:rPr>
          <w:sz w:val="18"/>
          <w:szCs w:val="18"/>
        </w:rPr>
        <w:t xml:space="preserve">)            </w:t>
      </w:r>
    </w:p>
    <w:p w14:paraId="70E0829B" w14:textId="77777777" w:rsidR="00502ED7" w:rsidRDefault="00502ED7" w:rsidP="006C73F4">
      <w:pPr>
        <w:jc w:val="both"/>
        <w:rPr>
          <w:u w:val="single"/>
        </w:rPr>
      </w:pPr>
    </w:p>
    <w:p w14:paraId="7C12165C" w14:textId="58A77943" w:rsidR="00B530E6" w:rsidRDefault="00B530E6" w:rsidP="006C73F4">
      <w:pPr>
        <w:jc w:val="both"/>
      </w:pPr>
      <w:r w:rsidRPr="00C240C1">
        <w:rPr>
          <w:u w:val="single"/>
        </w:rPr>
        <w:t>Примечание</w:t>
      </w:r>
      <w:r w:rsidRPr="00C240C1">
        <w:t>: Задание оформляется в двух экземплярах: один выдается студенту, второй хранится на кафедре.</w:t>
      </w:r>
    </w:p>
    <w:p w14:paraId="2BE3D37C" w14:textId="5E351536" w:rsidR="00614020" w:rsidRDefault="00614020" w:rsidP="006C73F4">
      <w:pPr>
        <w:jc w:val="both"/>
      </w:pPr>
    </w:p>
    <w:p w14:paraId="357B984D" w14:textId="618E9A16" w:rsidR="00614020" w:rsidRDefault="00614020" w:rsidP="006C73F4">
      <w:pPr>
        <w:jc w:val="both"/>
      </w:pPr>
    </w:p>
    <w:p w14:paraId="36BA2F36" w14:textId="1FB1EFB4" w:rsidR="00614020" w:rsidRDefault="00614020" w:rsidP="006C73F4">
      <w:pPr>
        <w:jc w:val="both"/>
      </w:pPr>
    </w:p>
    <w:p w14:paraId="56527C1B" w14:textId="77777777" w:rsidR="00614020" w:rsidRDefault="00614020" w:rsidP="006C73F4">
      <w:pPr>
        <w:jc w:val="both"/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4795002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F10B80" w14:textId="5F0C293E" w:rsidR="005B11D3" w:rsidRDefault="005B11D3" w:rsidP="00F9354E">
          <w:pPr>
            <w:pStyle w:val="af"/>
            <w:spacing w:line="360" w:lineRule="auto"/>
          </w:pPr>
          <w:r>
            <w:t>Оглавление</w:t>
          </w:r>
        </w:p>
        <w:p w14:paraId="3C1EB389" w14:textId="5F9D4E07" w:rsidR="00F9354E" w:rsidRDefault="005B11D3" w:rsidP="00F9354E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052451" w:history="1">
            <w:r w:rsidR="00F9354E" w:rsidRPr="001469F0">
              <w:rPr>
                <w:rStyle w:val="a9"/>
                <w:noProof/>
              </w:rPr>
              <w:t>Аннотация</w:t>
            </w:r>
            <w:r w:rsidR="00F9354E">
              <w:rPr>
                <w:noProof/>
                <w:webHidden/>
              </w:rPr>
              <w:tab/>
            </w:r>
            <w:r w:rsidR="00F9354E">
              <w:rPr>
                <w:noProof/>
                <w:webHidden/>
              </w:rPr>
              <w:fldChar w:fldCharType="begin"/>
            </w:r>
            <w:r w:rsidR="00F9354E">
              <w:rPr>
                <w:noProof/>
                <w:webHidden/>
              </w:rPr>
              <w:instrText xml:space="preserve"> PAGEREF _Toc41052451 \h </w:instrText>
            </w:r>
            <w:r w:rsidR="00F9354E">
              <w:rPr>
                <w:noProof/>
                <w:webHidden/>
              </w:rPr>
            </w:r>
            <w:r w:rsidR="00F9354E">
              <w:rPr>
                <w:noProof/>
                <w:webHidden/>
              </w:rPr>
              <w:fldChar w:fldCharType="separate"/>
            </w:r>
            <w:r w:rsidR="00F9354E">
              <w:rPr>
                <w:noProof/>
                <w:webHidden/>
              </w:rPr>
              <w:t>2</w:t>
            </w:r>
            <w:r w:rsidR="00F9354E">
              <w:rPr>
                <w:noProof/>
                <w:webHidden/>
              </w:rPr>
              <w:fldChar w:fldCharType="end"/>
            </w:r>
          </w:hyperlink>
        </w:p>
        <w:p w14:paraId="00DA5655" w14:textId="6023C3E7" w:rsidR="00F9354E" w:rsidRDefault="00AD12D6" w:rsidP="00F9354E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52452" w:history="1">
            <w:r w:rsidR="00F9354E" w:rsidRPr="001469F0">
              <w:rPr>
                <w:rStyle w:val="a9"/>
                <w:noProof/>
              </w:rPr>
              <w:t>Описание предметной области</w:t>
            </w:r>
            <w:r w:rsidR="00F9354E">
              <w:rPr>
                <w:noProof/>
                <w:webHidden/>
              </w:rPr>
              <w:tab/>
            </w:r>
            <w:r w:rsidR="00F9354E">
              <w:rPr>
                <w:noProof/>
                <w:webHidden/>
              </w:rPr>
              <w:fldChar w:fldCharType="begin"/>
            </w:r>
            <w:r w:rsidR="00F9354E">
              <w:rPr>
                <w:noProof/>
                <w:webHidden/>
              </w:rPr>
              <w:instrText xml:space="preserve"> PAGEREF _Toc41052452 \h </w:instrText>
            </w:r>
            <w:r w:rsidR="00F9354E">
              <w:rPr>
                <w:noProof/>
                <w:webHidden/>
              </w:rPr>
            </w:r>
            <w:r w:rsidR="00F9354E">
              <w:rPr>
                <w:noProof/>
                <w:webHidden/>
              </w:rPr>
              <w:fldChar w:fldCharType="separate"/>
            </w:r>
            <w:r w:rsidR="00F9354E">
              <w:rPr>
                <w:noProof/>
                <w:webHidden/>
              </w:rPr>
              <w:t>3</w:t>
            </w:r>
            <w:r w:rsidR="00F9354E">
              <w:rPr>
                <w:noProof/>
                <w:webHidden/>
              </w:rPr>
              <w:fldChar w:fldCharType="end"/>
            </w:r>
          </w:hyperlink>
        </w:p>
        <w:p w14:paraId="532E99E6" w14:textId="70ECB647" w:rsidR="00F9354E" w:rsidRDefault="00AD12D6" w:rsidP="00F9354E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52453" w:history="1">
            <w:r w:rsidR="00F9354E" w:rsidRPr="001469F0">
              <w:rPr>
                <w:rStyle w:val="a9"/>
                <w:noProof/>
              </w:rPr>
              <w:t>Техническое задание</w:t>
            </w:r>
            <w:r w:rsidR="00F9354E">
              <w:rPr>
                <w:noProof/>
                <w:webHidden/>
              </w:rPr>
              <w:tab/>
            </w:r>
            <w:r w:rsidR="00F9354E">
              <w:rPr>
                <w:noProof/>
                <w:webHidden/>
              </w:rPr>
              <w:fldChar w:fldCharType="begin"/>
            </w:r>
            <w:r w:rsidR="00F9354E">
              <w:rPr>
                <w:noProof/>
                <w:webHidden/>
              </w:rPr>
              <w:instrText xml:space="preserve"> PAGEREF _Toc41052453 \h </w:instrText>
            </w:r>
            <w:r w:rsidR="00F9354E">
              <w:rPr>
                <w:noProof/>
                <w:webHidden/>
              </w:rPr>
            </w:r>
            <w:r w:rsidR="00F9354E">
              <w:rPr>
                <w:noProof/>
                <w:webHidden/>
              </w:rPr>
              <w:fldChar w:fldCharType="separate"/>
            </w:r>
            <w:r w:rsidR="00F9354E">
              <w:rPr>
                <w:noProof/>
                <w:webHidden/>
              </w:rPr>
              <w:t>4</w:t>
            </w:r>
            <w:r w:rsidR="00F9354E">
              <w:rPr>
                <w:noProof/>
                <w:webHidden/>
              </w:rPr>
              <w:fldChar w:fldCharType="end"/>
            </w:r>
          </w:hyperlink>
        </w:p>
        <w:p w14:paraId="3DD2EE0A" w14:textId="18850C10" w:rsidR="00F9354E" w:rsidRDefault="00AD12D6" w:rsidP="00F9354E">
          <w:pPr>
            <w:pStyle w:val="24"/>
            <w:tabs>
              <w:tab w:val="right" w:leader="dot" w:pos="101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52454" w:history="1">
            <w:r w:rsidR="00F9354E" w:rsidRPr="001469F0">
              <w:rPr>
                <w:rStyle w:val="a9"/>
                <w:noProof/>
              </w:rPr>
              <w:t>Этап проектирования</w:t>
            </w:r>
            <w:r w:rsidR="00F9354E">
              <w:rPr>
                <w:noProof/>
                <w:webHidden/>
              </w:rPr>
              <w:tab/>
            </w:r>
            <w:r w:rsidR="00F9354E">
              <w:rPr>
                <w:noProof/>
                <w:webHidden/>
              </w:rPr>
              <w:fldChar w:fldCharType="begin"/>
            </w:r>
            <w:r w:rsidR="00F9354E">
              <w:rPr>
                <w:noProof/>
                <w:webHidden/>
              </w:rPr>
              <w:instrText xml:space="preserve"> PAGEREF _Toc41052454 \h </w:instrText>
            </w:r>
            <w:r w:rsidR="00F9354E">
              <w:rPr>
                <w:noProof/>
                <w:webHidden/>
              </w:rPr>
            </w:r>
            <w:r w:rsidR="00F9354E">
              <w:rPr>
                <w:noProof/>
                <w:webHidden/>
              </w:rPr>
              <w:fldChar w:fldCharType="separate"/>
            </w:r>
            <w:r w:rsidR="00F9354E">
              <w:rPr>
                <w:noProof/>
                <w:webHidden/>
              </w:rPr>
              <w:t>4</w:t>
            </w:r>
            <w:r w:rsidR="00F9354E">
              <w:rPr>
                <w:noProof/>
                <w:webHidden/>
              </w:rPr>
              <w:fldChar w:fldCharType="end"/>
            </w:r>
          </w:hyperlink>
        </w:p>
        <w:p w14:paraId="6002C0A2" w14:textId="756BD1E0" w:rsidR="00F9354E" w:rsidRDefault="00AD12D6" w:rsidP="00F9354E">
          <w:pPr>
            <w:pStyle w:val="24"/>
            <w:tabs>
              <w:tab w:val="right" w:leader="dot" w:pos="101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52455" w:history="1">
            <w:r w:rsidR="00F9354E" w:rsidRPr="001469F0">
              <w:rPr>
                <w:rStyle w:val="a9"/>
                <w:noProof/>
              </w:rPr>
              <w:t>Этап реализации</w:t>
            </w:r>
            <w:r w:rsidR="00F9354E">
              <w:rPr>
                <w:noProof/>
                <w:webHidden/>
              </w:rPr>
              <w:tab/>
            </w:r>
            <w:r w:rsidR="00F9354E">
              <w:rPr>
                <w:noProof/>
                <w:webHidden/>
              </w:rPr>
              <w:fldChar w:fldCharType="begin"/>
            </w:r>
            <w:r w:rsidR="00F9354E">
              <w:rPr>
                <w:noProof/>
                <w:webHidden/>
              </w:rPr>
              <w:instrText xml:space="preserve"> PAGEREF _Toc41052455 \h </w:instrText>
            </w:r>
            <w:r w:rsidR="00F9354E">
              <w:rPr>
                <w:noProof/>
                <w:webHidden/>
              </w:rPr>
            </w:r>
            <w:r w:rsidR="00F9354E">
              <w:rPr>
                <w:noProof/>
                <w:webHidden/>
              </w:rPr>
              <w:fldChar w:fldCharType="separate"/>
            </w:r>
            <w:r w:rsidR="00F9354E">
              <w:rPr>
                <w:noProof/>
                <w:webHidden/>
              </w:rPr>
              <w:t>5</w:t>
            </w:r>
            <w:r w:rsidR="00F9354E">
              <w:rPr>
                <w:noProof/>
                <w:webHidden/>
              </w:rPr>
              <w:fldChar w:fldCharType="end"/>
            </w:r>
          </w:hyperlink>
        </w:p>
        <w:p w14:paraId="64A5003C" w14:textId="3C4B8C76" w:rsidR="00F9354E" w:rsidRDefault="00AD12D6" w:rsidP="00F9354E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52456" w:history="1">
            <w:r w:rsidR="00F9354E" w:rsidRPr="001469F0">
              <w:rPr>
                <w:rStyle w:val="a9"/>
                <w:noProof/>
              </w:rPr>
              <w:t>Разработка инфологической модели предметной области</w:t>
            </w:r>
            <w:r w:rsidR="00F9354E">
              <w:rPr>
                <w:noProof/>
                <w:webHidden/>
              </w:rPr>
              <w:tab/>
            </w:r>
            <w:r w:rsidR="00F9354E">
              <w:rPr>
                <w:noProof/>
                <w:webHidden/>
              </w:rPr>
              <w:fldChar w:fldCharType="begin"/>
            </w:r>
            <w:r w:rsidR="00F9354E">
              <w:rPr>
                <w:noProof/>
                <w:webHidden/>
              </w:rPr>
              <w:instrText xml:space="preserve"> PAGEREF _Toc41052456 \h </w:instrText>
            </w:r>
            <w:r w:rsidR="00F9354E">
              <w:rPr>
                <w:noProof/>
                <w:webHidden/>
              </w:rPr>
            </w:r>
            <w:r w:rsidR="00F9354E">
              <w:rPr>
                <w:noProof/>
                <w:webHidden/>
              </w:rPr>
              <w:fldChar w:fldCharType="separate"/>
            </w:r>
            <w:r w:rsidR="00F9354E">
              <w:rPr>
                <w:noProof/>
                <w:webHidden/>
              </w:rPr>
              <w:t>6</w:t>
            </w:r>
            <w:r w:rsidR="00F9354E">
              <w:rPr>
                <w:noProof/>
                <w:webHidden/>
              </w:rPr>
              <w:fldChar w:fldCharType="end"/>
            </w:r>
          </w:hyperlink>
        </w:p>
        <w:p w14:paraId="2906E187" w14:textId="143AC7E4" w:rsidR="00F9354E" w:rsidRDefault="00AD12D6" w:rsidP="00F9354E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52457" w:history="1">
            <w:r w:rsidR="00F9354E" w:rsidRPr="001469F0">
              <w:rPr>
                <w:rStyle w:val="a9"/>
                <w:noProof/>
              </w:rPr>
              <w:t>Построение логической модели БД</w:t>
            </w:r>
            <w:r w:rsidR="00F9354E">
              <w:rPr>
                <w:noProof/>
                <w:webHidden/>
              </w:rPr>
              <w:tab/>
            </w:r>
            <w:r w:rsidR="00F9354E">
              <w:rPr>
                <w:noProof/>
                <w:webHidden/>
              </w:rPr>
              <w:fldChar w:fldCharType="begin"/>
            </w:r>
            <w:r w:rsidR="00F9354E">
              <w:rPr>
                <w:noProof/>
                <w:webHidden/>
              </w:rPr>
              <w:instrText xml:space="preserve"> PAGEREF _Toc41052457 \h </w:instrText>
            </w:r>
            <w:r w:rsidR="00F9354E">
              <w:rPr>
                <w:noProof/>
                <w:webHidden/>
              </w:rPr>
            </w:r>
            <w:r w:rsidR="00F9354E">
              <w:rPr>
                <w:noProof/>
                <w:webHidden/>
              </w:rPr>
              <w:fldChar w:fldCharType="separate"/>
            </w:r>
            <w:r w:rsidR="00F9354E">
              <w:rPr>
                <w:noProof/>
                <w:webHidden/>
              </w:rPr>
              <w:t>8</w:t>
            </w:r>
            <w:r w:rsidR="00F9354E">
              <w:rPr>
                <w:noProof/>
                <w:webHidden/>
              </w:rPr>
              <w:fldChar w:fldCharType="end"/>
            </w:r>
          </w:hyperlink>
        </w:p>
        <w:p w14:paraId="0806C8D2" w14:textId="0925BEB5" w:rsidR="00F9354E" w:rsidRDefault="00AD12D6" w:rsidP="00F9354E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52458" w:history="1">
            <w:r w:rsidR="00F9354E" w:rsidRPr="001469F0">
              <w:rPr>
                <w:rStyle w:val="a9"/>
                <w:noProof/>
              </w:rPr>
              <w:t>Разработка оперативных запросов</w:t>
            </w:r>
            <w:r w:rsidR="00F9354E">
              <w:rPr>
                <w:noProof/>
                <w:webHidden/>
              </w:rPr>
              <w:tab/>
            </w:r>
            <w:r w:rsidR="00F9354E">
              <w:rPr>
                <w:noProof/>
                <w:webHidden/>
              </w:rPr>
              <w:fldChar w:fldCharType="begin"/>
            </w:r>
            <w:r w:rsidR="00F9354E">
              <w:rPr>
                <w:noProof/>
                <w:webHidden/>
              </w:rPr>
              <w:instrText xml:space="preserve"> PAGEREF _Toc41052458 \h </w:instrText>
            </w:r>
            <w:r w:rsidR="00F9354E">
              <w:rPr>
                <w:noProof/>
                <w:webHidden/>
              </w:rPr>
            </w:r>
            <w:r w:rsidR="00F9354E">
              <w:rPr>
                <w:noProof/>
                <w:webHidden/>
              </w:rPr>
              <w:fldChar w:fldCharType="separate"/>
            </w:r>
            <w:r w:rsidR="00F9354E">
              <w:rPr>
                <w:noProof/>
                <w:webHidden/>
              </w:rPr>
              <w:t>9</w:t>
            </w:r>
            <w:r w:rsidR="00F9354E">
              <w:rPr>
                <w:noProof/>
                <w:webHidden/>
              </w:rPr>
              <w:fldChar w:fldCharType="end"/>
            </w:r>
          </w:hyperlink>
        </w:p>
        <w:p w14:paraId="0752CC6D" w14:textId="04384CB0" w:rsidR="00F9354E" w:rsidRDefault="00AD12D6" w:rsidP="00F9354E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52459" w:history="1">
            <w:r w:rsidR="00F9354E" w:rsidRPr="001469F0">
              <w:rPr>
                <w:rStyle w:val="a9"/>
                <w:noProof/>
              </w:rPr>
              <w:t>Разработка стандартного статического отчета</w:t>
            </w:r>
            <w:r w:rsidR="00F9354E">
              <w:rPr>
                <w:noProof/>
                <w:webHidden/>
              </w:rPr>
              <w:tab/>
            </w:r>
            <w:r w:rsidR="00F9354E">
              <w:rPr>
                <w:noProof/>
                <w:webHidden/>
              </w:rPr>
              <w:fldChar w:fldCharType="begin"/>
            </w:r>
            <w:r w:rsidR="00F9354E">
              <w:rPr>
                <w:noProof/>
                <w:webHidden/>
              </w:rPr>
              <w:instrText xml:space="preserve"> PAGEREF _Toc41052459 \h </w:instrText>
            </w:r>
            <w:r w:rsidR="00F9354E">
              <w:rPr>
                <w:noProof/>
                <w:webHidden/>
              </w:rPr>
            </w:r>
            <w:r w:rsidR="00F9354E">
              <w:rPr>
                <w:noProof/>
                <w:webHidden/>
              </w:rPr>
              <w:fldChar w:fldCharType="separate"/>
            </w:r>
            <w:r w:rsidR="00F9354E">
              <w:rPr>
                <w:noProof/>
                <w:webHidden/>
              </w:rPr>
              <w:t>11</w:t>
            </w:r>
            <w:r w:rsidR="00F9354E">
              <w:rPr>
                <w:noProof/>
                <w:webHidden/>
              </w:rPr>
              <w:fldChar w:fldCharType="end"/>
            </w:r>
          </w:hyperlink>
        </w:p>
        <w:p w14:paraId="0E79248D" w14:textId="41632ABB" w:rsidR="00F9354E" w:rsidRDefault="00AD12D6" w:rsidP="00F9354E">
          <w:pPr>
            <w:pStyle w:val="24"/>
            <w:tabs>
              <w:tab w:val="right" w:leader="dot" w:pos="101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52460" w:history="1">
            <w:r w:rsidR="00F9354E" w:rsidRPr="001469F0">
              <w:rPr>
                <w:rStyle w:val="a9"/>
                <w:noProof/>
              </w:rPr>
              <w:t>Поставленная задача</w:t>
            </w:r>
            <w:r w:rsidR="00F9354E">
              <w:rPr>
                <w:noProof/>
                <w:webHidden/>
              </w:rPr>
              <w:tab/>
            </w:r>
            <w:r w:rsidR="00F9354E">
              <w:rPr>
                <w:noProof/>
                <w:webHidden/>
              </w:rPr>
              <w:fldChar w:fldCharType="begin"/>
            </w:r>
            <w:r w:rsidR="00F9354E">
              <w:rPr>
                <w:noProof/>
                <w:webHidden/>
              </w:rPr>
              <w:instrText xml:space="preserve"> PAGEREF _Toc41052460 \h </w:instrText>
            </w:r>
            <w:r w:rsidR="00F9354E">
              <w:rPr>
                <w:noProof/>
                <w:webHidden/>
              </w:rPr>
            </w:r>
            <w:r w:rsidR="00F9354E">
              <w:rPr>
                <w:noProof/>
                <w:webHidden/>
              </w:rPr>
              <w:fldChar w:fldCharType="separate"/>
            </w:r>
            <w:r w:rsidR="00F9354E">
              <w:rPr>
                <w:noProof/>
                <w:webHidden/>
              </w:rPr>
              <w:t>11</w:t>
            </w:r>
            <w:r w:rsidR="00F9354E">
              <w:rPr>
                <w:noProof/>
                <w:webHidden/>
              </w:rPr>
              <w:fldChar w:fldCharType="end"/>
            </w:r>
          </w:hyperlink>
        </w:p>
        <w:p w14:paraId="587BFC7A" w14:textId="14374F14" w:rsidR="00F9354E" w:rsidRDefault="00AD12D6" w:rsidP="00F9354E">
          <w:pPr>
            <w:pStyle w:val="24"/>
            <w:tabs>
              <w:tab w:val="right" w:leader="dot" w:pos="101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52461" w:history="1">
            <w:r w:rsidR="00F9354E" w:rsidRPr="001469F0">
              <w:rPr>
                <w:rStyle w:val="a9"/>
                <w:noProof/>
              </w:rPr>
              <w:t>План процедуры</w:t>
            </w:r>
            <w:r w:rsidR="00F9354E">
              <w:rPr>
                <w:noProof/>
                <w:webHidden/>
              </w:rPr>
              <w:tab/>
            </w:r>
            <w:r w:rsidR="00F9354E">
              <w:rPr>
                <w:noProof/>
                <w:webHidden/>
              </w:rPr>
              <w:fldChar w:fldCharType="begin"/>
            </w:r>
            <w:r w:rsidR="00F9354E">
              <w:rPr>
                <w:noProof/>
                <w:webHidden/>
              </w:rPr>
              <w:instrText xml:space="preserve"> PAGEREF _Toc41052461 \h </w:instrText>
            </w:r>
            <w:r w:rsidR="00F9354E">
              <w:rPr>
                <w:noProof/>
                <w:webHidden/>
              </w:rPr>
            </w:r>
            <w:r w:rsidR="00F9354E">
              <w:rPr>
                <w:noProof/>
                <w:webHidden/>
              </w:rPr>
              <w:fldChar w:fldCharType="separate"/>
            </w:r>
            <w:r w:rsidR="00F9354E">
              <w:rPr>
                <w:noProof/>
                <w:webHidden/>
              </w:rPr>
              <w:t>11</w:t>
            </w:r>
            <w:r w:rsidR="00F9354E">
              <w:rPr>
                <w:noProof/>
                <w:webHidden/>
              </w:rPr>
              <w:fldChar w:fldCharType="end"/>
            </w:r>
          </w:hyperlink>
        </w:p>
        <w:p w14:paraId="2791CA8F" w14:textId="6D599580" w:rsidR="00F9354E" w:rsidRDefault="00AD12D6" w:rsidP="00F9354E">
          <w:pPr>
            <w:pStyle w:val="24"/>
            <w:tabs>
              <w:tab w:val="right" w:leader="dot" w:pos="101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52462" w:history="1">
            <w:r w:rsidR="00F9354E" w:rsidRPr="001469F0">
              <w:rPr>
                <w:rStyle w:val="a9"/>
                <w:noProof/>
              </w:rPr>
              <w:t>Текст</w:t>
            </w:r>
            <w:r w:rsidR="00F9354E" w:rsidRPr="001469F0">
              <w:rPr>
                <w:rStyle w:val="a9"/>
                <w:noProof/>
                <w:lang w:val="en-US"/>
              </w:rPr>
              <w:t xml:space="preserve"> </w:t>
            </w:r>
            <w:r w:rsidR="00F9354E" w:rsidRPr="001469F0">
              <w:rPr>
                <w:rStyle w:val="a9"/>
                <w:noProof/>
              </w:rPr>
              <w:t>процедуры</w:t>
            </w:r>
            <w:r w:rsidR="00F9354E">
              <w:rPr>
                <w:noProof/>
                <w:webHidden/>
              </w:rPr>
              <w:tab/>
            </w:r>
            <w:r w:rsidR="00F9354E">
              <w:rPr>
                <w:noProof/>
                <w:webHidden/>
              </w:rPr>
              <w:fldChar w:fldCharType="begin"/>
            </w:r>
            <w:r w:rsidR="00F9354E">
              <w:rPr>
                <w:noProof/>
                <w:webHidden/>
              </w:rPr>
              <w:instrText xml:space="preserve"> PAGEREF _Toc41052462 \h </w:instrText>
            </w:r>
            <w:r w:rsidR="00F9354E">
              <w:rPr>
                <w:noProof/>
                <w:webHidden/>
              </w:rPr>
            </w:r>
            <w:r w:rsidR="00F9354E">
              <w:rPr>
                <w:noProof/>
                <w:webHidden/>
              </w:rPr>
              <w:fldChar w:fldCharType="separate"/>
            </w:r>
            <w:r w:rsidR="00F9354E">
              <w:rPr>
                <w:noProof/>
                <w:webHidden/>
              </w:rPr>
              <w:t>12</w:t>
            </w:r>
            <w:r w:rsidR="00F9354E">
              <w:rPr>
                <w:noProof/>
                <w:webHidden/>
              </w:rPr>
              <w:fldChar w:fldCharType="end"/>
            </w:r>
          </w:hyperlink>
        </w:p>
        <w:p w14:paraId="1F149B8E" w14:textId="0D1813E5" w:rsidR="00F9354E" w:rsidRDefault="00AD12D6" w:rsidP="00F9354E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52463" w:history="1">
            <w:r w:rsidR="00F9354E" w:rsidRPr="001469F0">
              <w:rPr>
                <w:rStyle w:val="a9"/>
                <w:noProof/>
              </w:rPr>
              <w:t>Итоговая логическая модель БД</w:t>
            </w:r>
            <w:r w:rsidR="00F9354E">
              <w:rPr>
                <w:noProof/>
                <w:webHidden/>
              </w:rPr>
              <w:tab/>
            </w:r>
            <w:r w:rsidR="00F9354E">
              <w:rPr>
                <w:noProof/>
                <w:webHidden/>
              </w:rPr>
              <w:fldChar w:fldCharType="begin"/>
            </w:r>
            <w:r w:rsidR="00F9354E">
              <w:rPr>
                <w:noProof/>
                <w:webHidden/>
              </w:rPr>
              <w:instrText xml:space="preserve"> PAGEREF _Toc41052463 \h </w:instrText>
            </w:r>
            <w:r w:rsidR="00F9354E">
              <w:rPr>
                <w:noProof/>
                <w:webHidden/>
              </w:rPr>
            </w:r>
            <w:r w:rsidR="00F9354E">
              <w:rPr>
                <w:noProof/>
                <w:webHidden/>
              </w:rPr>
              <w:fldChar w:fldCharType="separate"/>
            </w:r>
            <w:r w:rsidR="00F9354E">
              <w:rPr>
                <w:noProof/>
                <w:webHidden/>
              </w:rPr>
              <w:t>13</w:t>
            </w:r>
            <w:r w:rsidR="00F9354E">
              <w:rPr>
                <w:noProof/>
                <w:webHidden/>
              </w:rPr>
              <w:fldChar w:fldCharType="end"/>
            </w:r>
          </w:hyperlink>
        </w:p>
        <w:p w14:paraId="74A054A0" w14:textId="70A4031A" w:rsidR="00F9354E" w:rsidRDefault="00AD12D6" w:rsidP="00F9354E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52464" w:history="1">
            <w:r w:rsidR="00F9354E" w:rsidRPr="001469F0">
              <w:rPr>
                <w:rStyle w:val="a9"/>
                <w:noProof/>
              </w:rPr>
              <w:t>Разработка приложения конечного пользователя</w:t>
            </w:r>
            <w:r w:rsidR="00F9354E">
              <w:rPr>
                <w:noProof/>
                <w:webHidden/>
              </w:rPr>
              <w:tab/>
            </w:r>
            <w:r w:rsidR="00F9354E">
              <w:rPr>
                <w:noProof/>
                <w:webHidden/>
              </w:rPr>
              <w:fldChar w:fldCharType="begin"/>
            </w:r>
            <w:r w:rsidR="00F9354E">
              <w:rPr>
                <w:noProof/>
                <w:webHidden/>
              </w:rPr>
              <w:instrText xml:space="preserve"> PAGEREF _Toc41052464 \h </w:instrText>
            </w:r>
            <w:r w:rsidR="00F9354E">
              <w:rPr>
                <w:noProof/>
                <w:webHidden/>
              </w:rPr>
            </w:r>
            <w:r w:rsidR="00F9354E">
              <w:rPr>
                <w:noProof/>
                <w:webHidden/>
              </w:rPr>
              <w:fldChar w:fldCharType="separate"/>
            </w:r>
            <w:r w:rsidR="00F9354E">
              <w:rPr>
                <w:noProof/>
                <w:webHidden/>
              </w:rPr>
              <w:t>14</w:t>
            </w:r>
            <w:r w:rsidR="00F9354E">
              <w:rPr>
                <w:noProof/>
                <w:webHidden/>
              </w:rPr>
              <w:fldChar w:fldCharType="end"/>
            </w:r>
          </w:hyperlink>
        </w:p>
        <w:p w14:paraId="45DB6740" w14:textId="68A69E69" w:rsidR="00F9354E" w:rsidRDefault="00AD12D6" w:rsidP="00F9354E">
          <w:pPr>
            <w:pStyle w:val="24"/>
            <w:tabs>
              <w:tab w:val="right" w:leader="dot" w:pos="101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52465" w:history="1">
            <w:r w:rsidR="00F9354E" w:rsidRPr="001469F0">
              <w:rPr>
                <w:rStyle w:val="a9"/>
                <w:noProof/>
              </w:rPr>
              <w:t>Запуск приложения</w:t>
            </w:r>
            <w:r w:rsidR="00F9354E">
              <w:rPr>
                <w:noProof/>
                <w:webHidden/>
              </w:rPr>
              <w:tab/>
            </w:r>
            <w:r w:rsidR="00F9354E">
              <w:rPr>
                <w:noProof/>
                <w:webHidden/>
              </w:rPr>
              <w:fldChar w:fldCharType="begin"/>
            </w:r>
            <w:r w:rsidR="00F9354E">
              <w:rPr>
                <w:noProof/>
                <w:webHidden/>
              </w:rPr>
              <w:instrText xml:space="preserve"> PAGEREF _Toc41052465 \h </w:instrText>
            </w:r>
            <w:r w:rsidR="00F9354E">
              <w:rPr>
                <w:noProof/>
                <w:webHidden/>
              </w:rPr>
            </w:r>
            <w:r w:rsidR="00F9354E">
              <w:rPr>
                <w:noProof/>
                <w:webHidden/>
              </w:rPr>
              <w:fldChar w:fldCharType="separate"/>
            </w:r>
            <w:r w:rsidR="00F9354E">
              <w:rPr>
                <w:noProof/>
                <w:webHidden/>
              </w:rPr>
              <w:t>14</w:t>
            </w:r>
            <w:r w:rsidR="00F9354E">
              <w:rPr>
                <w:noProof/>
                <w:webHidden/>
              </w:rPr>
              <w:fldChar w:fldCharType="end"/>
            </w:r>
          </w:hyperlink>
        </w:p>
        <w:p w14:paraId="0D14D619" w14:textId="507DE592" w:rsidR="00F9354E" w:rsidRDefault="00AD12D6" w:rsidP="00F9354E">
          <w:pPr>
            <w:pStyle w:val="24"/>
            <w:tabs>
              <w:tab w:val="right" w:leader="dot" w:pos="101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52466" w:history="1">
            <w:r w:rsidR="00F9354E" w:rsidRPr="001469F0">
              <w:rPr>
                <w:rStyle w:val="a9"/>
                <w:noProof/>
              </w:rPr>
              <w:t>Контроллер запросов</w:t>
            </w:r>
            <w:r w:rsidR="00F9354E">
              <w:rPr>
                <w:noProof/>
                <w:webHidden/>
              </w:rPr>
              <w:tab/>
            </w:r>
            <w:r w:rsidR="00F9354E">
              <w:rPr>
                <w:noProof/>
                <w:webHidden/>
              </w:rPr>
              <w:fldChar w:fldCharType="begin"/>
            </w:r>
            <w:r w:rsidR="00F9354E">
              <w:rPr>
                <w:noProof/>
                <w:webHidden/>
              </w:rPr>
              <w:instrText xml:space="preserve"> PAGEREF _Toc41052466 \h </w:instrText>
            </w:r>
            <w:r w:rsidR="00F9354E">
              <w:rPr>
                <w:noProof/>
                <w:webHidden/>
              </w:rPr>
            </w:r>
            <w:r w:rsidR="00F9354E">
              <w:rPr>
                <w:noProof/>
                <w:webHidden/>
              </w:rPr>
              <w:fldChar w:fldCharType="separate"/>
            </w:r>
            <w:r w:rsidR="00F9354E">
              <w:rPr>
                <w:noProof/>
                <w:webHidden/>
              </w:rPr>
              <w:t>14</w:t>
            </w:r>
            <w:r w:rsidR="00F9354E">
              <w:rPr>
                <w:noProof/>
                <w:webHidden/>
              </w:rPr>
              <w:fldChar w:fldCharType="end"/>
            </w:r>
          </w:hyperlink>
        </w:p>
        <w:p w14:paraId="73663A5F" w14:textId="3AC9EB3F" w:rsidR="00F9354E" w:rsidRDefault="00AD12D6" w:rsidP="00F9354E">
          <w:pPr>
            <w:pStyle w:val="24"/>
            <w:tabs>
              <w:tab w:val="right" w:leader="dot" w:pos="101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52467" w:history="1">
            <w:r w:rsidR="00F9354E" w:rsidRPr="001469F0">
              <w:rPr>
                <w:rStyle w:val="a9"/>
                <w:noProof/>
              </w:rPr>
              <w:t>Контроллер хранимой процедуры</w:t>
            </w:r>
            <w:r w:rsidR="00F9354E">
              <w:rPr>
                <w:noProof/>
                <w:webHidden/>
              </w:rPr>
              <w:tab/>
            </w:r>
            <w:r w:rsidR="00F9354E">
              <w:rPr>
                <w:noProof/>
                <w:webHidden/>
              </w:rPr>
              <w:fldChar w:fldCharType="begin"/>
            </w:r>
            <w:r w:rsidR="00F9354E">
              <w:rPr>
                <w:noProof/>
                <w:webHidden/>
              </w:rPr>
              <w:instrText xml:space="preserve"> PAGEREF _Toc41052467 \h </w:instrText>
            </w:r>
            <w:r w:rsidR="00F9354E">
              <w:rPr>
                <w:noProof/>
                <w:webHidden/>
              </w:rPr>
            </w:r>
            <w:r w:rsidR="00F9354E">
              <w:rPr>
                <w:noProof/>
                <w:webHidden/>
              </w:rPr>
              <w:fldChar w:fldCharType="separate"/>
            </w:r>
            <w:r w:rsidR="00F9354E">
              <w:rPr>
                <w:noProof/>
                <w:webHidden/>
              </w:rPr>
              <w:t>14</w:t>
            </w:r>
            <w:r w:rsidR="00F9354E">
              <w:rPr>
                <w:noProof/>
                <w:webHidden/>
              </w:rPr>
              <w:fldChar w:fldCharType="end"/>
            </w:r>
          </w:hyperlink>
        </w:p>
        <w:p w14:paraId="33DA3EAE" w14:textId="609FA1D9" w:rsidR="00F9354E" w:rsidRDefault="00AD12D6" w:rsidP="00F9354E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52468" w:history="1">
            <w:r w:rsidR="00F9354E" w:rsidRPr="001469F0">
              <w:rPr>
                <w:rStyle w:val="a9"/>
                <w:noProof/>
              </w:rPr>
              <w:t>Заключение</w:t>
            </w:r>
            <w:r w:rsidR="00F9354E">
              <w:rPr>
                <w:noProof/>
                <w:webHidden/>
              </w:rPr>
              <w:tab/>
            </w:r>
            <w:r w:rsidR="00F9354E">
              <w:rPr>
                <w:noProof/>
                <w:webHidden/>
              </w:rPr>
              <w:fldChar w:fldCharType="begin"/>
            </w:r>
            <w:r w:rsidR="00F9354E">
              <w:rPr>
                <w:noProof/>
                <w:webHidden/>
              </w:rPr>
              <w:instrText xml:space="preserve"> PAGEREF _Toc41052468 \h </w:instrText>
            </w:r>
            <w:r w:rsidR="00F9354E">
              <w:rPr>
                <w:noProof/>
                <w:webHidden/>
              </w:rPr>
            </w:r>
            <w:r w:rsidR="00F9354E">
              <w:rPr>
                <w:noProof/>
                <w:webHidden/>
              </w:rPr>
              <w:fldChar w:fldCharType="separate"/>
            </w:r>
            <w:r w:rsidR="00F9354E">
              <w:rPr>
                <w:noProof/>
                <w:webHidden/>
              </w:rPr>
              <w:t>16</w:t>
            </w:r>
            <w:r w:rsidR="00F9354E">
              <w:rPr>
                <w:noProof/>
                <w:webHidden/>
              </w:rPr>
              <w:fldChar w:fldCharType="end"/>
            </w:r>
          </w:hyperlink>
        </w:p>
        <w:p w14:paraId="56A36FE7" w14:textId="4067D7B0" w:rsidR="00F9354E" w:rsidRDefault="00AD12D6" w:rsidP="00F9354E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52469" w:history="1">
            <w:r w:rsidR="00F9354E" w:rsidRPr="001469F0">
              <w:rPr>
                <w:rStyle w:val="a9"/>
                <w:noProof/>
              </w:rPr>
              <w:t>Список литературы</w:t>
            </w:r>
            <w:r w:rsidR="00F9354E">
              <w:rPr>
                <w:noProof/>
                <w:webHidden/>
              </w:rPr>
              <w:tab/>
            </w:r>
            <w:r w:rsidR="00F9354E">
              <w:rPr>
                <w:noProof/>
                <w:webHidden/>
              </w:rPr>
              <w:fldChar w:fldCharType="begin"/>
            </w:r>
            <w:r w:rsidR="00F9354E">
              <w:rPr>
                <w:noProof/>
                <w:webHidden/>
              </w:rPr>
              <w:instrText xml:space="preserve"> PAGEREF _Toc41052469 \h </w:instrText>
            </w:r>
            <w:r w:rsidR="00F9354E">
              <w:rPr>
                <w:noProof/>
                <w:webHidden/>
              </w:rPr>
            </w:r>
            <w:r w:rsidR="00F9354E">
              <w:rPr>
                <w:noProof/>
                <w:webHidden/>
              </w:rPr>
              <w:fldChar w:fldCharType="separate"/>
            </w:r>
            <w:r w:rsidR="00F9354E">
              <w:rPr>
                <w:noProof/>
                <w:webHidden/>
              </w:rPr>
              <w:t>17</w:t>
            </w:r>
            <w:r w:rsidR="00F9354E">
              <w:rPr>
                <w:noProof/>
                <w:webHidden/>
              </w:rPr>
              <w:fldChar w:fldCharType="end"/>
            </w:r>
          </w:hyperlink>
        </w:p>
        <w:p w14:paraId="55530B89" w14:textId="5708D0D3" w:rsidR="005B11D3" w:rsidRDefault="005B11D3" w:rsidP="00F9354E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08BFBEE3" w14:textId="2D479AED" w:rsidR="005B11D3" w:rsidRDefault="005B11D3" w:rsidP="0008601C">
      <w:pPr>
        <w:spacing w:line="360" w:lineRule="auto"/>
        <w:ind w:right="-568"/>
        <w:rPr>
          <w:b/>
          <w:bCs/>
          <w:color w:val="000000" w:themeColor="text1"/>
          <w:sz w:val="28"/>
          <w:szCs w:val="28"/>
          <w:u w:val="single"/>
        </w:rPr>
      </w:pPr>
    </w:p>
    <w:p w14:paraId="2F0F4F30" w14:textId="795DBD26" w:rsidR="005B11D3" w:rsidRDefault="005B11D3" w:rsidP="0008601C">
      <w:pPr>
        <w:spacing w:line="360" w:lineRule="auto"/>
        <w:ind w:right="-568"/>
        <w:rPr>
          <w:b/>
          <w:bCs/>
          <w:color w:val="000000" w:themeColor="text1"/>
          <w:sz w:val="28"/>
          <w:szCs w:val="28"/>
          <w:u w:val="single"/>
        </w:rPr>
      </w:pPr>
    </w:p>
    <w:p w14:paraId="2153D34B" w14:textId="27DDA06A" w:rsidR="005B11D3" w:rsidRDefault="005B11D3" w:rsidP="0008601C">
      <w:pPr>
        <w:spacing w:line="360" w:lineRule="auto"/>
        <w:ind w:right="-568"/>
        <w:rPr>
          <w:b/>
          <w:bCs/>
          <w:color w:val="000000" w:themeColor="text1"/>
          <w:sz w:val="28"/>
          <w:szCs w:val="28"/>
          <w:u w:val="single"/>
        </w:rPr>
      </w:pPr>
    </w:p>
    <w:p w14:paraId="7C5FD6E0" w14:textId="03C33D73" w:rsidR="005B11D3" w:rsidRDefault="005B11D3" w:rsidP="0008601C">
      <w:pPr>
        <w:spacing w:line="360" w:lineRule="auto"/>
        <w:ind w:right="-568"/>
        <w:rPr>
          <w:b/>
          <w:bCs/>
          <w:color w:val="000000" w:themeColor="text1"/>
          <w:sz w:val="28"/>
          <w:szCs w:val="28"/>
          <w:u w:val="single"/>
        </w:rPr>
      </w:pPr>
    </w:p>
    <w:p w14:paraId="741911CE" w14:textId="00CD1269" w:rsidR="005B11D3" w:rsidRDefault="005B11D3" w:rsidP="0008601C">
      <w:pPr>
        <w:spacing w:line="360" w:lineRule="auto"/>
        <w:ind w:right="-568"/>
        <w:rPr>
          <w:b/>
          <w:bCs/>
          <w:color w:val="000000" w:themeColor="text1"/>
          <w:sz w:val="28"/>
          <w:szCs w:val="28"/>
          <w:u w:val="single"/>
        </w:rPr>
      </w:pPr>
    </w:p>
    <w:p w14:paraId="593A344E" w14:textId="28F578F8" w:rsidR="005B11D3" w:rsidRDefault="005B11D3" w:rsidP="0008601C">
      <w:pPr>
        <w:spacing w:line="360" w:lineRule="auto"/>
        <w:ind w:right="-568"/>
        <w:rPr>
          <w:b/>
          <w:bCs/>
          <w:color w:val="000000" w:themeColor="text1"/>
          <w:sz w:val="28"/>
          <w:szCs w:val="28"/>
          <w:u w:val="single"/>
        </w:rPr>
      </w:pPr>
    </w:p>
    <w:p w14:paraId="6247836F" w14:textId="0CE5F651" w:rsidR="005B11D3" w:rsidRPr="00640D52" w:rsidRDefault="005B11D3" w:rsidP="00640D52">
      <w:pPr>
        <w:pStyle w:val="1"/>
        <w:spacing w:line="360" w:lineRule="auto"/>
      </w:pPr>
      <w:bookmarkStart w:id="0" w:name="_Toc41052451"/>
      <w:r>
        <w:lastRenderedPageBreak/>
        <w:t>Аннотация</w:t>
      </w:r>
      <w:bookmarkEnd w:id="0"/>
    </w:p>
    <w:p w14:paraId="746A0906" w14:textId="62A0D112" w:rsidR="00124B3C" w:rsidRPr="00E813B5" w:rsidRDefault="00E813B5" w:rsidP="00640D52">
      <w:pPr>
        <w:spacing w:line="360" w:lineRule="auto"/>
        <w:jc w:val="both"/>
      </w:pPr>
      <w:r w:rsidRPr="00E813B5">
        <w:rPr>
          <w:color w:val="000000" w:themeColor="text1"/>
        </w:rPr>
        <w:t>В курсовом проекте поставлена задача создания</w:t>
      </w:r>
      <w:r w:rsidRPr="00E813B5">
        <w:t xml:space="preserve"> информационной</w:t>
      </w:r>
      <w:r w:rsidR="003515AA">
        <w:t xml:space="preserve"> </w:t>
      </w:r>
      <w:r w:rsidRPr="00E813B5">
        <w:t>системы</w:t>
      </w:r>
      <w:r w:rsidR="003515AA">
        <w:t xml:space="preserve"> </w:t>
      </w:r>
      <w:r w:rsidR="003515AA" w:rsidRPr="00C240C1">
        <w:t>«</w:t>
      </w:r>
      <w:r w:rsidR="00D314F7">
        <w:t>Б</w:t>
      </w:r>
      <w:r w:rsidR="003515AA">
        <w:t>онусная программа</w:t>
      </w:r>
      <w:r w:rsidR="003515AA" w:rsidRPr="00C240C1">
        <w:t>»</w:t>
      </w:r>
      <w:r w:rsidR="003515AA">
        <w:t xml:space="preserve"> </w:t>
      </w:r>
      <w:r w:rsidRPr="00E813B5">
        <w:t xml:space="preserve">для авиакомпании. </w:t>
      </w:r>
      <w:r w:rsidR="00993B22">
        <w:t xml:space="preserve">Реализуется данная задача с помощью базы данных </w:t>
      </w:r>
      <w:r w:rsidR="00993B22">
        <w:rPr>
          <w:lang w:val="en-US"/>
        </w:rPr>
        <w:t>MySQL</w:t>
      </w:r>
      <w:r w:rsidR="00993B22" w:rsidRPr="00993B22">
        <w:t xml:space="preserve"> </w:t>
      </w:r>
      <w:r w:rsidR="00993B22">
        <w:t xml:space="preserve">и такими языками программирования, как </w:t>
      </w:r>
      <w:r w:rsidR="00993B22">
        <w:rPr>
          <w:lang w:val="en-US"/>
        </w:rPr>
        <w:t>HTML</w:t>
      </w:r>
      <w:r w:rsidR="00993B22" w:rsidRPr="00993B22">
        <w:t xml:space="preserve"> </w:t>
      </w:r>
      <w:r w:rsidR="00993B22">
        <w:t xml:space="preserve">и </w:t>
      </w:r>
      <w:r w:rsidR="00993B22">
        <w:rPr>
          <w:lang w:val="en-US"/>
        </w:rPr>
        <w:t>Python</w:t>
      </w:r>
      <w:r w:rsidR="00993B22">
        <w:t>. В ходе реализации выполняется следующая работа</w:t>
      </w:r>
      <w:r w:rsidR="00124B3C" w:rsidRPr="00E813B5">
        <w:t>:</w:t>
      </w:r>
    </w:p>
    <w:p w14:paraId="017D2423" w14:textId="3EBD31DB" w:rsidR="00124B3C" w:rsidRPr="00E813B5" w:rsidRDefault="00993B22" w:rsidP="00640D52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Разрабатывается и</w:t>
      </w:r>
      <w:r w:rsidR="00124B3C" w:rsidRPr="00E813B5">
        <w:rPr>
          <w:rFonts w:ascii="Times New Roman" w:hAnsi="Times New Roman" w:cs="Times New Roman"/>
          <w:sz w:val="24"/>
          <w:szCs w:val="24"/>
        </w:rPr>
        <w:t>нфологическая модель предметной области</w:t>
      </w:r>
    </w:p>
    <w:p w14:paraId="659E9D49" w14:textId="5C2F03C9" w:rsidR="00124B3C" w:rsidRPr="00E813B5" w:rsidRDefault="0090551F" w:rsidP="00640D52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Разрабатывается</w:t>
      </w:r>
      <w:r w:rsidR="00993B22">
        <w:rPr>
          <w:rFonts w:ascii="Times New Roman" w:hAnsi="Times New Roman" w:cs="Times New Roman"/>
          <w:sz w:val="24"/>
          <w:szCs w:val="24"/>
        </w:rPr>
        <w:t xml:space="preserve"> л</w:t>
      </w:r>
      <w:r w:rsidR="00124B3C" w:rsidRPr="00E813B5">
        <w:rPr>
          <w:rFonts w:ascii="Times New Roman" w:hAnsi="Times New Roman" w:cs="Times New Roman"/>
          <w:sz w:val="24"/>
          <w:szCs w:val="24"/>
        </w:rPr>
        <w:t xml:space="preserve">огическая модель </w:t>
      </w:r>
      <w:r w:rsidR="00993B22">
        <w:rPr>
          <w:rFonts w:ascii="Times New Roman" w:hAnsi="Times New Roman" w:cs="Times New Roman"/>
          <w:sz w:val="24"/>
          <w:szCs w:val="24"/>
        </w:rPr>
        <w:t>базы данных</w:t>
      </w:r>
    </w:p>
    <w:p w14:paraId="48B0FD0B" w14:textId="07441C95" w:rsidR="00124B3C" w:rsidRPr="00E813B5" w:rsidRDefault="00993B22" w:rsidP="00640D52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Разрабатываются о</w:t>
      </w:r>
      <w:r w:rsidR="00124B3C" w:rsidRPr="00E813B5">
        <w:rPr>
          <w:rFonts w:ascii="Times New Roman" w:hAnsi="Times New Roman" w:cs="Times New Roman"/>
          <w:sz w:val="24"/>
          <w:szCs w:val="24"/>
        </w:rPr>
        <w:t>перативные запросы</w:t>
      </w:r>
    </w:p>
    <w:p w14:paraId="7F5A9314" w14:textId="3C2670EE" w:rsidR="00124B3C" w:rsidRPr="00E813B5" w:rsidRDefault="00993B22" w:rsidP="00640D52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Разрабатывается стандартный с</w:t>
      </w:r>
      <w:r w:rsidR="00124B3C" w:rsidRPr="00E813B5">
        <w:rPr>
          <w:rFonts w:ascii="Times New Roman" w:hAnsi="Times New Roman" w:cs="Times New Roman"/>
          <w:sz w:val="24"/>
          <w:szCs w:val="24"/>
        </w:rPr>
        <w:t>татический отчет</w:t>
      </w:r>
    </w:p>
    <w:p w14:paraId="56CADC9B" w14:textId="51722783" w:rsidR="00993B22" w:rsidRPr="00993B22" w:rsidRDefault="00993B22" w:rsidP="00640D52">
      <w:pPr>
        <w:pStyle w:val="a8"/>
        <w:numPr>
          <w:ilvl w:val="0"/>
          <w:numId w:val="14"/>
        </w:numPr>
        <w:spacing w:line="360" w:lineRule="auto"/>
        <w:ind w:right="-56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Разрабатывается хранимая процедура</w:t>
      </w:r>
    </w:p>
    <w:p w14:paraId="0B669D65" w14:textId="699B22F1" w:rsidR="005B11D3" w:rsidRPr="00E813B5" w:rsidRDefault="0090551F" w:rsidP="00640D52">
      <w:pPr>
        <w:pStyle w:val="a8"/>
        <w:numPr>
          <w:ilvl w:val="0"/>
          <w:numId w:val="14"/>
        </w:numPr>
        <w:spacing w:line="360" w:lineRule="auto"/>
        <w:ind w:right="-56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Разрабатывается веб-приложение для конечного пользователя</w:t>
      </w:r>
    </w:p>
    <w:p w14:paraId="6E4BC7D8" w14:textId="77777777" w:rsidR="005B11D3" w:rsidRDefault="005B11D3" w:rsidP="006F0BB9">
      <w:pPr>
        <w:ind w:right="-568"/>
        <w:rPr>
          <w:b/>
          <w:bCs/>
          <w:color w:val="000000" w:themeColor="text1"/>
          <w:sz w:val="28"/>
          <w:szCs w:val="28"/>
          <w:u w:val="single"/>
        </w:rPr>
      </w:pPr>
    </w:p>
    <w:p w14:paraId="36DE2CD3" w14:textId="77777777" w:rsidR="005B11D3" w:rsidRDefault="005B11D3" w:rsidP="006F0BB9">
      <w:pPr>
        <w:ind w:right="-568"/>
        <w:rPr>
          <w:b/>
          <w:bCs/>
          <w:color w:val="000000" w:themeColor="text1"/>
          <w:sz w:val="28"/>
          <w:szCs w:val="28"/>
          <w:u w:val="single"/>
        </w:rPr>
      </w:pPr>
    </w:p>
    <w:p w14:paraId="014EEB1B" w14:textId="77777777" w:rsidR="005B11D3" w:rsidRDefault="005B11D3" w:rsidP="006F0BB9">
      <w:pPr>
        <w:ind w:right="-568"/>
        <w:rPr>
          <w:b/>
          <w:bCs/>
          <w:color w:val="000000" w:themeColor="text1"/>
          <w:sz w:val="28"/>
          <w:szCs w:val="28"/>
          <w:u w:val="single"/>
        </w:rPr>
      </w:pPr>
    </w:p>
    <w:p w14:paraId="0DCE533F" w14:textId="77777777" w:rsidR="005B11D3" w:rsidRDefault="005B11D3" w:rsidP="006F0BB9">
      <w:pPr>
        <w:ind w:right="-568"/>
        <w:rPr>
          <w:b/>
          <w:bCs/>
          <w:color w:val="000000" w:themeColor="text1"/>
          <w:sz w:val="28"/>
          <w:szCs w:val="28"/>
          <w:u w:val="single"/>
        </w:rPr>
      </w:pPr>
    </w:p>
    <w:p w14:paraId="521A6816" w14:textId="77777777" w:rsidR="005B11D3" w:rsidRDefault="005B11D3" w:rsidP="006F0BB9">
      <w:pPr>
        <w:ind w:right="-568"/>
        <w:rPr>
          <w:b/>
          <w:bCs/>
          <w:color w:val="000000" w:themeColor="text1"/>
          <w:sz w:val="28"/>
          <w:szCs w:val="28"/>
          <w:u w:val="single"/>
        </w:rPr>
      </w:pPr>
    </w:p>
    <w:p w14:paraId="64EBE074" w14:textId="77777777" w:rsidR="005B11D3" w:rsidRDefault="005B11D3" w:rsidP="006F0BB9">
      <w:pPr>
        <w:ind w:right="-568"/>
        <w:rPr>
          <w:b/>
          <w:bCs/>
          <w:color w:val="000000" w:themeColor="text1"/>
          <w:sz w:val="28"/>
          <w:szCs w:val="28"/>
          <w:u w:val="single"/>
        </w:rPr>
      </w:pPr>
    </w:p>
    <w:p w14:paraId="73CA9A9F" w14:textId="77777777" w:rsidR="005B11D3" w:rsidRDefault="005B11D3" w:rsidP="006F0BB9">
      <w:pPr>
        <w:ind w:right="-568"/>
        <w:rPr>
          <w:b/>
          <w:bCs/>
          <w:color w:val="000000" w:themeColor="text1"/>
          <w:sz w:val="28"/>
          <w:szCs w:val="28"/>
          <w:u w:val="single"/>
        </w:rPr>
      </w:pPr>
    </w:p>
    <w:p w14:paraId="4EA734B9" w14:textId="77777777" w:rsidR="005B11D3" w:rsidRDefault="005B11D3" w:rsidP="006F0BB9">
      <w:pPr>
        <w:ind w:right="-568"/>
        <w:rPr>
          <w:b/>
          <w:bCs/>
          <w:color w:val="000000" w:themeColor="text1"/>
          <w:sz w:val="28"/>
          <w:szCs w:val="28"/>
          <w:u w:val="single"/>
        </w:rPr>
      </w:pPr>
    </w:p>
    <w:p w14:paraId="7B920CD1" w14:textId="77777777" w:rsidR="005B11D3" w:rsidRDefault="005B11D3" w:rsidP="006F0BB9">
      <w:pPr>
        <w:ind w:right="-568"/>
        <w:rPr>
          <w:b/>
          <w:bCs/>
          <w:color w:val="000000" w:themeColor="text1"/>
          <w:sz w:val="28"/>
          <w:szCs w:val="28"/>
          <w:u w:val="single"/>
        </w:rPr>
      </w:pPr>
    </w:p>
    <w:p w14:paraId="5791DFC1" w14:textId="77777777" w:rsidR="005B11D3" w:rsidRDefault="005B11D3" w:rsidP="006F0BB9">
      <w:pPr>
        <w:ind w:right="-568"/>
        <w:rPr>
          <w:b/>
          <w:bCs/>
          <w:color w:val="000000" w:themeColor="text1"/>
          <w:sz w:val="28"/>
          <w:szCs w:val="28"/>
          <w:u w:val="single"/>
        </w:rPr>
      </w:pPr>
    </w:p>
    <w:p w14:paraId="0519B887" w14:textId="77777777" w:rsidR="005B11D3" w:rsidRDefault="005B11D3" w:rsidP="006F0BB9">
      <w:pPr>
        <w:ind w:right="-568"/>
        <w:rPr>
          <w:b/>
          <w:bCs/>
          <w:color w:val="000000" w:themeColor="text1"/>
          <w:sz w:val="28"/>
          <w:szCs w:val="28"/>
          <w:u w:val="single"/>
        </w:rPr>
      </w:pPr>
    </w:p>
    <w:p w14:paraId="1D55666F" w14:textId="77777777" w:rsidR="005B11D3" w:rsidRDefault="005B11D3" w:rsidP="006F0BB9">
      <w:pPr>
        <w:ind w:right="-568"/>
        <w:rPr>
          <w:b/>
          <w:bCs/>
          <w:color w:val="000000" w:themeColor="text1"/>
          <w:sz w:val="28"/>
          <w:szCs w:val="28"/>
          <w:u w:val="single"/>
        </w:rPr>
      </w:pPr>
    </w:p>
    <w:p w14:paraId="7F78CDDF" w14:textId="77777777" w:rsidR="005B11D3" w:rsidRDefault="005B11D3" w:rsidP="006F0BB9">
      <w:pPr>
        <w:ind w:right="-568"/>
        <w:rPr>
          <w:b/>
          <w:bCs/>
          <w:color w:val="000000" w:themeColor="text1"/>
          <w:sz w:val="28"/>
          <w:szCs w:val="28"/>
          <w:u w:val="single"/>
        </w:rPr>
      </w:pPr>
    </w:p>
    <w:p w14:paraId="16EEE4C4" w14:textId="77777777" w:rsidR="005B11D3" w:rsidRDefault="005B11D3" w:rsidP="006F0BB9">
      <w:pPr>
        <w:ind w:right="-568"/>
        <w:rPr>
          <w:b/>
          <w:bCs/>
          <w:color w:val="000000" w:themeColor="text1"/>
          <w:sz w:val="28"/>
          <w:szCs w:val="28"/>
          <w:u w:val="single"/>
        </w:rPr>
      </w:pPr>
    </w:p>
    <w:p w14:paraId="342B90F2" w14:textId="77777777" w:rsidR="005B11D3" w:rsidRDefault="005B11D3" w:rsidP="006F0BB9">
      <w:pPr>
        <w:ind w:right="-568"/>
        <w:rPr>
          <w:b/>
          <w:bCs/>
          <w:color w:val="000000" w:themeColor="text1"/>
          <w:sz w:val="28"/>
          <w:szCs w:val="28"/>
          <w:u w:val="single"/>
        </w:rPr>
      </w:pPr>
    </w:p>
    <w:p w14:paraId="523E600A" w14:textId="77777777" w:rsidR="005B11D3" w:rsidRDefault="005B11D3" w:rsidP="006F0BB9">
      <w:pPr>
        <w:ind w:right="-568"/>
        <w:rPr>
          <w:b/>
          <w:bCs/>
          <w:color w:val="000000" w:themeColor="text1"/>
          <w:sz w:val="28"/>
          <w:szCs w:val="28"/>
          <w:u w:val="single"/>
        </w:rPr>
      </w:pPr>
    </w:p>
    <w:p w14:paraId="51DD37B0" w14:textId="77777777" w:rsidR="005B11D3" w:rsidRDefault="005B11D3" w:rsidP="006F0BB9">
      <w:pPr>
        <w:ind w:right="-568"/>
        <w:rPr>
          <w:b/>
          <w:bCs/>
          <w:color w:val="000000" w:themeColor="text1"/>
          <w:sz w:val="28"/>
          <w:szCs w:val="28"/>
          <w:u w:val="single"/>
        </w:rPr>
      </w:pPr>
    </w:p>
    <w:p w14:paraId="6BAFED86" w14:textId="77777777" w:rsidR="005B11D3" w:rsidRDefault="005B11D3" w:rsidP="006F0BB9">
      <w:pPr>
        <w:ind w:right="-568"/>
        <w:rPr>
          <w:b/>
          <w:bCs/>
          <w:color w:val="000000" w:themeColor="text1"/>
          <w:sz w:val="28"/>
          <w:szCs w:val="28"/>
          <w:u w:val="single"/>
        </w:rPr>
      </w:pPr>
    </w:p>
    <w:p w14:paraId="1F0342EC" w14:textId="77777777" w:rsidR="005B11D3" w:rsidRDefault="005B11D3" w:rsidP="006F0BB9">
      <w:pPr>
        <w:ind w:right="-568"/>
        <w:rPr>
          <w:b/>
          <w:bCs/>
          <w:color w:val="000000" w:themeColor="text1"/>
          <w:sz w:val="28"/>
          <w:szCs w:val="28"/>
          <w:u w:val="single"/>
        </w:rPr>
      </w:pPr>
    </w:p>
    <w:p w14:paraId="1D068C0B" w14:textId="77777777" w:rsidR="005B11D3" w:rsidRDefault="005B11D3" w:rsidP="006F0BB9">
      <w:pPr>
        <w:ind w:right="-568"/>
        <w:rPr>
          <w:b/>
          <w:bCs/>
          <w:color w:val="000000" w:themeColor="text1"/>
          <w:sz w:val="28"/>
          <w:szCs w:val="28"/>
          <w:u w:val="single"/>
        </w:rPr>
      </w:pPr>
    </w:p>
    <w:p w14:paraId="24A38DC7" w14:textId="77777777" w:rsidR="005B11D3" w:rsidRDefault="005B11D3" w:rsidP="006F0BB9">
      <w:pPr>
        <w:ind w:right="-568"/>
        <w:rPr>
          <w:b/>
          <w:bCs/>
          <w:color w:val="000000" w:themeColor="text1"/>
          <w:sz w:val="28"/>
          <w:szCs w:val="28"/>
          <w:u w:val="single"/>
        </w:rPr>
      </w:pPr>
    </w:p>
    <w:p w14:paraId="018F69B7" w14:textId="77777777" w:rsidR="005B11D3" w:rsidRDefault="005B11D3" w:rsidP="006F0BB9">
      <w:pPr>
        <w:ind w:right="-568"/>
        <w:rPr>
          <w:b/>
          <w:bCs/>
          <w:color w:val="000000" w:themeColor="text1"/>
          <w:sz w:val="28"/>
          <w:szCs w:val="28"/>
          <w:u w:val="single"/>
        </w:rPr>
      </w:pPr>
    </w:p>
    <w:p w14:paraId="5D272C11" w14:textId="77777777" w:rsidR="005B11D3" w:rsidRDefault="005B11D3" w:rsidP="006F0BB9">
      <w:pPr>
        <w:ind w:right="-568"/>
        <w:rPr>
          <w:b/>
          <w:bCs/>
          <w:color w:val="000000" w:themeColor="text1"/>
          <w:sz w:val="28"/>
          <w:szCs w:val="28"/>
          <w:u w:val="single"/>
        </w:rPr>
      </w:pPr>
    </w:p>
    <w:p w14:paraId="1C744037" w14:textId="77777777" w:rsidR="005B11D3" w:rsidRDefault="005B11D3" w:rsidP="006F0BB9">
      <w:pPr>
        <w:ind w:right="-568"/>
        <w:rPr>
          <w:b/>
          <w:bCs/>
          <w:color w:val="000000" w:themeColor="text1"/>
          <w:sz w:val="28"/>
          <w:szCs w:val="28"/>
          <w:u w:val="single"/>
        </w:rPr>
      </w:pPr>
    </w:p>
    <w:p w14:paraId="777C2D61" w14:textId="23BD7B05" w:rsidR="005B11D3" w:rsidRDefault="005B11D3" w:rsidP="006F0BB9">
      <w:pPr>
        <w:ind w:right="-568"/>
        <w:rPr>
          <w:b/>
          <w:bCs/>
          <w:color w:val="000000" w:themeColor="text1"/>
          <w:sz w:val="28"/>
          <w:szCs w:val="28"/>
          <w:u w:val="single"/>
        </w:rPr>
      </w:pPr>
    </w:p>
    <w:p w14:paraId="372526B7" w14:textId="274B014A" w:rsidR="00AC2931" w:rsidRDefault="00AC2931" w:rsidP="006F0BB9">
      <w:pPr>
        <w:ind w:right="-568"/>
        <w:rPr>
          <w:b/>
          <w:bCs/>
          <w:color w:val="000000" w:themeColor="text1"/>
          <w:sz w:val="28"/>
          <w:szCs w:val="28"/>
          <w:u w:val="single"/>
        </w:rPr>
      </w:pPr>
    </w:p>
    <w:p w14:paraId="037D4050" w14:textId="7718FB06" w:rsidR="00AC2931" w:rsidRDefault="00AC2931" w:rsidP="006F0BB9">
      <w:pPr>
        <w:ind w:right="-568"/>
        <w:rPr>
          <w:b/>
          <w:bCs/>
          <w:color w:val="000000" w:themeColor="text1"/>
          <w:sz w:val="28"/>
          <w:szCs w:val="28"/>
          <w:u w:val="single"/>
        </w:rPr>
      </w:pPr>
    </w:p>
    <w:p w14:paraId="14631DB4" w14:textId="77777777" w:rsidR="00AC2931" w:rsidRDefault="00AC2931" w:rsidP="006F0BB9">
      <w:pPr>
        <w:ind w:right="-568"/>
        <w:rPr>
          <w:b/>
          <w:bCs/>
          <w:color w:val="000000" w:themeColor="text1"/>
          <w:sz w:val="28"/>
          <w:szCs w:val="28"/>
          <w:u w:val="single"/>
        </w:rPr>
      </w:pPr>
    </w:p>
    <w:p w14:paraId="1C01913B" w14:textId="77777777" w:rsidR="005B11D3" w:rsidRDefault="005B11D3" w:rsidP="006F0BB9">
      <w:pPr>
        <w:ind w:right="-568"/>
        <w:rPr>
          <w:b/>
          <w:bCs/>
          <w:color w:val="000000" w:themeColor="text1"/>
          <w:sz w:val="28"/>
          <w:szCs w:val="28"/>
          <w:u w:val="single"/>
        </w:rPr>
      </w:pPr>
    </w:p>
    <w:p w14:paraId="579D2CFD" w14:textId="506FE22D" w:rsidR="006F0BB9" w:rsidRDefault="006F0BB9" w:rsidP="006F0BB9">
      <w:pPr>
        <w:ind w:right="-568"/>
        <w:rPr>
          <w:b/>
          <w:bCs/>
          <w:color w:val="000000" w:themeColor="text1"/>
          <w:sz w:val="28"/>
          <w:szCs w:val="28"/>
          <w:u w:val="single"/>
        </w:rPr>
      </w:pPr>
    </w:p>
    <w:p w14:paraId="26C7D448" w14:textId="0A08C122" w:rsidR="0003459F" w:rsidRPr="00640D52" w:rsidRDefault="0003459F" w:rsidP="00640D52">
      <w:pPr>
        <w:pStyle w:val="1"/>
        <w:spacing w:line="360" w:lineRule="auto"/>
      </w:pPr>
      <w:bookmarkStart w:id="1" w:name="_Toc41052452"/>
      <w:r>
        <w:lastRenderedPageBreak/>
        <w:t>Описание предметной области</w:t>
      </w:r>
      <w:bookmarkEnd w:id="1"/>
    </w:p>
    <w:p w14:paraId="304FD951" w14:textId="79BC3157" w:rsidR="006F0BB9" w:rsidRPr="006F0BB9" w:rsidRDefault="006F0BB9" w:rsidP="00640D52">
      <w:pPr>
        <w:spacing w:line="360" w:lineRule="auto"/>
        <w:ind w:right="-568"/>
        <w:rPr>
          <w:color w:val="000000" w:themeColor="text1"/>
        </w:rPr>
      </w:pPr>
      <w:r w:rsidRPr="006F0BB9">
        <w:rPr>
          <w:color w:val="000000" w:themeColor="text1"/>
        </w:rPr>
        <w:t>Авиакомпания ведет бонусную программу.</w:t>
      </w:r>
    </w:p>
    <w:p w14:paraId="0250BEA3" w14:textId="1DD8225C" w:rsidR="006F0BB9" w:rsidRPr="006F0BB9" w:rsidRDefault="006F0BB9" w:rsidP="00640D52">
      <w:pPr>
        <w:spacing w:line="360" w:lineRule="auto"/>
        <w:ind w:right="-568"/>
        <w:rPr>
          <w:color w:val="000000" w:themeColor="text1"/>
        </w:rPr>
      </w:pPr>
      <w:r w:rsidRPr="006F0BB9">
        <w:rPr>
          <w:color w:val="000000" w:themeColor="text1"/>
        </w:rPr>
        <w:t xml:space="preserve">Каждый </w:t>
      </w:r>
      <w:r w:rsidRPr="006F0BB9">
        <w:rPr>
          <w:i/>
          <w:iCs/>
          <w:color w:val="000000" w:themeColor="text1"/>
        </w:rPr>
        <w:t>пассажир</w:t>
      </w:r>
      <w:r w:rsidRPr="006F0BB9">
        <w:rPr>
          <w:color w:val="000000" w:themeColor="text1"/>
        </w:rPr>
        <w:t xml:space="preserve">, купивший хотя </w:t>
      </w:r>
      <w:r>
        <w:rPr>
          <w:color w:val="000000" w:themeColor="text1"/>
        </w:rPr>
        <w:t>бы</w:t>
      </w:r>
      <w:r w:rsidRPr="006F0BB9">
        <w:rPr>
          <w:color w:val="000000" w:themeColor="text1"/>
        </w:rPr>
        <w:t xml:space="preserve"> один</w:t>
      </w:r>
      <w:r w:rsidRPr="006F0BB9">
        <w:rPr>
          <w:i/>
          <w:iCs/>
          <w:color w:val="000000" w:themeColor="text1"/>
        </w:rPr>
        <w:t xml:space="preserve"> билет</w:t>
      </w:r>
      <w:r w:rsidRPr="006F0BB9">
        <w:rPr>
          <w:color w:val="000000" w:themeColor="text1"/>
        </w:rPr>
        <w:t xml:space="preserve"> на рейсы авиакомпании, имеет право</w:t>
      </w:r>
    </w:p>
    <w:p w14:paraId="2B3178EA" w14:textId="3630E27C" w:rsidR="006F0BB9" w:rsidRPr="008E66FB" w:rsidRDefault="006F0BB9" w:rsidP="00640D52">
      <w:pPr>
        <w:spacing w:line="360" w:lineRule="auto"/>
        <w:ind w:right="-568"/>
        <w:rPr>
          <w:color w:val="000000" w:themeColor="text1"/>
        </w:rPr>
      </w:pPr>
      <w:r w:rsidRPr="006F0BB9">
        <w:rPr>
          <w:color w:val="000000" w:themeColor="text1"/>
        </w:rPr>
        <w:t>вступить в эту программу</w:t>
      </w:r>
      <w:r w:rsidR="008E66FB" w:rsidRPr="008E66FB">
        <w:rPr>
          <w:color w:val="000000" w:themeColor="text1"/>
        </w:rPr>
        <w:t>.</w:t>
      </w:r>
    </w:p>
    <w:p w14:paraId="23F878CF" w14:textId="6E77EA53" w:rsidR="006F0BB9" w:rsidRPr="006F0BB9" w:rsidRDefault="006F0BB9" w:rsidP="00640D52">
      <w:pPr>
        <w:spacing w:line="360" w:lineRule="auto"/>
        <w:ind w:right="-568"/>
        <w:rPr>
          <w:color w:val="000000" w:themeColor="text1"/>
        </w:rPr>
      </w:pPr>
      <w:r w:rsidRPr="006F0BB9">
        <w:rPr>
          <w:color w:val="000000" w:themeColor="text1"/>
        </w:rPr>
        <w:t>Сведения о пассажирах,</w:t>
      </w:r>
      <w:r w:rsidR="008E66FB">
        <w:rPr>
          <w:color w:val="000000" w:themeColor="text1"/>
        </w:rPr>
        <w:t xml:space="preserve"> </w:t>
      </w:r>
      <w:r w:rsidRPr="006F0BB9">
        <w:rPr>
          <w:color w:val="000000" w:themeColor="text1"/>
        </w:rPr>
        <w:t xml:space="preserve"> вступивших в бонусную программу, сохраняются в БД</w:t>
      </w:r>
    </w:p>
    <w:p w14:paraId="309910E8" w14:textId="60C4A2A9" w:rsidR="006F0BB9" w:rsidRPr="006F0BB9" w:rsidRDefault="006F0BB9" w:rsidP="00640D52">
      <w:pPr>
        <w:spacing w:line="360" w:lineRule="auto"/>
        <w:ind w:right="-568"/>
        <w:rPr>
          <w:color w:val="000000" w:themeColor="text1"/>
        </w:rPr>
      </w:pPr>
      <w:r w:rsidRPr="006F0BB9">
        <w:rPr>
          <w:color w:val="000000" w:themeColor="text1"/>
        </w:rPr>
        <w:t>авиакомпании.</w:t>
      </w:r>
    </w:p>
    <w:p w14:paraId="7B2A56AA" w14:textId="0C6D8644" w:rsidR="006F0BB9" w:rsidRPr="006F0BB9" w:rsidRDefault="006F0BB9" w:rsidP="00640D52">
      <w:pPr>
        <w:spacing w:line="360" w:lineRule="auto"/>
        <w:ind w:right="-568"/>
        <w:rPr>
          <w:color w:val="000000" w:themeColor="text1"/>
        </w:rPr>
      </w:pPr>
      <w:r w:rsidRPr="006F0BB9">
        <w:rPr>
          <w:color w:val="000000" w:themeColor="text1"/>
        </w:rPr>
        <w:t>В соответствии с правилами‚ участники бонусной программы получают бонусы за</w:t>
      </w:r>
    </w:p>
    <w:p w14:paraId="224BB56A" w14:textId="0AB81FAF" w:rsidR="006F0BB9" w:rsidRPr="006F0BB9" w:rsidRDefault="006F0BB9" w:rsidP="00640D52">
      <w:pPr>
        <w:spacing w:line="360" w:lineRule="auto"/>
        <w:ind w:right="-568"/>
        <w:rPr>
          <w:color w:val="000000" w:themeColor="text1"/>
        </w:rPr>
      </w:pPr>
      <w:r w:rsidRPr="006F0BB9">
        <w:rPr>
          <w:color w:val="000000" w:themeColor="text1"/>
        </w:rPr>
        <w:t>каждый купленный</w:t>
      </w:r>
      <w:r w:rsidR="008E66FB">
        <w:rPr>
          <w:color w:val="000000" w:themeColor="text1"/>
        </w:rPr>
        <w:t xml:space="preserve"> и </w:t>
      </w:r>
      <w:r w:rsidRPr="006F0BB9">
        <w:rPr>
          <w:color w:val="000000" w:themeColor="text1"/>
        </w:rPr>
        <w:t>использованный для полета авиабилет. Количество бонусов,</w:t>
      </w:r>
    </w:p>
    <w:p w14:paraId="4D7B6E83" w14:textId="77777777" w:rsidR="006F0BB9" w:rsidRPr="006F0BB9" w:rsidRDefault="006F0BB9" w:rsidP="00640D52">
      <w:pPr>
        <w:spacing w:line="360" w:lineRule="auto"/>
        <w:ind w:right="-568"/>
        <w:rPr>
          <w:color w:val="000000" w:themeColor="text1"/>
        </w:rPr>
      </w:pPr>
      <w:r w:rsidRPr="006F0BB9">
        <w:rPr>
          <w:color w:val="000000" w:themeColor="text1"/>
        </w:rPr>
        <w:t xml:space="preserve">начисляемых за билет, зависит от </w:t>
      </w:r>
      <w:r w:rsidRPr="008E66FB">
        <w:rPr>
          <w:i/>
          <w:iCs/>
          <w:color w:val="000000" w:themeColor="text1"/>
        </w:rPr>
        <w:t>рейса</w:t>
      </w:r>
      <w:r w:rsidRPr="006F0BB9">
        <w:rPr>
          <w:color w:val="000000" w:themeColor="text1"/>
        </w:rPr>
        <w:t xml:space="preserve"> и даты его </w:t>
      </w:r>
      <w:r w:rsidRPr="008E66FB">
        <w:rPr>
          <w:i/>
          <w:iCs/>
          <w:color w:val="000000" w:themeColor="text1"/>
        </w:rPr>
        <w:t>вылета</w:t>
      </w:r>
      <w:r w:rsidRPr="006F0BB9">
        <w:rPr>
          <w:color w:val="000000" w:themeColor="text1"/>
        </w:rPr>
        <w:t>, и определяется по</w:t>
      </w:r>
    </w:p>
    <w:p w14:paraId="4F45C667" w14:textId="54A433F2" w:rsidR="006F0BB9" w:rsidRPr="006F0BB9" w:rsidRDefault="006F0BB9" w:rsidP="00640D52">
      <w:pPr>
        <w:spacing w:line="360" w:lineRule="auto"/>
        <w:ind w:right="-568"/>
        <w:rPr>
          <w:color w:val="000000" w:themeColor="text1"/>
        </w:rPr>
      </w:pPr>
      <w:r w:rsidRPr="006F0BB9">
        <w:rPr>
          <w:color w:val="000000" w:themeColor="text1"/>
        </w:rPr>
        <w:t xml:space="preserve">специальной </w:t>
      </w:r>
      <w:r w:rsidRPr="008E66FB">
        <w:rPr>
          <w:i/>
          <w:iCs/>
          <w:color w:val="000000" w:themeColor="text1"/>
        </w:rPr>
        <w:t>шкале</w:t>
      </w:r>
      <w:r w:rsidRPr="006F0BB9">
        <w:rPr>
          <w:color w:val="000000" w:themeColor="text1"/>
        </w:rPr>
        <w:t>.</w:t>
      </w:r>
    </w:p>
    <w:p w14:paraId="42D92E31" w14:textId="77777777" w:rsidR="006F0BB9" w:rsidRPr="006F0BB9" w:rsidRDefault="006F0BB9" w:rsidP="00640D52">
      <w:pPr>
        <w:spacing w:line="360" w:lineRule="auto"/>
        <w:ind w:right="-568"/>
        <w:rPr>
          <w:color w:val="000000" w:themeColor="text1"/>
        </w:rPr>
      </w:pPr>
      <w:r w:rsidRPr="006F0BB9">
        <w:rPr>
          <w:color w:val="000000" w:themeColor="text1"/>
        </w:rPr>
        <w:t>Все бонусы‚ накопленные участниками программы, сохраняются в БД, и в дальнейшем</w:t>
      </w:r>
    </w:p>
    <w:p w14:paraId="58CCAD72" w14:textId="77777777" w:rsidR="004D54AF" w:rsidRDefault="006F0BB9" w:rsidP="00640D52">
      <w:pPr>
        <w:spacing w:line="360" w:lineRule="auto"/>
        <w:ind w:right="-568"/>
        <w:rPr>
          <w:color w:val="000000" w:themeColor="text1"/>
        </w:rPr>
      </w:pPr>
      <w:r w:rsidRPr="006F0BB9">
        <w:rPr>
          <w:color w:val="000000" w:themeColor="text1"/>
        </w:rPr>
        <w:t>могут быть использованы для покупки новых билетов.</w:t>
      </w:r>
    </w:p>
    <w:p w14:paraId="4D983A63" w14:textId="77777777" w:rsidR="004D54AF" w:rsidRDefault="004D54AF" w:rsidP="0003459F">
      <w:pPr>
        <w:ind w:right="-568"/>
        <w:rPr>
          <w:color w:val="000000" w:themeColor="text1"/>
        </w:rPr>
      </w:pPr>
    </w:p>
    <w:p w14:paraId="28CD6801" w14:textId="77777777" w:rsidR="004D54AF" w:rsidRDefault="004D54AF" w:rsidP="0003459F">
      <w:pPr>
        <w:ind w:right="-568"/>
        <w:rPr>
          <w:color w:val="000000" w:themeColor="text1"/>
        </w:rPr>
      </w:pPr>
    </w:p>
    <w:p w14:paraId="22EACF6E" w14:textId="77777777" w:rsidR="004D54AF" w:rsidRDefault="004D54AF" w:rsidP="0003459F">
      <w:pPr>
        <w:ind w:right="-568"/>
        <w:rPr>
          <w:color w:val="000000" w:themeColor="text1"/>
        </w:rPr>
      </w:pPr>
    </w:p>
    <w:p w14:paraId="7FF83352" w14:textId="77777777" w:rsidR="004D54AF" w:rsidRDefault="004D54AF" w:rsidP="0003459F">
      <w:pPr>
        <w:ind w:right="-568"/>
        <w:rPr>
          <w:color w:val="000000" w:themeColor="text1"/>
        </w:rPr>
      </w:pPr>
    </w:p>
    <w:p w14:paraId="797D297B" w14:textId="77777777" w:rsidR="004D54AF" w:rsidRDefault="004D54AF" w:rsidP="0003459F">
      <w:pPr>
        <w:ind w:right="-568"/>
        <w:rPr>
          <w:color w:val="000000" w:themeColor="text1"/>
        </w:rPr>
      </w:pPr>
    </w:p>
    <w:p w14:paraId="01F0B7C9" w14:textId="77777777" w:rsidR="004D54AF" w:rsidRDefault="004D54AF" w:rsidP="0003459F">
      <w:pPr>
        <w:ind w:right="-568"/>
        <w:rPr>
          <w:color w:val="000000" w:themeColor="text1"/>
        </w:rPr>
      </w:pPr>
    </w:p>
    <w:p w14:paraId="18FDC972" w14:textId="77777777" w:rsidR="004D54AF" w:rsidRDefault="004D54AF" w:rsidP="0003459F">
      <w:pPr>
        <w:ind w:right="-568"/>
        <w:rPr>
          <w:color w:val="000000" w:themeColor="text1"/>
        </w:rPr>
      </w:pPr>
    </w:p>
    <w:p w14:paraId="56913FEB" w14:textId="77777777" w:rsidR="004D54AF" w:rsidRDefault="004D54AF" w:rsidP="0003459F">
      <w:pPr>
        <w:ind w:right="-568"/>
        <w:rPr>
          <w:color w:val="000000" w:themeColor="text1"/>
        </w:rPr>
      </w:pPr>
    </w:p>
    <w:p w14:paraId="54171C59" w14:textId="77777777" w:rsidR="004D54AF" w:rsidRDefault="004D54AF" w:rsidP="0003459F">
      <w:pPr>
        <w:ind w:right="-568"/>
        <w:rPr>
          <w:color w:val="000000" w:themeColor="text1"/>
        </w:rPr>
      </w:pPr>
    </w:p>
    <w:p w14:paraId="500C3B37" w14:textId="77777777" w:rsidR="004D54AF" w:rsidRDefault="004D54AF" w:rsidP="0003459F">
      <w:pPr>
        <w:ind w:right="-568"/>
        <w:rPr>
          <w:color w:val="000000" w:themeColor="text1"/>
        </w:rPr>
      </w:pPr>
    </w:p>
    <w:p w14:paraId="7CE6EFBD" w14:textId="77777777" w:rsidR="004D54AF" w:rsidRDefault="004D54AF" w:rsidP="0003459F">
      <w:pPr>
        <w:ind w:right="-568"/>
        <w:rPr>
          <w:color w:val="000000" w:themeColor="text1"/>
        </w:rPr>
      </w:pPr>
    </w:p>
    <w:p w14:paraId="79B76B25" w14:textId="77777777" w:rsidR="004D54AF" w:rsidRDefault="004D54AF" w:rsidP="0003459F">
      <w:pPr>
        <w:ind w:right="-568"/>
        <w:rPr>
          <w:color w:val="000000" w:themeColor="text1"/>
        </w:rPr>
      </w:pPr>
    </w:p>
    <w:p w14:paraId="0149B07C" w14:textId="77777777" w:rsidR="004D54AF" w:rsidRDefault="004D54AF" w:rsidP="0003459F">
      <w:pPr>
        <w:ind w:right="-568"/>
        <w:rPr>
          <w:color w:val="000000" w:themeColor="text1"/>
        </w:rPr>
      </w:pPr>
    </w:p>
    <w:p w14:paraId="51B77859" w14:textId="77777777" w:rsidR="004D54AF" w:rsidRDefault="004D54AF" w:rsidP="0003459F">
      <w:pPr>
        <w:ind w:right="-568"/>
        <w:rPr>
          <w:color w:val="000000" w:themeColor="text1"/>
        </w:rPr>
      </w:pPr>
    </w:p>
    <w:p w14:paraId="7AAB32A4" w14:textId="77777777" w:rsidR="004D54AF" w:rsidRDefault="004D54AF" w:rsidP="0003459F">
      <w:pPr>
        <w:ind w:right="-568"/>
        <w:rPr>
          <w:color w:val="000000" w:themeColor="text1"/>
        </w:rPr>
      </w:pPr>
    </w:p>
    <w:p w14:paraId="0D847894" w14:textId="77777777" w:rsidR="004D54AF" w:rsidRDefault="004D54AF" w:rsidP="0003459F">
      <w:pPr>
        <w:ind w:right="-568"/>
        <w:rPr>
          <w:color w:val="000000" w:themeColor="text1"/>
        </w:rPr>
      </w:pPr>
    </w:p>
    <w:p w14:paraId="1871124A" w14:textId="77777777" w:rsidR="004D54AF" w:rsidRDefault="004D54AF" w:rsidP="0003459F">
      <w:pPr>
        <w:ind w:right="-568"/>
        <w:rPr>
          <w:color w:val="000000" w:themeColor="text1"/>
        </w:rPr>
      </w:pPr>
    </w:p>
    <w:p w14:paraId="159AEA46" w14:textId="77777777" w:rsidR="004D54AF" w:rsidRDefault="004D54AF" w:rsidP="0003459F">
      <w:pPr>
        <w:ind w:right="-568"/>
        <w:rPr>
          <w:color w:val="000000" w:themeColor="text1"/>
        </w:rPr>
      </w:pPr>
    </w:p>
    <w:p w14:paraId="531C320B" w14:textId="77777777" w:rsidR="004D54AF" w:rsidRDefault="004D54AF" w:rsidP="0003459F">
      <w:pPr>
        <w:ind w:right="-568"/>
        <w:rPr>
          <w:color w:val="000000" w:themeColor="text1"/>
        </w:rPr>
      </w:pPr>
    </w:p>
    <w:p w14:paraId="758391FB" w14:textId="77777777" w:rsidR="004D54AF" w:rsidRDefault="004D54AF" w:rsidP="0003459F">
      <w:pPr>
        <w:ind w:right="-568"/>
        <w:rPr>
          <w:color w:val="000000" w:themeColor="text1"/>
        </w:rPr>
      </w:pPr>
    </w:p>
    <w:p w14:paraId="14CA8DDA" w14:textId="77777777" w:rsidR="004D54AF" w:rsidRDefault="004D54AF" w:rsidP="0003459F">
      <w:pPr>
        <w:ind w:right="-568"/>
        <w:rPr>
          <w:color w:val="000000" w:themeColor="text1"/>
        </w:rPr>
      </w:pPr>
    </w:p>
    <w:p w14:paraId="4A356AF0" w14:textId="77777777" w:rsidR="004D54AF" w:rsidRDefault="004D54AF" w:rsidP="0003459F">
      <w:pPr>
        <w:ind w:right="-568"/>
        <w:rPr>
          <w:color w:val="000000" w:themeColor="text1"/>
        </w:rPr>
      </w:pPr>
    </w:p>
    <w:p w14:paraId="01980106" w14:textId="77777777" w:rsidR="004D54AF" w:rsidRDefault="004D54AF" w:rsidP="0003459F">
      <w:pPr>
        <w:ind w:right="-568"/>
        <w:rPr>
          <w:color w:val="000000" w:themeColor="text1"/>
        </w:rPr>
      </w:pPr>
    </w:p>
    <w:p w14:paraId="2C60D704" w14:textId="77777777" w:rsidR="004D54AF" w:rsidRDefault="004D54AF" w:rsidP="0003459F">
      <w:pPr>
        <w:ind w:right="-568"/>
        <w:rPr>
          <w:color w:val="000000" w:themeColor="text1"/>
        </w:rPr>
      </w:pPr>
    </w:p>
    <w:p w14:paraId="2B49E205" w14:textId="77777777" w:rsidR="004D54AF" w:rsidRDefault="004D54AF" w:rsidP="0003459F">
      <w:pPr>
        <w:ind w:right="-568"/>
        <w:rPr>
          <w:color w:val="000000" w:themeColor="text1"/>
        </w:rPr>
      </w:pPr>
    </w:p>
    <w:p w14:paraId="15D21D72" w14:textId="77777777" w:rsidR="004D54AF" w:rsidRDefault="004D54AF" w:rsidP="0003459F">
      <w:pPr>
        <w:ind w:right="-568"/>
        <w:rPr>
          <w:color w:val="000000" w:themeColor="text1"/>
        </w:rPr>
      </w:pPr>
    </w:p>
    <w:p w14:paraId="46B8F67D" w14:textId="77777777" w:rsidR="004D54AF" w:rsidRDefault="004D54AF" w:rsidP="0003459F">
      <w:pPr>
        <w:ind w:right="-568"/>
        <w:rPr>
          <w:color w:val="000000" w:themeColor="text1"/>
        </w:rPr>
      </w:pPr>
    </w:p>
    <w:p w14:paraId="45A702DC" w14:textId="77777777" w:rsidR="004D54AF" w:rsidRDefault="004D54AF" w:rsidP="0003459F">
      <w:pPr>
        <w:ind w:right="-568"/>
        <w:rPr>
          <w:color w:val="000000" w:themeColor="text1"/>
        </w:rPr>
      </w:pPr>
    </w:p>
    <w:p w14:paraId="433BA054" w14:textId="77777777" w:rsidR="004D54AF" w:rsidRDefault="004D54AF" w:rsidP="0003459F">
      <w:pPr>
        <w:ind w:right="-568"/>
        <w:rPr>
          <w:color w:val="000000" w:themeColor="text1"/>
        </w:rPr>
      </w:pPr>
    </w:p>
    <w:p w14:paraId="6AFC8CCE" w14:textId="77777777" w:rsidR="004D54AF" w:rsidRDefault="004D54AF" w:rsidP="0003459F">
      <w:pPr>
        <w:ind w:right="-568"/>
        <w:rPr>
          <w:color w:val="000000" w:themeColor="text1"/>
        </w:rPr>
      </w:pPr>
    </w:p>
    <w:p w14:paraId="5FA81B0A" w14:textId="77777777" w:rsidR="004D54AF" w:rsidRDefault="004D54AF" w:rsidP="0003459F">
      <w:pPr>
        <w:ind w:right="-568"/>
        <w:rPr>
          <w:color w:val="000000" w:themeColor="text1"/>
        </w:rPr>
      </w:pPr>
    </w:p>
    <w:p w14:paraId="58A3A307" w14:textId="77777777" w:rsidR="004D54AF" w:rsidRDefault="004D54AF" w:rsidP="0003459F">
      <w:pPr>
        <w:ind w:right="-568"/>
        <w:rPr>
          <w:color w:val="000000" w:themeColor="text1"/>
        </w:rPr>
      </w:pPr>
    </w:p>
    <w:p w14:paraId="6037F324" w14:textId="2622399B" w:rsidR="00B64601" w:rsidRPr="00891761" w:rsidRDefault="00F943A3" w:rsidP="00640D52">
      <w:pPr>
        <w:pStyle w:val="1"/>
        <w:spacing w:line="360" w:lineRule="auto"/>
      </w:pPr>
      <w:bookmarkStart w:id="2" w:name="_Toc41052453"/>
      <w:r>
        <w:lastRenderedPageBreak/>
        <w:t>Техническое задание</w:t>
      </w:r>
      <w:bookmarkEnd w:id="2"/>
    </w:p>
    <w:p w14:paraId="77815063" w14:textId="0A9B8E8F" w:rsidR="00B64601" w:rsidRPr="00B64601" w:rsidRDefault="00F943A3" w:rsidP="00640D52">
      <w:pPr>
        <w:pStyle w:val="2"/>
        <w:spacing w:line="360" w:lineRule="auto"/>
        <w:ind w:firstLine="360"/>
      </w:pPr>
      <w:bookmarkStart w:id="3" w:name="_Toc41052454"/>
      <w:r>
        <w:t>Этап проектирования</w:t>
      </w:r>
      <w:bookmarkEnd w:id="3"/>
    </w:p>
    <w:p w14:paraId="0FDF2269" w14:textId="7B129B0B" w:rsidR="00F943A3" w:rsidRPr="00891761" w:rsidRDefault="00F943A3" w:rsidP="00640D52">
      <w:pPr>
        <w:pStyle w:val="a8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1761">
        <w:rPr>
          <w:rFonts w:ascii="Times New Roman" w:hAnsi="Times New Roman" w:cs="Times New Roman"/>
          <w:sz w:val="24"/>
          <w:szCs w:val="24"/>
        </w:rPr>
        <w:t xml:space="preserve">Разработать инфологическую модель предметной области. Письменно обосновать выделение сущностей и связей между ними, а также назначение атрибутов сущностей. </w:t>
      </w:r>
    </w:p>
    <w:p w14:paraId="3C47758E" w14:textId="1EF924A3" w:rsidR="00F943A3" w:rsidRPr="00891761" w:rsidRDefault="00F943A3" w:rsidP="00640D52">
      <w:pPr>
        <w:pStyle w:val="a8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1761">
        <w:rPr>
          <w:rFonts w:ascii="Times New Roman" w:hAnsi="Times New Roman" w:cs="Times New Roman"/>
          <w:sz w:val="24"/>
          <w:szCs w:val="24"/>
        </w:rPr>
        <w:t xml:space="preserve">Разработать реляционную логическую модель будущей базы данных. </w:t>
      </w:r>
    </w:p>
    <w:p w14:paraId="69327244" w14:textId="2F6A6441" w:rsidR="00F943A3" w:rsidRPr="00891761" w:rsidRDefault="00F943A3" w:rsidP="00640D52">
      <w:pPr>
        <w:pStyle w:val="a8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1761">
        <w:rPr>
          <w:rFonts w:ascii="Times New Roman" w:hAnsi="Times New Roman" w:cs="Times New Roman"/>
          <w:sz w:val="24"/>
          <w:szCs w:val="24"/>
        </w:rPr>
        <w:t>Разработать 6 оперативных запросов.</w:t>
      </w:r>
    </w:p>
    <w:p w14:paraId="6DB95B7D" w14:textId="33DA7A51" w:rsidR="00F943A3" w:rsidRPr="00891761" w:rsidRDefault="00F943A3" w:rsidP="00640D52">
      <w:pPr>
        <w:pStyle w:val="a8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1761">
        <w:rPr>
          <w:rFonts w:ascii="Times New Roman" w:hAnsi="Times New Roman" w:cs="Times New Roman"/>
          <w:sz w:val="24"/>
          <w:szCs w:val="24"/>
        </w:rPr>
        <w:t xml:space="preserve">Разработать форму регулярного отчета, который позволит оценить эффективность соответствующего бизнеса. </w:t>
      </w:r>
    </w:p>
    <w:p w14:paraId="0B5086F6" w14:textId="58567013" w:rsidR="00F943A3" w:rsidRPr="00891761" w:rsidRDefault="00F943A3" w:rsidP="00640D52">
      <w:pPr>
        <w:pStyle w:val="a8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1761">
        <w:rPr>
          <w:rFonts w:ascii="Times New Roman" w:hAnsi="Times New Roman" w:cs="Times New Roman"/>
          <w:sz w:val="24"/>
          <w:szCs w:val="24"/>
        </w:rPr>
        <w:t xml:space="preserve">Разработать план хранимой процедуры для реализации регулярного отчета. </w:t>
      </w:r>
    </w:p>
    <w:p w14:paraId="7607D402" w14:textId="77777777" w:rsidR="00891761" w:rsidRDefault="00F943A3" w:rsidP="00640D52">
      <w:pPr>
        <w:pStyle w:val="a8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1761">
        <w:rPr>
          <w:rFonts w:ascii="Times New Roman" w:hAnsi="Times New Roman" w:cs="Times New Roman"/>
          <w:sz w:val="24"/>
          <w:szCs w:val="24"/>
        </w:rPr>
        <w:t>Разработать интерфейс конечного пользователя для доступа к оперативным запросам и регулярному отчету.</w:t>
      </w:r>
    </w:p>
    <w:p w14:paraId="47A1253D" w14:textId="3C0918F4" w:rsidR="00891761" w:rsidRDefault="00891761" w:rsidP="00640D52">
      <w:pPr>
        <w:spacing w:line="360" w:lineRule="auto"/>
      </w:pPr>
    </w:p>
    <w:p w14:paraId="440F1032" w14:textId="77777777" w:rsidR="00642843" w:rsidRDefault="00642843" w:rsidP="00640D52">
      <w:pPr>
        <w:spacing w:line="360" w:lineRule="auto"/>
      </w:pPr>
    </w:p>
    <w:p w14:paraId="109A87D2" w14:textId="0CB8BC73" w:rsidR="00B64601" w:rsidRPr="00B64601" w:rsidRDefault="00891761" w:rsidP="00640D52">
      <w:pPr>
        <w:pStyle w:val="2"/>
        <w:spacing w:line="360" w:lineRule="auto"/>
        <w:ind w:firstLine="360"/>
      </w:pPr>
      <w:bookmarkStart w:id="4" w:name="_Toc41052455"/>
      <w:r w:rsidRPr="00891761">
        <w:t>Этап реализации</w:t>
      </w:r>
      <w:bookmarkEnd w:id="4"/>
    </w:p>
    <w:p w14:paraId="7BC20BA8" w14:textId="1A8249AF" w:rsidR="00891761" w:rsidRPr="00891761" w:rsidRDefault="00891761" w:rsidP="00640D52">
      <w:pPr>
        <w:pStyle w:val="a8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1761">
        <w:rPr>
          <w:rFonts w:ascii="Times New Roman" w:hAnsi="Times New Roman" w:cs="Times New Roman"/>
          <w:sz w:val="24"/>
          <w:szCs w:val="24"/>
        </w:rPr>
        <w:t xml:space="preserve">Создать базу данных на основе разработанной логической модели. </w:t>
      </w:r>
    </w:p>
    <w:p w14:paraId="46A879B2" w14:textId="43E085AD" w:rsidR="00891761" w:rsidRPr="00891761" w:rsidRDefault="00891761" w:rsidP="00640D52">
      <w:pPr>
        <w:pStyle w:val="a8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1761">
        <w:rPr>
          <w:rFonts w:ascii="Times New Roman" w:hAnsi="Times New Roman" w:cs="Times New Roman"/>
          <w:sz w:val="24"/>
          <w:szCs w:val="24"/>
        </w:rPr>
        <w:t xml:space="preserve">Реализовать оперативные запросы, создав для отладки каждого из них тестовый набор данных в соответствующих таблицах. </w:t>
      </w:r>
    </w:p>
    <w:p w14:paraId="7AF89EA4" w14:textId="379EA4AB" w:rsidR="00891761" w:rsidRPr="00891761" w:rsidRDefault="00891761" w:rsidP="00640D52">
      <w:pPr>
        <w:pStyle w:val="a8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1761">
        <w:rPr>
          <w:rFonts w:ascii="Times New Roman" w:hAnsi="Times New Roman" w:cs="Times New Roman"/>
          <w:sz w:val="24"/>
          <w:szCs w:val="24"/>
        </w:rPr>
        <w:t xml:space="preserve">Написать и отладить хранимую процедуру для реализации регулярного отчета. </w:t>
      </w:r>
    </w:p>
    <w:p w14:paraId="043FDA67" w14:textId="081C69A1" w:rsidR="00891761" w:rsidRPr="00891761" w:rsidRDefault="00891761" w:rsidP="00640D52">
      <w:pPr>
        <w:pStyle w:val="a8"/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891761">
        <w:rPr>
          <w:rFonts w:ascii="Times New Roman" w:hAnsi="Times New Roman" w:cs="Times New Roman"/>
          <w:sz w:val="24"/>
          <w:szCs w:val="24"/>
        </w:rPr>
        <w:t>Написать и отладить интерфейс конечного пользователя в форме меню, позволяющего выполнить любой запрос и получить регулярный отчет за любой период времени.</w:t>
      </w:r>
      <w:r w:rsidR="006F0BB9" w:rsidRPr="00891761">
        <w:rPr>
          <w:sz w:val="24"/>
          <w:szCs w:val="24"/>
        </w:rPr>
        <w:br w:type="page"/>
      </w:r>
    </w:p>
    <w:p w14:paraId="7DFE9C90" w14:textId="27955F69" w:rsidR="00D264D0" w:rsidRDefault="00493FFB" w:rsidP="00640D52">
      <w:pPr>
        <w:pStyle w:val="1"/>
        <w:spacing w:line="360" w:lineRule="auto"/>
      </w:pPr>
      <w:bookmarkStart w:id="5" w:name="_Toc41052456"/>
      <w:r>
        <w:lastRenderedPageBreak/>
        <w:t>Разработка инфологической модели предметной области</w:t>
      </w:r>
      <w:bookmarkEnd w:id="5"/>
    </w:p>
    <w:p w14:paraId="5AB14710" w14:textId="0C85C51C" w:rsidR="00D264D0" w:rsidRDefault="00586C0B" w:rsidP="00640D52">
      <w:pPr>
        <w:spacing w:line="360" w:lineRule="auto"/>
      </w:pPr>
      <w:r>
        <w:t>Перед тем, как создать инфологическую модель, выделим</w:t>
      </w:r>
      <w:r w:rsidR="00D264D0">
        <w:t xml:space="preserve"> из описания предметной области  сущности и атрибуты</w:t>
      </w:r>
      <w:r w:rsidR="00E81481">
        <w:t xml:space="preserve"> этих сущностей</w:t>
      </w:r>
      <w:r w:rsidR="006058E1" w:rsidRPr="006058E1">
        <w:t xml:space="preserve">. </w:t>
      </w:r>
      <w:r w:rsidR="006058E1">
        <w:t>При этом среди атрибутов сущностей уникальный идентификатор каждой сущности</w:t>
      </w:r>
      <w:r>
        <w:t xml:space="preserve"> </w:t>
      </w:r>
      <w:r w:rsidR="00E81481">
        <w:t>подчеркнем, а сами сущности напишем полужирным шрифтом</w:t>
      </w:r>
      <w:r w:rsidR="006058E1">
        <w:t>.</w:t>
      </w:r>
    </w:p>
    <w:p w14:paraId="7CA5AB0D" w14:textId="77777777" w:rsidR="00E81481" w:rsidRPr="006058E1" w:rsidRDefault="00E81481" w:rsidP="00640D52">
      <w:pPr>
        <w:spacing w:line="360" w:lineRule="auto"/>
      </w:pPr>
    </w:p>
    <w:p w14:paraId="0660AE4A" w14:textId="5E45345E" w:rsidR="00821996" w:rsidRPr="00586C0B" w:rsidRDefault="00821996" w:rsidP="00640D52">
      <w:pPr>
        <w:pStyle w:val="a8"/>
        <w:numPr>
          <w:ilvl w:val="0"/>
          <w:numId w:val="18"/>
        </w:numPr>
        <w:spacing w:line="360" w:lineRule="auto"/>
        <w:rPr>
          <w:b/>
          <w:bCs/>
        </w:rPr>
      </w:pPr>
      <w:r w:rsidRPr="00586C0B">
        <w:rPr>
          <w:b/>
          <w:bCs/>
        </w:rPr>
        <w:t>Пассажир</w:t>
      </w:r>
    </w:p>
    <w:p w14:paraId="1FF6E765" w14:textId="13EDB63C" w:rsidR="00821996" w:rsidRPr="00D264D0" w:rsidRDefault="00821996" w:rsidP="00640D52">
      <w:pPr>
        <w:pStyle w:val="a8"/>
        <w:numPr>
          <w:ilvl w:val="1"/>
          <w:numId w:val="18"/>
        </w:numPr>
        <w:spacing w:line="360" w:lineRule="auto"/>
        <w:rPr>
          <w:i/>
          <w:iCs/>
        </w:rPr>
      </w:pPr>
      <w:r w:rsidRPr="00D264D0">
        <w:rPr>
          <w:i/>
          <w:iCs/>
          <w:lang w:val="en-US"/>
        </w:rPr>
        <w:t>id</w:t>
      </w:r>
      <w:r w:rsidR="00D264D0">
        <w:rPr>
          <w:i/>
          <w:iCs/>
          <w:lang w:val="en-US"/>
        </w:rPr>
        <w:t>_passenger</w:t>
      </w:r>
    </w:p>
    <w:p w14:paraId="18693569" w14:textId="22E3512B" w:rsidR="00821996" w:rsidRDefault="00821996" w:rsidP="00640D52">
      <w:pPr>
        <w:pStyle w:val="a8"/>
        <w:numPr>
          <w:ilvl w:val="1"/>
          <w:numId w:val="18"/>
        </w:numPr>
        <w:spacing w:line="360" w:lineRule="auto"/>
      </w:pPr>
      <w:r>
        <w:t>ФИО</w:t>
      </w:r>
    </w:p>
    <w:p w14:paraId="05AD93D3" w14:textId="3BAF62C0" w:rsidR="00821996" w:rsidRDefault="00821996" w:rsidP="00640D52">
      <w:pPr>
        <w:pStyle w:val="a8"/>
        <w:numPr>
          <w:ilvl w:val="1"/>
          <w:numId w:val="18"/>
        </w:numPr>
        <w:spacing w:line="360" w:lineRule="auto"/>
      </w:pPr>
      <w:r>
        <w:t>День рождения</w:t>
      </w:r>
    </w:p>
    <w:p w14:paraId="526C2907" w14:textId="31A6DCBC" w:rsidR="00821996" w:rsidRDefault="00821996" w:rsidP="00640D52">
      <w:pPr>
        <w:pStyle w:val="a8"/>
        <w:numPr>
          <w:ilvl w:val="1"/>
          <w:numId w:val="18"/>
        </w:numPr>
        <w:spacing w:line="360" w:lineRule="auto"/>
      </w:pPr>
      <w:r>
        <w:t>№ паспорта</w:t>
      </w:r>
    </w:p>
    <w:p w14:paraId="696EE240" w14:textId="587BE901" w:rsidR="006C73F4" w:rsidRDefault="006C73F4" w:rsidP="00640D52">
      <w:pPr>
        <w:pStyle w:val="a8"/>
        <w:numPr>
          <w:ilvl w:val="1"/>
          <w:numId w:val="18"/>
        </w:numPr>
        <w:spacing w:line="360" w:lineRule="auto"/>
      </w:pPr>
      <w:r>
        <w:t>Количество бонусов</w:t>
      </w:r>
    </w:p>
    <w:p w14:paraId="24A6AD4C" w14:textId="66A569D4" w:rsidR="006C73F4" w:rsidRDefault="006C73F4" w:rsidP="00640D52">
      <w:pPr>
        <w:pStyle w:val="a8"/>
        <w:numPr>
          <w:ilvl w:val="1"/>
          <w:numId w:val="18"/>
        </w:numPr>
        <w:spacing w:line="360" w:lineRule="auto"/>
      </w:pPr>
      <w:r>
        <w:t>Дата последнего обновления данных</w:t>
      </w:r>
    </w:p>
    <w:p w14:paraId="72D9E4BF" w14:textId="10E3D6BA" w:rsidR="006C73F4" w:rsidRPr="00586C0B" w:rsidRDefault="006C73F4" w:rsidP="00640D52">
      <w:pPr>
        <w:pStyle w:val="a8"/>
        <w:numPr>
          <w:ilvl w:val="0"/>
          <w:numId w:val="18"/>
        </w:numPr>
        <w:spacing w:line="360" w:lineRule="auto"/>
        <w:rPr>
          <w:b/>
          <w:bCs/>
        </w:rPr>
      </w:pPr>
      <w:r w:rsidRPr="00586C0B">
        <w:rPr>
          <w:b/>
          <w:bCs/>
        </w:rPr>
        <w:t>История</w:t>
      </w:r>
    </w:p>
    <w:p w14:paraId="0FB1679A" w14:textId="3CB97C0A" w:rsidR="006C73F4" w:rsidRPr="006058E1" w:rsidRDefault="006058E1" w:rsidP="00640D52">
      <w:pPr>
        <w:pStyle w:val="a8"/>
        <w:numPr>
          <w:ilvl w:val="1"/>
          <w:numId w:val="18"/>
        </w:numPr>
        <w:spacing w:line="360" w:lineRule="auto"/>
        <w:rPr>
          <w:i/>
          <w:iCs/>
        </w:rPr>
      </w:pPr>
      <w:r w:rsidRPr="006058E1">
        <w:rPr>
          <w:i/>
          <w:iCs/>
          <w:lang w:val="en-US"/>
        </w:rPr>
        <w:t>id_history</w:t>
      </w:r>
    </w:p>
    <w:p w14:paraId="3256328E" w14:textId="387640DD" w:rsidR="006C73F4" w:rsidRDefault="006C73F4" w:rsidP="00640D52">
      <w:pPr>
        <w:pStyle w:val="a8"/>
        <w:numPr>
          <w:ilvl w:val="1"/>
          <w:numId w:val="18"/>
        </w:numPr>
        <w:spacing w:line="360" w:lineRule="auto"/>
      </w:pPr>
      <w:r>
        <w:t>Новая история</w:t>
      </w:r>
    </w:p>
    <w:p w14:paraId="2BA32C83" w14:textId="4A93497F" w:rsidR="006C73F4" w:rsidRDefault="006C73F4" w:rsidP="00640D52">
      <w:pPr>
        <w:pStyle w:val="a8"/>
        <w:numPr>
          <w:ilvl w:val="1"/>
          <w:numId w:val="18"/>
        </w:numPr>
        <w:spacing w:line="360" w:lineRule="auto"/>
      </w:pPr>
      <w:r>
        <w:t>Старая история</w:t>
      </w:r>
    </w:p>
    <w:p w14:paraId="0F7766AE" w14:textId="01028653" w:rsidR="006C73F4" w:rsidRPr="00586C0B" w:rsidRDefault="006C73F4" w:rsidP="00640D52">
      <w:pPr>
        <w:pStyle w:val="a8"/>
        <w:numPr>
          <w:ilvl w:val="0"/>
          <w:numId w:val="18"/>
        </w:numPr>
        <w:spacing w:line="360" w:lineRule="auto"/>
        <w:rPr>
          <w:b/>
          <w:bCs/>
        </w:rPr>
      </w:pPr>
      <w:r w:rsidRPr="00586C0B">
        <w:rPr>
          <w:b/>
          <w:bCs/>
        </w:rPr>
        <w:t>Билет</w:t>
      </w:r>
    </w:p>
    <w:p w14:paraId="58E7C976" w14:textId="73C69703" w:rsidR="006C73F4" w:rsidRPr="006058E1" w:rsidRDefault="006058E1" w:rsidP="00640D52">
      <w:pPr>
        <w:pStyle w:val="a8"/>
        <w:numPr>
          <w:ilvl w:val="1"/>
          <w:numId w:val="18"/>
        </w:numPr>
        <w:spacing w:line="360" w:lineRule="auto"/>
        <w:rPr>
          <w:i/>
          <w:iCs/>
        </w:rPr>
      </w:pPr>
      <w:r w:rsidRPr="006058E1">
        <w:rPr>
          <w:i/>
          <w:iCs/>
          <w:lang w:val="en-US"/>
        </w:rPr>
        <w:t>id_ticket</w:t>
      </w:r>
    </w:p>
    <w:p w14:paraId="35451C42" w14:textId="5C27B116" w:rsidR="006C73F4" w:rsidRDefault="006C73F4" w:rsidP="00640D52">
      <w:pPr>
        <w:pStyle w:val="a8"/>
        <w:numPr>
          <w:ilvl w:val="1"/>
          <w:numId w:val="18"/>
        </w:numPr>
        <w:spacing w:line="360" w:lineRule="auto"/>
      </w:pPr>
      <w:r>
        <w:t>Класс</w:t>
      </w:r>
    </w:p>
    <w:p w14:paraId="79C1870F" w14:textId="236F099A" w:rsidR="006C73F4" w:rsidRDefault="006C73F4" w:rsidP="00640D52">
      <w:pPr>
        <w:pStyle w:val="a8"/>
        <w:numPr>
          <w:ilvl w:val="1"/>
          <w:numId w:val="18"/>
        </w:numPr>
        <w:spacing w:line="360" w:lineRule="auto"/>
      </w:pPr>
      <w:r>
        <w:t>Дата покупки</w:t>
      </w:r>
    </w:p>
    <w:p w14:paraId="75D02EF6" w14:textId="2D772ECC" w:rsidR="006C73F4" w:rsidRDefault="006C73F4" w:rsidP="00640D52">
      <w:pPr>
        <w:pStyle w:val="a8"/>
        <w:numPr>
          <w:ilvl w:val="1"/>
          <w:numId w:val="18"/>
        </w:numPr>
        <w:spacing w:line="360" w:lineRule="auto"/>
      </w:pPr>
      <w:r>
        <w:t>Цена</w:t>
      </w:r>
    </w:p>
    <w:p w14:paraId="3B87C477" w14:textId="75A6D860" w:rsidR="006C73F4" w:rsidRPr="00586C0B" w:rsidRDefault="006C73F4" w:rsidP="00640D52">
      <w:pPr>
        <w:pStyle w:val="a8"/>
        <w:numPr>
          <w:ilvl w:val="0"/>
          <w:numId w:val="18"/>
        </w:numPr>
        <w:spacing w:line="360" w:lineRule="auto"/>
        <w:rPr>
          <w:b/>
          <w:bCs/>
        </w:rPr>
      </w:pPr>
      <w:r w:rsidRPr="00586C0B">
        <w:rPr>
          <w:b/>
          <w:bCs/>
        </w:rPr>
        <w:t>Вылет</w:t>
      </w:r>
    </w:p>
    <w:p w14:paraId="1CC7C7F9" w14:textId="21C5DCB5" w:rsidR="006C73F4" w:rsidRPr="006058E1" w:rsidRDefault="006058E1" w:rsidP="00640D52">
      <w:pPr>
        <w:pStyle w:val="a8"/>
        <w:numPr>
          <w:ilvl w:val="1"/>
          <w:numId w:val="18"/>
        </w:numPr>
        <w:spacing w:line="360" w:lineRule="auto"/>
        <w:rPr>
          <w:i/>
          <w:iCs/>
        </w:rPr>
      </w:pPr>
      <w:r w:rsidRPr="006058E1">
        <w:rPr>
          <w:i/>
          <w:iCs/>
          <w:lang w:val="en-US"/>
        </w:rPr>
        <w:t>id_departure</w:t>
      </w:r>
    </w:p>
    <w:p w14:paraId="337A3116" w14:textId="632264E8" w:rsidR="006C73F4" w:rsidRDefault="006C73F4" w:rsidP="00640D52">
      <w:pPr>
        <w:pStyle w:val="a8"/>
        <w:numPr>
          <w:ilvl w:val="1"/>
          <w:numId w:val="18"/>
        </w:numPr>
        <w:spacing w:line="360" w:lineRule="auto"/>
      </w:pPr>
      <w:r>
        <w:t>Аэропорт вылета</w:t>
      </w:r>
    </w:p>
    <w:p w14:paraId="3985F8B7" w14:textId="13E531EC" w:rsidR="006C73F4" w:rsidRDefault="006C73F4" w:rsidP="00640D52">
      <w:pPr>
        <w:pStyle w:val="a8"/>
        <w:numPr>
          <w:ilvl w:val="1"/>
          <w:numId w:val="18"/>
        </w:numPr>
        <w:spacing w:line="360" w:lineRule="auto"/>
      </w:pPr>
      <w:r>
        <w:t>Аэропорт прилета</w:t>
      </w:r>
    </w:p>
    <w:p w14:paraId="5AB8DB70" w14:textId="675B3569" w:rsidR="006C73F4" w:rsidRDefault="006C73F4" w:rsidP="00640D52">
      <w:pPr>
        <w:pStyle w:val="a8"/>
        <w:numPr>
          <w:ilvl w:val="1"/>
          <w:numId w:val="18"/>
        </w:numPr>
        <w:spacing w:line="360" w:lineRule="auto"/>
      </w:pPr>
      <w:r>
        <w:t>Рейс</w:t>
      </w:r>
    </w:p>
    <w:p w14:paraId="311CF2DC" w14:textId="0D595D47" w:rsidR="006C73F4" w:rsidRDefault="006C73F4" w:rsidP="00640D52">
      <w:pPr>
        <w:pStyle w:val="a8"/>
        <w:numPr>
          <w:ilvl w:val="1"/>
          <w:numId w:val="18"/>
        </w:numPr>
        <w:spacing w:line="360" w:lineRule="auto"/>
      </w:pPr>
      <w:r>
        <w:t>Дата и время вылета</w:t>
      </w:r>
    </w:p>
    <w:p w14:paraId="385C163B" w14:textId="2CA8E691" w:rsidR="006C73F4" w:rsidRPr="00586C0B" w:rsidRDefault="006C73F4" w:rsidP="00640D52">
      <w:pPr>
        <w:pStyle w:val="a8"/>
        <w:numPr>
          <w:ilvl w:val="0"/>
          <w:numId w:val="18"/>
        </w:numPr>
        <w:spacing w:line="360" w:lineRule="auto"/>
        <w:rPr>
          <w:b/>
          <w:bCs/>
        </w:rPr>
      </w:pPr>
      <w:r w:rsidRPr="00586C0B">
        <w:rPr>
          <w:b/>
          <w:bCs/>
        </w:rPr>
        <w:t>Шкала</w:t>
      </w:r>
    </w:p>
    <w:p w14:paraId="66A209C9" w14:textId="4A2AC113" w:rsidR="006C73F4" w:rsidRPr="006058E1" w:rsidRDefault="006058E1" w:rsidP="00640D52">
      <w:pPr>
        <w:pStyle w:val="a8"/>
        <w:numPr>
          <w:ilvl w:val="1"/>
          <w:numId w:val="18"/>
        </w:numPr>
        <w:spacing w:line="360" w:lineRule="auto"/>
      </w:pPr>
      <w:r>
        <w:rPr>
          <w:i/>
          <w:iCs/>
          <w:lang w:val="en-US"/>
        </w:rPr>
        <w:t>i</w:t>
      </w:r>
      <w:r w:rsidRPr="006058E1">
        <w:rPr>
          <w:i/>
          <w:iCs/>
          <w:lang w:val="en-US"/>
        </w:rPr>
        <w:t>d_scale</w:t>
      </w:r>
    </w:p>
    <w:p w14:paraId="4E69850C" w14:textId="277C4E4F" w:rsidR="006C73F4" w:rsidRDefault="006C73F4" w:rsidP="00640D52">
      <w:pPr>
        <w:pStyle w:val="a8"/>
        <w:numPr>
          <w:ilvl w:val="1"/>
          <w:numId w:val="18"/>
        </w:numPr>
        <w:spacing w:line="360" w:lineRule="auto"/>
      </w:pPr>
      <w:r>
        <w:t>Начальная цена билета</w:t>
      </w:r>
    </w:p>
    <w:p w14:paraId="66D4FE85" w14:textId="1B69A943" w:rsidR="006C73F4" w:rsidRDefault="006C73F4" w:rsidP="00640D52">
      <w:pPr>
        <w:pStyle w:val="a8"/>
        <w:numPr>
          <w:ilvl w:val="1"/>
          <w:numId w:val="18"/>
        </w:numPr>
        <w:spacing w:line="360" w:lineRule="auto"/>
      </w:pPr>
      <w:r>
        <w:t>Конечная цена билета</w:t>
      </w:r>
    </w:p>
    <w:p w14:paraId="3F8F3E9D" w14:textId="68850C97" w:rsidR="006C73F4" w:rsidRPr="00821996" w:rsidRDefault="006C73F4" w:rsidP="00640D52">
      <w:pPr>
        <w:pStyle w:val="a8"/>
        <w:numPr>
          <w:ilvl w:val="1"/>
          <w:numId w:val="18"/>
        </w:numPr>
        <w:spacing w:line="360" w:lineRule="auto"/>
      </w:pPr>
      <w:r>
        <w:t>Количество начисляемых бонусов</w:t>
      </w:r>
    </w:p>
    <w:p w14:paraId="64430FB7" w14:textId="2879F518" w:rsidR="00493FFB" w:rsidRDefault="00493FFB" w:rsidP="00493FFB"/>
    <w:p w14:paraId="69BC6B2A" w14:textId="7C68151A" w:rsidR="00640D52" w:rsidRDefault="00640D52" w:rsidP="00493FFB"/>
    <w:p w14:paraId="00B1D5FE" w14:textId="77777777" w:rsidR="00640D52" w:rsidRDefault="00640D52" w:rsidP="00493FFB"/>
    <w:p w14:paraId="26A6DE91" w14:textId="6AB51B7E" w:rsidR="006C73F4" w:rsidRDefault="006C73F4" w:rsidP="00493FFB"/>
    <w:p w14:paraId="0E0590A2" w14:textId="12279A6B" w:rsidR="00AA7058" w:rsidRPr="00AA7058" w:rsidRDefault="00AA7058" w:rsidP="00640D52">
      <w:pPr>
        <w:ind w:right="-568"/>
        <w:rPr>
          <w:b/>
          <w:bCs/>
          <w:color w:val="000000" w:themeColor="text1"/>
          <w:sz w:val="16"/>
          <w:szCs w:val="16"/>
        </w:rPr>
      </w:pPr>
    </w:p>
    <w:p w14:paraId="0421155F" w14:textId="2472213B" w:rsidR="00AA7058" w:rsidRPr="00AA7058" w:rsidRDefault="00004267" w:rsidP="00AA7058">
      <w:pPr>
        <w:ind w:right="-568" w:firstLine="142"/>
        <w:rPr>
          <w:b/>
          <w:bCs/>
          <w:color w:val="000000" w:themeColor="text1"/>
          <w:sz w:val="16"/>
          <w:szCs w:val="16"/>
        </w:rPr>
      </w:pPr>
      <w:r w:rsidRPr="00AA7058">
        <w:rPr>
          <w:b/>
          <w:bCs/>
          <w:noProof/>
          <w:color w:val="000000" w:themeColor="text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8719" behindDoc="0" locked="0" layoutInCell="1" allowOverlap="1" wp14:anchorId="5A4B6001" wp14:editId="0F0ABA17">
                <wp:simplePos x="0" y="0"/>
                <wp:positionH relativeFrom="margin">
                  <wp:posOffset>344203</wp:posOffset>
                </wp:positionH>
                <wp:positionV relativeFrom="paragraph">
                  <wp:posOffset>41809</wp:posOffset>
                </wp:positionV>
                <wp:extent cx="687070" cy="458924"/>
                <wp:effectExtent l="0" t="0" r="17780" b="17780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4589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7938A2" w14:textId="469CF651" w:rsidR="00961D3E" w:rsidRPr="004E1C25" w:rsidRDefault="00961D3E" w:rsidP="004E1C25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4E1C25">
                              <w:rPr>
                                <w:sz w:val="10"/>
                                <w:szCs w:val="10"/>
                              </w:rPr>
                              <w:t>День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4E1C25">
                              <w:rPr>
                                <w:sz w:val="10"/>
                                <w:szCs w:val="10"/>
                              </w:rPr>
                              <w:t>рождения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4B6001" id="Овал 9" o:spid="_x0000_s1026" style="position:absolute;left:0;text-align:left;margin-left:27.1pt;margin-top:3.3pt;width:54.1pt;height:36.15pt;z-index:25167871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" fillcolor="white [3201]" strokecolor="#70ad47 [3209]" strokeweight="1pt">
                <v:stroke joinstyle="miter"/>
                <v:textbox>
                  <w:txbxContent>
                    <w:p w14:paraId="747938A2" w14:textId="469CF651" w:rsidR="00961D3E" w:rsidRPr="004E1C25" w:rsidRDefault="00961D3E" w:rsidP="004E1C25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4E1C25">
                        <w:rPr>
                          <w:sz w:val="10"/>
                          <w:szCs w:val="10"/>
                        </w:rPr>
                        <w:t>День</w:t>
                      </w:r>
                      <w:r>
                        <w:rPr>
                          <w:sz w:val="10"/>
                          <w:szCs w:val="10"/>
                        </w:rPr>
                        <w:t xml:space="preserve"> </w:t>
                      </w:r>
                      <w:r w:rsidRPr="004E1C25">
                        <w:rPr>
                          <w:sz w:val="10"/>
                          <w:szCs w:val="10"/>
                        </w:rPr>
                        <w:t>рождения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AA7058">
        <w:rPr>
          <w:b/>
          <w:bCs/>
          <w:noProof/>
          <w:color w:val="000000" w:themeColor="text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478A800" wp14:editId="4515E975">
                <wp:simplePos x="0" y="0"/>
                <wp:positionH relativeFrom="margin">
                  <wp:posOffset>1252019</wp:posOffset>
                </wp:positionH>
                <wp:positionV relativeFrom="paragraph">
                  <wp:posOffset>48260</wp:posOffset>
                </wp:positionV>
                <wp:extent cx="687070" cy="456565"/>
                <wp:effectExtent l="0" t="0" r="17780" b="19685"/>
                <wp:wrapNone/>
                <wp:docPr id="25" name="Овал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4565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FE19ED" w14:textId="778C1F61" w:rsidR="00961D3E" w:rsidRPr="004E1C25" w:rsidRDefault="00961D3E" w:rsidP="003D3898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Бонусы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78A800" id="Овал 25" o:spid="_x0000_s1027" style="position:absolute;left:0;text-align:left;margin-left:98.6pt;margin-top:3.8pt;width:54.1pt;height:35.9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" fillcolor="white [3201]" strokecolor="#70ad47 [3209]" strokeweight="1pt">
                <v:stroke joinstyle="miter"/>
                <v:textbox>
                  <w:txbxContent>
                    <w:p w14:paraId="4BFE19ED" w14:textId="778C1F61" w:rsidR="00961D3E" w:rsidRPr="004E1C25" w:rsidRDefault="00961D3E" w:rsidP="003D3898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Бонусы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D100E" w:rsidRPr="00AA7058">
        <w:rPr>
          <w:b/>
          <w:bCs/>
          <w:noProof/>
          <w:color w:val="000000" w:themeColor="text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1A3C097" wp14:editId="18D5B164">
                <wp:simplePos x="0" y="0"/>
                <wp:positionH relativeFrom="margin">
                  <wp:posOffset>3996690</wp:posOffset>
                </wp:positionH>
                <wp:positionV relativeFrom="paragraph">
                  <wp:posOffset>46990</wp:posOffset>
                </wp:positionV>
                <wp:extent cx="685419" cy="457019"/>
                <wp:effectExtent l="0" t="0" r="19685" b="19685"/>
                <wp:wrapNone/>
                <wp:docPr id="32" name="Овал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419" cy="4570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312F23" w14:textId="6F0639F5" w:rsidR="00961D3E" w:rsidRPr="004E1C25" w:rsidRDefault="00961D3E" w:rsidP="004D100E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Старая история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A3C097" id="Овал 32" o:spid="_x0000_s1028" style="position:absolute;left:0;text-align:left;margin-left:314.7pt;margin-top:3.7pt;width:53.95pt;height:36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" fillcolor="white [3201]" strokecolor="#70ad47 [3209]" strokeweight="1pt">
                <v:stroke joinstyle="miter"/>
                <v:textbox>
                  <w:txbxContent>
                    <w:p w14:paraId="58312F23" w14:textId="6F0639F5" w:rsidR="00961D3E" w:rsidRPr="004E1C25" w:rsidRDefault="00961D3E" w:rsidP="004D100E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Старая история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E30A9" w:rsidRPr="00AA7058">
        <w:rPr>
          <w:b/>
          <w:bCs/>
          <w:noProof/>
          <w:color w:val="000000" w:themeColor="text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BB9EB3E" wp14:editId="0CD4A32A">
                <wp:simplePos x="0" y="0"/>
                <wp:positionH relativeFrom="margin">
                  <wp:posOffset>2172081</wp:posOffset>
                </wp:positionH>
                <wp:positionV relativeFrom="paragraph">
                  <wp:posOffset>46482</wp:posOffset>
                </wp:positionV>
                <wp:extent cx="685419" cy="457019"/>
                <wp:effectExtent l="0" t="0" r="19685" b="19685"/>
                <wp:wrapNone/>
                <wp:docPr id="26" name="Ова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419" cy="4570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485869" w14:textId="6D7AA2D4" w:rsidR="00961D3E" w:rsidRDefault="00961D3E" w:rsidP="001E30A9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Дата</w:t>
                            </w:r>
                          </w:p>
                          <w:p w14:paraId="14C5A1EB" w14:textId="1D8F28F5" w:rsidR="00961D3E" w:rsidRPr="00004267" w:rsidRDefault="00961D3E" w:rsidP="001E30A9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обновл</w:t>
                            </w:r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B9EB3E" id="Овал 26" o:spid="_x0000_s1029" style="position:absolute;left:0;text-align:left;margin-left:171.05pt;margin-top:3.65pt;width:53.95pt;height:36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57485869" w14:textId="6D7AA2D4" w:rsidR="00961D3E" w:rsidRDefault="00961D3E" w:rsidP="001E30A9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Дата</w:t>
                      </w:r>
                    </w:p>
                    <w:p w14:paraId="14C5A1EB" w14:textId="1D8F28F5" w:rsidR="00961D3E" w:rsidRPr="00004267" w:rsidRDefault="00961D3E" w:rsidP="001E30A9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обновл</w:t>
                      </w:r>
                      <w:r>
                        <w:rPr>
                          <w:sz w:val="10"/>
                          <w:szCs w:val="10"/>
                          <w:lang w:val="en-US"/>
                        </w:rPr>
                        <w:t>.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72CBFE3" w14:textId="69B956E1" w:rsidR="00AA7058" w:rsidRPr="00AA7058" w:rsidRDefault="00AA7058" w:rsidP="00AA7058">
      <w:pPr>
        <w:ind w:right="-568" w:firstLine="142"/>
        <w:rPr>
          <w:b/>
          <w:bCs/>
          <w:color w:val="000000" w:themeColor="text1"/>
          <w:sz w:val="16"/>
          <w:szCs w:val="16"/>
        </w:rPr>
      </w:pPr>
    </w:p>
    <w:p w14:paraId="5B6088B5" w14:textId="34678CD2" w:rsidR="00AA7058" w:rsidRPr="00AA7058" w:rsidRDefault="001E30A9" w:rsidP="00AA7058">
      <w:pPr>
        <w:ind w:right="-568" w:firstLine="142"/>
        <w:rPr>
          <w:b/>
          <w:bCs/>
          <w:color w:val="000000" w:themeColor="text1"/>
          <w:sz w:val="16"/>
          <w:szCs w:val="16"/>
        </w:rPr>
      </w:pPr>
      <w:r w:rsidRPr="00AA7058">
        <w:rPr>
          <w:b/>
          <w:bCs/>
          <w:noProof/>
          <w:color w:val="70AD47" w:themeColor="accent6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343D0A" wp14:editId="1AE94F30">
                <wp:simplePos x="0" y="0"/>
                <wp:positionH relativeFrom="column">
                  <wp:posOffset>1945452</wp:posOffset>
                </wp:positionH>
                <wp:positionV relativeFrom="paragraph">
                  <wp:posOffset>40639</wp:posOffset>
                </wp:positionV>
                <wp:extent cx="454847" cy="458433"/>
                <wp:effectExtent l="0" t="0" r="21590" b="1841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4847" cy="4584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FAB76B" id="Прямая соединительная линия 16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2pt,3.2pt" to="189pt,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" strokecolor="#70ad47 [3209]" strokeweight=".5pt">
                <v:stroke joinstyle="miter"/>
              </v:line>
            </w:pict>
          </mc:Fallback>
        </mc:AlternateContent>
      </w:r>
    </w:p>
    <w:p w14:paraId="6313F2EA" w14:textId="5E887EC0" w:rsidR="00AA7058" w:rsidRDefault="00A11456" w:rsidP="009C4C06">
      <w:pPr>
        <w:ind w:right="-568"/>
        <w:rPr>
          <w:b/>
          <w:bCs/>
          <w:color w:val="000000" w:themeColor="text1"/>
          <w:sz w:val="16"/>
          <w:szCs w:val="16"/>
        </w:rPr>
      </w:pPr>
      <w:r w:rsidRPr="00AA7058">
        <w:rPr>
          <w:b/>
          <w:bCs/>
          <w:noProof/>
          <w:color w:val="70AD47" w:themeColor="accent6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9E30C69" wp14:editId="268329BD">
                <wp:simplePos x="0" y="0"/>
                <wp:positionH relativeFrom="column">
                  <wp:posOffset>3314700</wp:posOffset>
                </wp:positionH>
                <wp:positionV relativeFrom="paragraph">
                  <wp:posOffset>5295900</wp:posOffset>
                </wp:positionV>
                <wp:extent cx="229536" cy="5815"/>
                <wp:effectExtent l="0" t="0" r="37465" b="32385"/>
                <wp:wrapNone/>
                <wp:docPr id="80" name="Прямая соединительная ли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536" cy="58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AC315C" id="Прямая соединительная линия 80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pt,417pt" to="279.05pt,4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" strokecolor="#70ad47 [3209]" strokeweight=".5pt">
                <v:stroke joinstyle="miter"/>
              </v:line>
            </w:pict>
          </mc:Fallback>
        </mc:AlternateContent>
      </w:r>
      <w:r w:rsidRPr="00AA7058">
        <w:rPr>
          <w:b/>
          <w:bCs/>
          <w:noProof/>
          <w:color w:val="70AD47" w:themeColor="accent6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62D55B0" wp14:editId="2BF548C4">
                <wp:simplePos x="0" y="0"/>
                <wp:positionH relativeFrom="column">
                  <wp:posOffset>2392981</wp:posOffset>
                </wp:positionH>
                <wp:positionV relativeFrom="paragraph">
                  <wp:posOffset>5301716</wp:posOffset>
                </wp:positionV>
                <wp:extent cx="237356" cy="0"/>
                <wp:effectExtent l="0" t="0" r="0" b="0"/>
                <wp:wrapNone/>
                <wp:docPr id="79" name="Прямая соединительная ли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3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8E2390" id="Прямая соединительная линия 79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4pt,417.45pt" to="207.1pt,4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" strokecolor="#70ad47 [3209]" strokeweight=".5pt">
                <v:stroke joinstyle="miter"/>
              </v:line>
            </w:pict>
          </mc:Fallback>
        </mc:AlternateContent>
      </w:r>
      <w:r w:rsidRPr="00AA7058">
        <w:rPr>
          <w:b/>
          <w:bCs/>
          <w:noProof/>
          <w:color w:val="70AD47" w:themeColor="accent6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4B03AF3" wp14:editId="40E1829A">
                <wp:simplePos x="0" y="0"/>
                <wp:positionH relativeFrom="column">
                  <wp:posOffset>2973905</wp:posOffset>
                </wp:positionH>
                <wp:positionV relativeFrom="paragraph">
                  <wp:posOffset>5412740</wp:posOffset>
                </wp:positionV>
                <wp:extent cx="537" cy="225669"/>
                <wp:effectExtent l="0" t="0" r="38100" b="22225"/>
                <wp:wrapNone/>
                <wp:docPr id="78" name="Прямая соединительная ли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7" cy="2256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9D994D" id="Прямая соединительная линия 78" o:spid="_x0000_s1026" style="position:absolute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15pt,426.2pt" to="234.2pt,4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" strokecolor="#70ad47 [3209]" strokeweight=".5pt">
                <v:stroke joinstyle="miter"/>
              </v:line>
            </w:pict>
          </mc:Fallback>
        </mc:AlternateContent>
      </w:r>
      <w:r w:rsidRPr="00AA7058">
        <w:rPr>
          <w:b/>
          <w:bCs/>
          <w:noProof/>
          <w:color w:val="70AD47" w:themeColor="accent6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4F236E1" wp14:editId="297DD056">
                <wp:simplePos x="0" y="0"/>
                <wp:positionH relativeFrom="column">
                  <wp:posOffset>2971633</wp:posOffset>
                </wp:positionH>
                <wp:positionV relativeFrom="paragraph">
                  <wp:posOffset>4952164</wp:posOffset>
                </wp:positionV>
                <wp:extent cx="537" cy="225669"/>
                <wp:effectExtent l="0" t="0" r="38100" b="22225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7" cy="2256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FF8739" id="Прямая соединительная линия 77" o:spid="_x0000_s1026" style="position:absolute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389.95pt" to="234.05pt,40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" strokecolor="#70ad47 [3209]" strokeweight=".5pt">
                <v:stroke joinstyle="miter"/>
              </v:line>
            </w:pict>
          </mc:Fallback>
        </mc:AlternateContent>
      </w:r>
      <w:r w:rsidRPr="00AA7058">
        <w:rPr>
          <w:b/>
          <w:bCs/>
          <w:noProof/>
          <w:color w:val="000000" w:themeColor="text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CA08C6C" wp14:editId="690AC812">
                <wp:simplePos x="0" y="0"/>
                <wp:positionH relativeFrom="margin">
                  <wp:posOffset>3543300</wp:posOffset>
                </wp:positionH>
                <wp:positionV relativeFrom="paragraph">
                  <wp:posOffset>5064760</wp:posOffset>
                </wp:positionV>
                <wp:extent cx="687070" cy="457019"/>
                <wp:effectExtent l="0" t="0" r="17780" b="19685"/>
                <wp:wrapNone/>
                <wp:docPr id="76" name="Овал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4570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B2811C" w14:textId="1BA59B5C" w:rsidR="00961D3E" w:rsidRDefault="00961D3E" w:rsidP="00A11456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Кол-во</w:t>
                            </w:r>
                          </w:p>
                          <w:p w14:paraId="3B45D6FD" w14:textId="6744A8C9" w:rsidR="00961D3E" w:rsidRPr="00A11456" w:rsidRDefault="00961D3E" w:rsidP="00A11456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бонусов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A08C6C" id="Овал 76" o:spid="_x0000_s1030" style="position:absolute;margin-left:279pt;margin-top:398.8pt;width:54.1pt;height:36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03B2811C" w14:textId="1BA59B5C" w:rsidR="00961D3E" w:rsidRDefault="00961D3E" w:rsidP="00A11456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Кол-во</w:t>
                      </w:r>
                    </w:p>
                    <w:p w14:paraId="3B45D6FD" w14:textId="6744A8C9" w:rsidR="00961D3E" w:rsidRPr="00A11456" w:rsidRDefault="00961D3E" w:rsidP="00A11456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бонусов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D3E0A" w:rsidRPr="00AA7058">
        <w:rPr>
          <w:b/>
          <w:bCs/>
          <w:noProof/>
          <w:color w:val="000000" w:themeColor="text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C3DD18A" wp14:editId="3C51ADEC">
                <wp:simplePos x="0" y="0"/>
                <wp:positionH relativeFrom="margin">
                  <wp:posOffset>2630170</wp:posOffset>
                </wp:positionH>
                <wp:positionV relativeFrom="paragraph">
                  <wp:posOffset>5636895</wp:posOffset>
                </wp:positionV>
                <wp:extent cx="687070" cy="457019"/>
                <wp:effectExtent l="0" t="0" r="17780" b="19685"/>
                <wp:wrapNone/>
                <wp:docPr id="75" name="Овал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4570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0C7966" w14:textId="21807B85" w:rsidR="00961D3E" w:rsidRPr="00A11456" w:rsidRDefault="00961D3E" w:rsidP="000D3E0A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Начальная</w:t>
                            </w:r>
                          </w:p>
                          <w:p w14:paraId="4F7EB8B6" w14:textId="6DC423DD" w:rsidR="00961D3E" w:rsidRPr="00A11456" w:rsidRDefault="00961D3E" w:rsidP="000D3E0A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цена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3DD18A" id="Овал 75" o:spid="_x0000_s1031" style="position:absolute;margin-left:207.1pt;margin-top:443.85pt;width:54.1pt;height:36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690C7966" w14:textId="21807B85" w:rsidR="00961D3E" w:rsidRPr="00A11456" w:rsidRDefault="00961D3E" w:rsidP="000D3E0A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Начальная</w:t>
                      </w:r>
                    </w:p>
                    <w:p w14:paraId="4F7EB8B6" w14:textId="6DC423DD" w:rsidR="00961D3E" w:rsidRPr="00A11456" w:rsidRDefault="00961D3E" w:rsidP="000D3E0A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цена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D3E0A" w:rsidRPr="00AA7058">
        <w:rPr>
          <w:b/>
          <w:bCs/>
          <w:noProof/>
          <w:color w:val="000000" w:themeColor="text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2F83F37" wp14:editId="599FF87B">
                <wp:simplePos x="0" y="0"/>
                <wp:positionH relativeFrom="margin">
                  <wp:posOffset>1706245</wp:posOffset>
                </wp:positionH>
                <wp:positionV relativeFrom="paragraph">
                  <wp:posOffset>5067300</wp:posOffset>
                </wp:positionV>
                <wp:extent cx="687070" cy="457019"/>
                <wp:effectExtent l="0" t="0" r="17780" b="19685"/>
                <wp:wrapNone/>
                <wp:docPr id="74" name="Овал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4570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4AA5CB" w14:textId="77777777" w:rsidR="00961D3E" w:rsidRDefault="00961D3E" w:rsidP="000D3E0A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>id</w:t>
                            </w:r>
                          </w:p>
                          <w:p w14:paraId="3DA0B546" w14:textId="223779DC" w:rsidR="00961D3E" w:rsidRPr="00A11456" w:rsidRDefault="00961D3E" w:rsidP="000D3E0A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>scale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F83F37" id="Овал 74" o:spid="_x0000_s1032" style="position:absolute;margin-left:134.35pt;margin-top:399pt;width:54.1pt;height:36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454AA5CB" w14:textId="77777777" w:rsidR="00961D3E" w:rsidRDefault="00961D3E" w:rsidP="000D3E0A">
                      <w:pPr>
                        <w:jc w:val="center"/>
                        <w:rPr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sz w:val="10"/>
                          <w:szCs w:val="10"/>
                          <w:lang w:val="en-US"/>
                        </w:rPr>
                        <w:t>id</w:t>
                      </w:r>
                    </w:p>
                    <w:p w14:paraId="3DA0B546" w14:textId="223779DC" w:rsidR="00961D3E" w:rsidRPr="00A11456" w:rsidRDefault="00961D3E" w:rsidP="000D3E0A">
                      <w:pPr>
                        <w:jc w:val="center"/>
                        <w:rPr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sz w:val="10"/>
                          <w:szCs w:val="10"/>
                          <w:lang w:val="en-US"/>
                        </w:rPr>
                        <w:t>scale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D3E0A" w:rsidRPr="00AA7058">
        <w:rPr>
          <w:b/>
          <w:bCs/>
          <w:noProof/>
          <w:color w:val="000000" w:themeColor="text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C4F1471" wp14:editId="359559BF">
                <wp:simplePos x="0" y="0"/>
                <wp:positionH relativeFrom="margin">
                  <wp:posOffset>2628265</wp:posOffset>
                </wp:positionH>
                <wp:positionV relativeFrom="paragraph">
                  <wp:posOffset>4495800</wp:posOffset>
                </wp:positionV>
                <wp:extent cx="687070" cy="457019"/>
                <wp:effectExtent l="0" t="0" r="17780" b="19685"/>
                <wp:wrapNone/>
                <wp:docPr id="73" name="Овал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4570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53200E" w14:textId="7A188935" w:rsidR="00961D3E" w:rsidRPr="00B5020E" w:rsidRDefault="00961D3E" w:rsidP="000D3E0A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Конечная цена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4F1471" id="Овал 73" o:spid="_x0000_s1033" style="position:absolute;margin-left:206.95pt;margin-top:354pt;width:54.1pt;height:36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4E53200E" w14:textId="7A188935" w:rsidR="00961D3E" w:rsidRPr="00B5020E" w:rsidRDefault="00961D3E" w:rsidP="000D3E0A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Конечная цена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D3E0A" w:rsidRPr="00AA7058">
        <w:rPr>
          <w:b/>
          <w:bCs/>
          <w:noProof/>
          <w:color w:val="000000" w:themeColor="text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8B10D17" wp14:editId="15B8CAFC">
                <wp:simplePos x="0" y="0"/>
                <wp:positionH relativeFrom="margin">
                  <wp:posOffset>2628900</wp:posOffset>
                </wp:positionH>
                <wp:positionV relativeFrom="paragraph">
                  <wp:posOffset>5181600</wp:posOffset>
                </wp:positionV>
                <wp:extent cx="687070" cy="228600"/>
                <wp:effectExtent l="0" t="0" r="17780" b="19050"/>
                <wp:wrapNone/>
                <wp:docPr id="72" name="Прямоугольник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7EA927" w14:textId="63CCCFCF" w:rsidR="00961D3E" w:rsidRPr="000D3E0A" w:rsidRDefault="00961D3E" w:rsidP="000D3E0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Шкала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B10D17" id="Прямоугольник 72" o:spid="_x0000_s1034" style="position:absolute;margin-left:207pt;margin-top:408pt;width:54.1pt;height:18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" fillcolor="white [3201]" strokecolor="#70ad47 [3209]" strokeweight="1pt">
                <v:textbox>
                  <w:txbxContent>
                    <w:p w14:paraId="347EA927" w14:textId="63CCCFCF" w:rsidR="00961D3E" w:rsidRPr="000D3E0A" w:rsidRDefault="00961D3E" w:rsidP="000D3E0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Шкала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5020E" w:rsidRPr="00AA7058">
        <w:rPr>
          <w:b/>
          <w:bCs/>
          <w:noProof/>
          <w:color w:val="70AD47" w:themeColor="accent6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AA284BB" wp14:editId="31D44892">
                <wp:simplePos x="0" y="0"/>
                <wp:positionH relativeFrom="margin">
                  <wp:posOffset>2288296</wp:posOffset>
                </wp:positionH>
                <wp:positionV relativeFrom="paragraph">
                  <wp:posOffset>3580227</wp:posOffset>
                </wp:positionV>
                <wp:extent cx="342198" cy="342699"/>
                <wp:effectExtent l="0" t="0" r="20320" b="19685"/>
                <wp:wrapNone/>
                <wp:docPr id="71" name="Прямая соединительная линия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198" cy="3426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0B2AC0" id="Прямая соединительная линия 71" o:spid="_x0000_s1026" style="position:absolute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0.2pt,281.9pt" to="207.15pt,3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" strokecolor="#70ad47 [3209]" strokeweight=".5pt">
                <v:stroke joinstyle="miter"/>
                <w10:wrap anchorx="margin"/>
              </v:line>
            </w:pict>
          </mc:Fallback>
        </mc:AlternateContent>
      </w:r>
      <w:r w:rsidR="00B5020E" w:rsidRPr="00AA7058">
        <w:rPr>
          <w:b/>
          <w:bCs/>
          <w:noProof/>
          <w:color w:val="70AD47" w:themeColor="accent6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D4C46DB" wp14:editId="4CA4DC70">
                <wp:simplePos x="0" y="0"/>
                <wp:positionH relativeFrom="column">
                  <wp:posOffset>3316019</wp:posOffset>
                </wp:positionH>
                <wp:positionV relativeFrom="paragraph">
                  <wp:posOffset>3582279</wp:posOffset>
                </wp:positionV>
                <wp:extent cx="341581" cy="342021"/>
                <wp:effectExtent l="0" t="0" r="20955" b="20320"/>
                <wp:wrapNone/>
                <wp:docPr id="70" name="Прямая соединительная линия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581" cy="3420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7A255F" id="Прямая соединительная линия 70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1pt,282.05pt" to="4in,30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" strokecolor="#70ad47 [3209]" strokeweight=".5pt">
                <v:stroke joinstyle="miter"/>
              </v:line>
            </w:pict>
          </mc:Fallback>
        </mc:AlternateContent>
      </w:r>
      <w:r w:rsidR="00B5020E" w:rsidRPr="00AA7058">
        <w:rPr>
          <w:b/>
          <w:bCs/>
          <w:noProof/>
          <w:color w:val="70AD47" w:themeColor="accent6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E5F8D73" wp14:editId="7ACAAEE7">
                <wp:simplePos x="0" y="0"/>
                <wp:positionH relativeFrom="column">
                  <wp:posOffset>3316019</wp:posOffset>
                </wp:positionH>
                <wp:positionV relativeFrom="paragraph">
                  <wp:posOffset>3467979</wp:posOffset>
                </wp:positionV>
                <wp:extent cx="229626" cy="879"/>
                <wp:effectExtent l="0" t="0" r="18415" b="37465"/>
                <wp:wrapNone/>
                <wp:docPr id="69" name="Прямая соединительная лини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9626" cy="8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2F6204" id="Прямая соединительная линия 69" o:spid="_x0000_s1026" style="position:absolute;flip:x 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1pt,273.05pt" to="279.2pt,27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" strokecolor="#70ad47 [3209]" strokeweight=".5pt">
                <v:stroke joinstyle="miter"/>
              </v:line>
            </w:pict>
          </mc:Fallback>
        </mc:AlternateContent>
      </w:r>
      <w:r w:rsidR="00B5020E" w:rsidRPr="00AA7058">
        <w:rPr>
          <w:b/>
          <w:bCs/>
          <w:noProof/>
          <w:color w:val="70AD47" w:themeColor="accent6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0D57AA1" wp14:editId="07FFBA52">
                <wp:simplePos x="0" y="0"/>
                <wp:positionH relativeFrom="column">
                  <wp:posOffset>2391410</wp:posOffset>
                </wp:positionH>
                <wp:positionV relativeFrom="paragraph">
                  <wp:posOffset>3467100</wp:posOffset>
                </wp:positionV>
                <wp:extent cx="236855" cy="0"/>
                <wp:effectExtent l="0" t="0" r="0" b="0"/>
                <wp:wrapNone/>
                <wp:docPr id="68" name="Прямая соединительная линия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8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E2C283" id="Прямая соединительная линия 68" o:spid="_x0000_s1026" style="position:absolute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3pt,273pt" to="206.95pt,2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" strokecolor="#70ad47 [3209]" strokeweight=".5pt">
                <v:stroke joinstyle="miter"/>
              </v:line>
            </w:pict>
          </mc:Fallback>
        </mc:AlternateContent>
      </w:r>
      <w:r w:rsidR="00B5020E" w:rsidRPr="00AA7058">
        <w:rPr>
          <w:b/>
          <w:bCs/>
          <w:noProof/>
          <w:color w:val="000000" w:themeColor="text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B274440" wp14:editId="3AA056BB">
                <wp:simplePos x="0" y="0"/>
                <wp:positionH relativeFrom="margin">
                  <wp:posOffset>3542665</wp:posOffset>
                </wp:positionH>
                <wp:positionV relativeFrom="paragraph">
                  <wp:posOffset>3239770</wp:posOffset>
                </wp:positionV>
                <wp:extent cx="687070" cy="457019"/>
                <wp:effectExtent l="0" t="0" r="17780" b="19685"/>
                <wp:wrapNone/>
                <wp:docPr id="67" name="Овал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4570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19063B" w14:textId="059F179D" w:rsidR="00961D3E" w:rsidRPr="00B5020E" w:rsidRDefault="00961D3E" w:rsidP="00B5020E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Рейс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274440" id="Овал 67" o:spid="_x0000_s1035" style="position:absolute;margin-left:278.95pt;margin-top:255.1pt;width:54.1pt;height:36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0919063B" w14:textId="059F179D" w:rsidR="00961D3E" w:rsidRPr="00B5020E" w:rsidRDefault="00961D3E" w:rsidP="00B5020E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Рейс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5020E" w:rsidRPr="00AA7058">
        <w:rPr>
          <w:b/>
          <w:bCs/>
          <w:noProof/>
          <w:color w:val="70AD47" w:themeColor="accent6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0EB3FE5" wp14:editId="63563E0D">
                <wp:simplePos x="0" y="0"/>
                <wp:positionH relativeFrom="column">
                  <wp:posOffset>2973705</wp:posOffset>
                </wp:positionH>
                <wp:positionV relativeFrom="paragraph">
                  <wp:posOffset>3583305</wp:posOffset>
                </wp:positionV>
                <wp:extent cx="537" cy="225669"/>
                <wp:effectExtent l="0" t="0" r="38100" b="22225"/>
                <wp:wrapNone/>
                <wp:docPr id="66" name="Прямая соединительная линия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7" cy="2256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F5B08B" id="Прямая соединительная линия 66" o:spid="_x0000_s1026" style="position:absolute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15pt,282.15pt" to="234.2pt,29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" strokecolor="#70ad47 [3209]" strokeweight=".5pt">
                <v:stroke joinstyle="miter"/>
              </v:line>
            </w:pict>
          </mc:Fallback>
        </mc:AlternateContent>
      </w:r>
      <w:r w:rsidR="00B5020E" w:rsidRPr="00AA7058">
        <w:rPr>
          <w:b/>
          <w:bCs/>
          <w:noProof/>
          <w:color w:val="000000" w:themeColor="text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0E72AF6" wp14:editId="0A5C2D51">
                <wp:simplePos x="0" y="0"/>
                <wp:positionH relativeFrom="margin">
                  <wp:posOffset>2628265</wp:posOffset>
                </wp:positionH>
                <wp:positionV relativeFrom="paragraph">
                  <wp:posOffset>3808730</wp:posOffset>
                </wp:positionV>
                <wp:extent cx="687070" cy="457019"/>
                <wp:effectExtent l="0" t="0" r="17780" b="19685"/>
                <wp:wrapNone/>
                <wp:docPr id="65" name="Овал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4570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8D989F" w14:textId="77777777" w:rsidR="00961D3E" w:rsidRDefault="00961D3E" w:rsidP="00B5020E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 xml:space="preserve">Дата </w:t>
                            </w:r>
                          </w:p>
                          <w:p w14:paraId="7749C333" w14:textId="2038F14B" w:rsidR="00961D3E" w:rsidRPr="00B5020E" w:rsidRDefault="00961D3E" w:rsidP="00B5020E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и время вылета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E72AF6" id="Овал 65" o:spid="_x0000_s1036" style="position:absolute;margin-left:206.95pt;margin-top:299.9pt;width:54.1pt;height:36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438D989F" w14:textId="77777777" w:rsidR="00961D3E" w:rsidRDefault="00961D3E" w:rsidP="00B5020E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 xml:space="preserve">Дата </w:t>
                      </w:r>
                    </w:p>
                    <w:p w14:paraId="7749C333" w14:textId="2038F14B" w:rsidR="00961D3E" w:rsidRPr="00B5020E" w:rsidRDefault="00961D3E" w:rsidP="00B5020E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и время вылета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5020E" w:rsidRPr="00AA7058">
        <w:rPr>
          <w:b/>
          <w:bCs/>
          <w:noProof/>
          <w:color w:val="000000" w:themeColor="text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2FF28BA" wp14:editId="0933EEBA">
                <wp:simplePos x="0" y="0"/>
                <wp:positionH relativeFrom="margin">
                  <wp:posOffset>3544570</wp:posOffset>
                </wp:positionH>
                <wp:positionV relativeFrom="paragraph">
                  <wp:posOffset>3808730</wp:posOffset>
                </wp:positionV>
                <wp:extent cx="687070" cy="457019"/>
                <wp:effectExtent l="0" t="0" r="17780" b="19685"/>
                <wp:wrapNone/>
                <wp:docPr id="64" name="Овал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4570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E2BB1B" w14:textId="2FC58CBE" w:rsidR="00961D3E" w:rsidRPr="00B5020E" w:rsidRDefault="00961D3E" w:rsidP="00B5020E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Аэропорт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FF28BA" id="Овал 64" o:spid="_x0000_s1037" style="position:absolute;margin-left:279.1pt;margin-top:299.9pt;width:54.1pt;height:36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22E2BB1B" w14:textId="2FC58CBE" w:rsidR="00961D3E" w:rsidRPr="00B5020E" w:rsidRDefault="00961D3E" w:rsidP="00B5020E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Аэропорт 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5020E" w:rsidRPr="00AA7058">
        <w:rPr>
          <w:b/>
          <w:bCs/>
          <w:noProof/>
          <w:color w:val="000000" w:themeColor="text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C4EB939" wp14:editId="16966220">
                <wp:simplePos x="0" y="0"/>
                <wp:positionH relativeFrom="margin">
                  <wp:posOffset>1711960</wp:posOffset>
                </wp:positionH>
                <wp:positionV relativeFrom="paragraph">
                  <wp:posOffset>3810000</wp:posOffset>
                </wp:positionV>
                <wp:extent cx="687070" cy="457019"/>
                <wp:effectExtent l="0" t="0" r="17780" b="19685"/>
                <wp:wrapNone/>
                <wp:docPr id="63" name="Овал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4570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5B8B12" w14:textId="5C62CF43" w:rsidR="00961D3E" w:rsidRPr="00B5020E" w:rsidRDefault="00961D3E" w:rsidP="00B5020E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Аэропорт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4EB939" id="Овал 63" o:spid="_x0000_s1038" style="position:absolute;margin-left:134.8pt;margin-top:300pt;width:54.1pt;height:36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735B8B12" w14:textId="5C62CF43" w:rsidR="00961D3E" w:rsidRPr="00B5020E" w:rsidRDefault="00961D3E" w:rsidP="00B5020E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Аэропорт 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5020E" w:rsidRPr="00AA7058">
        <w:rPr>
          <w:b/>
          <w:bCs/>
          <w:noProof/>
          <w:color w:val="000000" w:themeColor="text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2C68F35" wp14:editId="16C63AC2">
                <wp:simplePos x="0" y="0"/>
                <wp:positionH relativeFrom="margin">
                  <wp:posOffset>1711960</wp:posOffset>
                </wp:positionH>
                <wp:positionV relativeFrom="paragraph">
                  <wp:posOffset>3239135</wp:posOffset>
                </wp:positionV>
                <wp:extent cx="687070" cy="457019"/>
                <wp:effectExtent l="0" t="0" r="17780" b="19685"/>
                <wp:wrapNone/>
                <wp:docPr id="62" name="Овал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4570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621B43" w14:textId="77777777" w:rsidR="00961D3E" w:rsidRDefault="00961D3E" w:rsidP="00B5020E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>id</w:t>
                            </w:r>
                          </w:p>
                          <w:p w14:paraId="39BCC649" w14:textId="2DB2F581" w:rsidR="00961D3E" w:rsidRPr="00B5020E" w:rsidRDefault="00961D3E" w:rsidP="00B5020E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>departure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C68F35" id="Овал 62" o:spid="_x0000_s1039" style="position:absolute;margin-left:134.8pt;margin-top:255.05pt;width:54.1pt;height:36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67621B43" w14:textId="77777777" w:rsidR="00961D3E" w:rsidRDefault="00961D3E" w:rsidP="00B5020E">
                      <w:pPr>
                        <w:jc w:val="center"/>
                        <w:rPr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sz w:val="10"/>
                          <w:szCs w:val="10"/>
                          <w:lang w:val="en-US"/>
                        </w:rPr>
                        <w:t>id</w:t>
                      </w:r>
                    </w:p>
                    <w:p w14:paraId="39BCC649" w14:textId="2DB2F581" w:rsidR="00961D3E" w:rsidRPr="00B5020E" w:rsidRDefault="00961D3E" w:rsidP="00B5020E">
                      <w:pPr>
                        <w:jc w:val="center"/>
                        <w:rPr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sz w:val="10"/>
                          <w:szCs w:val="10"/>
                          <w:lang w:val="en-US"/>
                        </w:rPr>
                        <w:t>departure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04267" w:rsidRPr="00AA7058">
        <w:rPr>
          <w:b/>
          <w:bCs/>
          <w:noProof/>
          <w:color w:val="70AD47" w:themeColor="accent6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0C4499C" wp14:editId="4A9980B6">
                <wp:simplePos x="0" y="0"/>
                <wp:positionH relativeFrom="column">
                  <wp:posOffset>2971799</wp:posOffset>
                </wp:positionH>
                <wp:positionV relativeFrom="paragraph">
                  <wp:posOffset>3125078</wp:posOffset>
                </wp:positionV>
                <wp:extent cx="537" cy="225669"/>
                <wp:effectExtent l="0" t="0" r="38100" b="22225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7" cy="2256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91180D" id="Прямая соединительная линия 61" o:spid="_x0000_s1026" style="position:absolute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246.05pt" to="234.05pt,2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" strokecolor="#70ad47 [3209]" strokeweight=".5pt">
                <v:stroke joinstyle="miter"/>
              </v:line>
            </w:pict>
          </mc:Fallback>
        </mc:AlternateContent>
      </w:r>
      <w:r w:rsidR="00004267" w:rsidRPr="00AA7058">
        <w:rPr>
          <w:b/>
          <w:bCs/>
          <w:noProof/>
          <w:color w:val="000000" w:themeColor="text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42D6D6F" wp14:editId="40E47660">
                <wp:simplePos x="0" y="0"/>
                <wp:positionH relativeFrom="margin">
                  <wp:posOffset>2629568</wp:posOffset>
                </wp:positionH>
                <wp:positionV relativeFrom="paragraph">
                  <wp:posOffset>3352366</wp:posOffset>
                </wp:positionV>
                <wp:extent cx="687070" cy="228600"/>
                <wp:effectExtent l="0" t="0" r="17780" b="19050"/>
                <wp:wrapNone/>
                <wp:docPr id="60" name="Прямо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147120" w14:textId="225C5B39" w:rsidR="00961D3E" w:rsidRPr="004E1C25" w:rsidRDefault="00961D3E" w:rsidP="0000426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Вылет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2D6D6F" id="Прямоугольник 60" o:spid="_x0000_s1040" style="position:absolute;margin-left:207.05pt;margin-top:263.95pt;width:54.1pt;height:18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" fillcolor="white [3201]" strokecolor="#70ad47 [3209]" strokeweight="1pt">
                <v:textbox>
                  <w:txbxContent>
                    <w:p w14:paraId="7E147120" w14:textId="225C5B39" w:rsidR="00961D3E" w:rsidRPr="004E1C25" w:rsidRDefault="00961D3E" w:rsidP="0000426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Вылет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4267" w:rsidRPr="00AA7058">
        <w:rPr>
          <w:b/>
          <w:bCs/>
          <w:noProof/>
          <w:color w:val="70AD47" w:themeColor="accent6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A378F51" wp14:editId="46BEA25C">
                <wp:simplePos x="0" y="0"/>
                <wp:positionH relativeFrom="column">
                  <wp:posOffset>2284931</wp:posOffset>
                </wp:positionH>
                <wp:positionV relativeFrom="paragraph">
                  <wp:posOffset>1638300</wp:posOffset>
                </wp:positionV>
                <wp:extent cx="0" cy="569127"/>
                <wp:effectExtent l="0" t="0" r="38100" b="21590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91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CC0966" id="Прямая соединительная линия 50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9pt,129pt" to="179.9pt,1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" strokecolor="#70ad47 [3209]" strokeweight=".5pt">
                <v:stroke joinstyle="miter"/>
              </v:line>
            </w:pict>
          </mc:Fallback>
        </mc:AlternateContent>
      </w:r>
      <w:r w:rsidR="00004267" w:rsidRPr="00AA7058">
        <w:rPr>
          <w:b/>
          <w:bCs/>
          <w:noProof/>
          <w:color w:val="70AD47" w:themeColor="accent6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F5F59CD" wp14:editId="7F1B5728">
                <wp:simplePos x="0" y="0"/>
                <wp:positionH relativeFrom="column">
                  <wp:posOffset>2970496</wp:posOffset>
                </wp:positionH>
                <wp:positionV relativeFrom="paragraph">
                  <wp:posOffset>2438400</wp:posOffset>
                </wp:positionV>
                <wp:extent cx="1303" cy="237356"/>
                <wp:effectExtent l="0" t="0" r="36830" b="29845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3" cy="2373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40C4B2" id="Прямая соединительная линия 48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9pt,192pt" to="234pt,2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" strokecolor="#70ad47 [3209]" strokeweight=".5pt">
                <v:stroke joinstyle="miter"/>
              </v:line>
            </w:pict>
          </mc:Fallback>
        </mc:AlternateContent>
      </w:r>
      <w:r w:rsidR="00004267">
        <w:rPr>
          <w:b/>
          <w:bCs/>
          <w:noProof/>
          <w:color w:val="000000" w:themeColor="text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4496" behindDoc="1" locked="0" layoutInCell="1" allowOverlap="1" wp14:anchorId="27F550D4" wp14:editId="080B742A">
                <wp:simplePos x="0" y="0"/>
                <wp:positionH relativeFrom="column">
                  <wp:posOffset>2395855</wp:posOffset>
                </wp:positionH>
                <wp:positionV relativeFrom="paragraph">
                  <wp:posOffset>2665730</wp:posOffset>
                </wp:positionV>
                <wp:extent cx="1139825" cy="457835"/>
                <wp:effectExtent l="19050" t="19050" r="22225" b="37465"/>
                <wp:wrapTopAndBottom/>
                <wp:docPr id="59" name="Блок-схема: решение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825" cy="4578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CB828E" w14:textId="530A7E68" w:rsidR="00961D3E" w:rsidRPr="0046610D" w:rsidRDefault="00961D3E" w:rsidP="00004267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Вылет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F550D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59" o:spid="_x0000_s1041" type="#_x0000_t110" style="position:absolute;margin-left:188.65pt;margin-top:209.9pt;width:89.75pt;height:36.05pt;z-index:-25156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" fillcolor="white [3201]" strokecolor="#70ad47 [3209]" strokeweight="1pt">
                <v:textbox>
                  <w:txbxContent>
                    <w:p w14:paraId="4BCB828E" w14:textId="530A7E68" w:rsidR="00961D3E" w:rsidRPr="0046610D" w:rsidRDefault="00961D3E" w:rsidP="00004267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Вылет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04267">
        <w:rPr>
          <w:b/>
          <w:bCs/>
          <w:noProof/>
          <w:color w:val="000000" w:themeColor="text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0BFEF874" wp14:editId="7B419CA0">
                <wp:simplePos x="0" y="0"/>
                <wp:positionH relativeFrom="column">
                  <wp:posOffset>3085465</wp:posOffset>
                </wp:positionH>
                <wp:positionV relativeFrom="paragraph">
                  <wp:posOffset>1181100</wp:posOffset>
                </wp:positionV>
                <wp:extent cx="1135380" cy="457835"/>
                <wp:effectExtent l="19050" t="19050" r="26670" b="37465"/>
                <wp:wrapTopAndBottom/>
                <wp:docPr id="41" name="Блок-схема: решение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4578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C824AB" w14:textId="34242820" w:rsidR="00961D3E" w:rsidRPr="00872401" w:rsidRDefault="00961D3E" w:rsidP="00B91D28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Изменение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EF874" id="Блок-схема: решение 41" o:spid="_x0000_s1042" type="#_x0000_t110" style="position:absolute;margin-left:242.95pt;margin-top:93pt;width:89.4pt;height:36.05pt;z-index:-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" fillcolor="white [3201]" strokecolor="#70ad47 [3209]" strokeweight="1pt">
                <v:textbox>
                  <w:txbxContent>
                    <w:p w14:paraId="09C824AB" w14:textId="34242820" w:rsidR="00961D3E" w:rsidRPr="00872401" w:rsidRDefault="00961D3E" w:rsidP="00B91D28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Изменение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04267">
        <w:rPr>
          <w:b/>
          <w:bCs/>
          <w:noProof/>
          <w:color w:val="000000" w:themeColor="text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6EF3A196" wp14:editId="1F8BB7AB">
                <wp:simplePos x="0" y="0"/>
                <wp:positionH relativeFrom="column">
                  <wp:posOffset>1713865</wp:posOffset>
                </wp:positionH>
                <wp:positionV relativeFrom="paragraph">
                  <wp:posOffset>1181100</wp:posOffset>
                </wp:positionV>
                <wp:extent cx="1139825" cy="455295"/>
                <wp:effectExtent l="19050" t="19050" r="22225" b="40005"/>
                <wp:wrapTopAndBottom/>
                <wp:docPr id="37" name="Блок-схема: решение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825" cy="45529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A4D497" w14:textId="175B7BF1" w:rsidR="00961D3E" w:rsidRPr="001E30A9" w:rsidRDefault="00961D3E" w:rsidP="004D100E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Купил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3A196" id="Блок-схема: решение 37" o:spid="_x0000_s1043" type="#_x0000_t110" style="position:absolute;margin-left:134.95pt;margin-top:93pt;width:89.75pt;height:35.85p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" fillcolor="white [3201]" strokecolor="#70ad47 [3209]" strokeweight="1pt">
                <v:textbox>
                  <w:txbxContent>
                    <w:p w14:paraId="08A4D497" w14:textId="175B7BF1" w:rsidR="00961D3E" w:rsidRPr="001E30A9" w:rsidRDefault="00961D3E" w:rsidP="004D100E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Купил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04267" w:rsidRPr="00AA7058">
        <w:rPr>
          <w:b/>
          <w:bCs/>
          <w:noProof/>
          <w:color w:val="000000" w:themeColor="text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5C9B7D3" wp14:editId="00F85E69">
                <wp:simplePos x="0" y="0"/>
                <wp:positionH relativeFrom="margin">
                  <wp:posOffset>4229501</wp:posOffset>
                </wp:positionH>
                <wp:positionV relativeFrom="paragraph">
                  <wp:posOffset>2095166</wp:posOffset>
                </wp:positionV>
                <wp:extent cx="687070" cy="457019"/>
                <wp:effectExtent l="0" t="0" r="17780" b="19685"/>
                <wp:wrapNone/>
                <wp:docPr id="58" name="Овал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4570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0682AE" w14:textId="726A2782" w:rsidR="00961D3E" w:rsidRPr="00004267" w:rsidRDefault="00961D3E" w:rsidP="00004267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Класс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C9B7D3" id="Овал 58" o:spid="_x0000_s1044" style="position:absolute;margin-left:333.05pt;margin-top:164.95pt;width:54.1pt;height:36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560682AE" w14:textId="726A2782" w:rsidR="00961D3E" w:rsidRPr="00004267" w:rsidRDefault="00961D3E" w:rsidP="00004267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Класс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04267" w:rsidRPr="00AA7058">
        <w:rPr>
          <w:b/>
          <w:bCs/>
          <w:noProof/>
          <w:color w:val="000000" w:themeColor="text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FC1E706" wp14:editId="2D763F1C">
                <wp:simplePos x="0" y="0"/>
                <wp:positionH relativeFrom="margin">
                  <wp:posOffset>4227830</wp:posOffset>
                </wp:positionH>
                <wp:positionV relativeFrom="paragraph">
                  <wp:posOffset>1523365</wp:posOffset>
                </wp:positionV>
                <wp:extent cx="687070" cy="456565"/>
                <wp:effectExtent l="0" t="0" r="17780" b="19685"/>
                <wp:wrapNone/>
                <wp:docPr id="56" name="Овал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4565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33205F" w14:textId="2E48800B" w:rsidR="00961D3E" w:rsidRPr="00004267" w:rsidRDefault="00961D3E" w:rsidP="00004267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Цена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C1E706" id="Овал 56" o:spid="_x0000_s1045" style="position:absolute;margin-left:332.9pt;margin-top:119.95pt;width:54.1pt;height:35.9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0D33205F" w14:textId="2E48800B" w:rsidR="00961D3E" w:rsidRPr="00004267" w:rsidRDefault="00961D3E" w:rsidP="00004267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Цена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04267" w:rsidRPr="00AA7058">
        <w:rPr>
          <w:b/>
          <w:bCs/>
          <w:noProof/>
          <w:color w:val="70AD47" w:themeColor="accent6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C421512" wp14:editId="199EF366">
                <wp:simplePos x="0" y="0"/>
                <wp:positionH relativeFrom="column">
                  <wp:posOffset>3993114</wp:posOffset>
                </wp:positionH>
                <wp:positionV relativeFrom="paragraph">
                  <wp:posOffset>1759886</wp:posOffset>
                </wp:positionV>
                <wp:extent cx="454847" cy="458433"/>
                <wp:effectExtent l="0" t="0" r="21590" b="18415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4847" cy="4584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BAFAF6" id="Прямая соединительная линия 57" o:spid="_x0000_s1026" style="position:absolute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4pt,138.55pt" to="350.2pt,1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" strokecolor="#70ad47 [3209]" strokeweight=".5pt">
                <v:stroke joinstyle="miter"/>
              </v:line>
            </w:pict>
          </mc:Fallback>
        </mc:AlternateContent>
      </w:r>
      <w:r w:rsidR="00004267" w:rsidRPr="00AA7058">
        <w:rPr>
          <w:b/>
          <w:bCs/>
          <w:noProof/>
          <w:color w:val="70AD47" w:themeColor="accent6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DCFFC8D" wp14:editId="636FCAC1">
                <wp:simplePos x="0" y="0"/>
                <wp:positionH relativeFrom="column">
                  <wp:posOffset>1594384</wp:posOffset>
                </wp:positionH>
                <wp:positionV relativeFrom="paragraph">
                  <wp:posOffset>1874921</wp:posOffset>
                </wp:positionV>
                <wp:extent cx="345017" cy="343323"/>
                <wp:effectExtent l="0" t="0" r="17145" b="19050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5017" cy="3433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20F1AE" id="Прямая соединительная линия 55" o:spid="_x0000_s1026" style="position:absolute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55pt,147.65pt" to="152.7pt,17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" strokecolor="#70ad47 [3209]" strokeweight=".5pt">
                <v:stroke joinstyle="miter"/>
              </v:line>
            </w:pict>
          </mc:Fallback>
        </mc:AlternateContent>
      </w:r>
      <w:r w:rsidR="00004267" w:rsidRPr="00AA7058">
        <w:rPr>
          <w:b/>
          <w:bCs/>
          <w:noProof/>
          <w:color w:val="000000" w:themeColor="text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2C3D7F6" wp14:editId="5AA76D26">
                <wp:simplePos x="0" y="0"/>
                <wp:positionH relativeFrom="margin">
                  <wp:posOffset>1021080</wp:posOffset>
                </wp:positionH>
                <wp:positionV relativeFrom="paragraph">
                  <wp:posOffset>1523666</wp:posOffset>
                </wp:positionV>
                <wp:extent cx="687070" cy="457019"/>
                <wp:effectExtent l="0" t="0" r="17780" b="19685"/>
                <wp:wrapNone/>
                <wp:docPr id="54" name="Овал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4570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103827" w14:textId="4EF03F22" w:rsidR="00961D3E" w:rsidRPr="00004267" w:rsidRDefault="00961D3E" w:rsidP="00004267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Дата покупки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C3D7F6" id="Овал 54" o:spid="_x0000_s1046" style="position:absolute;margin-left:80.4pt;margin-top:119.95pt;width:54.1pt;height:36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" fillcolor="white [3201]" strokecolor="#70ad47 [3209]" strokeweight="1pt">
                <v:stroke joinstyle="miter"/>
                <v:textbox>
                  <w:txbxContent>
                    <w:p w14:paraId="4B103827" w14:textId="4EF03F22" w:rsidR="00961D3E" w:rsidRPr="00004267" w:rsidRDefault="00961D3E" w:rsidP="00004267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Дата покупки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04267" w:rsidRPr="00AA7058">
        <w:rPr>
          <w:b/>
          <w:bCs/>
          <w:noProof/>
          <w:color w:val="000000" w:themeColor="text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0479934" wp14:editId="1B37ACC9">
                <wp:simplePos x="0" y="0"/>
                <wp:positionH relativeFrom="margin">
                  <wp:posOffset>1020245</wp:posOffset>
                </wp:positionH>
                <wp:positionV relativeFrom="paragraph">
                  <wp:posOffset>2093762</wp:posOffset>
                </wp:positionV>
                <wp:extent cx="687070" cy="457019"/>
                <wp:effectExtent l="0" t="0" r="17780" b="19685"/>
                <wp:wrapNone/>
                <wp:docPr id="51" name="Овал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4570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65367" w14:textId="77777777" w:rsidR="00961D3E" w:rsidRDefault="00961D3E" w:rsidP="00004267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>id</w:t>
                            </w:r>
                          </w:p>
                          <w:p w14:paraId="652A7C3E" w14:textId="0E878A6B" w:rsidR="00961D3E" w:rsidRPr="00004267" w:rsidRDefault="00961D3E" w:rsidP="00004267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>ticket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479934" id="Овал 51" o:spid="_x0000_s1047" style="position:absolute;margin-left:80.35pt;margin-top:164.85pt;width:54.1pt;height:36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5E365367" w14:textId="77777777" w:rsidR="00961D3E" w:rsidRDefault="00961D3E" w:rsidP="00004267">
                      <w:pPr>
                        <w:jc w:val="center"/>
                        <w:rPr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sz w:val="10"/>
                          <w:szCs w:val="10"/>
                          <w:lang w:val="en-US"/>
                        </w:rPr>
                        <w:t>id</w:t>
                      </w:r>
                    </w:p>
                    <w:p w14:paraId="652A7C3E" w14:textId="0E878A6B" w:rsidR="00961D3E" w:rsidRPr="00004267" w:rsidRDefault="00961D3E" w:rsidP="00004267">
                      <w:pPr>
                        <w:jc w:val="center"/>
                        <w:rPr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sz w:val="10"/>
                          <w:szCs w:val="10"/>
                          <w:lang w:val="en-US"/>
                        </w:rPr>
                        <w:t>ticket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04267" w:rsidRPr="00AA7058">
        <w:rPr>
          <w:b/>
          <w:bCs/>
          <w:noProof/>
          <w:color w:val="70AD47" w:themeColor="accent6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F58BFD3" wp14:editId="6337DC02">
                <wp:simplePos x="0" y="0"/>
                <wp:positionH relativeFrom="column">
                  <wp:posOffset>3993348</wp:posOffset>
                </wp:positionH>
                <wp:positionV relativeFrom="paragraph">
                  <wp:posOffset>2321359</wp:posOffset>
                </wp:positionV>
                <wp:extent cx="228600" cy="37"/>
                <wp:effectExtent l="0" t="0" r="0" b="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321D20" id="Прямая соединительная линия 53" o:spid="_x0000_s1026" style="position:absolute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45pt,182.8pt" to="332.45pt,1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" strokecolor="#70ad47 [3209]" strokeweight=".5pt">
                <v:stroke joinstyle="miter"/>
              </v:line>
            </w:pict>
          </mc:Fallback>
        </mc:AlternateContent>
      </w:r>
      <w:r w:rsidR="00004267" w:rsidRPr="00AA7058">
        <w:rPr>
          <w:b/>
          <w:bCs/>
          <w:noProof/>
          <w:color w:val="70AD47" w:themeColor="accent6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2747EB3" wp14:editId="2FAFDEEC">
                <wp:simplePos x="0" y="0"/>
                <wp:positionH relativeFrom="column">
                  <wp:posOffset>1712371</wp:posOffset>
                </wp:positionH>
                <wp:positionV relativeFrom="paragraph">
                  <wp:posOffset>2324063</wp:posOffset>
                </wp:positionV>
                <wp:extent cx="228600" cy="37"/>
                <wp:effectExtent l="0" t="0" r="0" b="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D619AB" id="Прямая соединительная линия 52" o:spid="_x0000_s1026" style="position:absolute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85pt,183pt" to="152.85pt,1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" strokecolor="#70ad47 [3209]" strokeweight=".5pt">
                <v:stroke joinstyle="miter"/>
              </v:line>
            </w:pict>
          </mc:Fallback>
        </mc:AlternateContent>
      </w:r>
      <w:r w:rsidR="00004267" w:rsidRPr="00AA7058">
        <w:rPr>
          <w:b/>
          <w:bCs/>
          <w:noProof/>
          <w:color w:val="70AD47" w:themeColor="accent6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42B7BFD" wp14:editId="7F315361">
                <wp:simplePos x="0" y="0"/>
                <wp:positionH relativeFrom="column">
                  <wp:posOffset>3658870</wp:posOffset>
                </wp:positionH>
                <wp:positionV relativeFrom="paragraph">
                  <wp:posOffset>1643567</wp:posOffset>
                </wp:positionV>
                <wp:extent cx="2129" cy="574414"/>
                <wp:effectExtent l="0" t="0" r="36195" b="3556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9" cy="5744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59D985" id="Прямая соединительная линия 49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1pt,129.4pt" to="288.25pt,1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" strokecolor="#70ad47 [3209]" strokeweight=".5pt">
                <v:stroke joinstyle="miter"/>
              </v:line>
            </w:pict>
          </mc:Fallback>
        </mc:AlternateContent>
      </w:r>
      <w:r w:rsidR="00004267" w:rsidRPr="00AA7058">
        <w:rPr>
          <w:b/>
          <w:bCs/>
          <w:noProof/>
          <w:color w:val="70AD47" w:themeColor="accent6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D87C1D2" wp14:editId="77F8192C">
                <wp:simplePos x="0" y="0"/>
                <wp:positionH relativeFrom="column">
                  <wp:posOffset>3657599</wp:posOffset>
                </wp:positionH>
                <wp:positionV relativeFrom="paragraph">
                  <wp:posOffset>608928</wp:posOffset>
                </wp:positionV>
                <wp:extent cx="339501" cy="572172"/>
                <wp:effectExtent l="0" t="0" r="22860" b="37465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9501" cy="5721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00723F" id="Прямая соединительная линия 44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in,47.95pt" to="314.75pt,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" strokecolor="#70ad47 [3209]" strokeweight=".5pt">
                <v:stroke joinstyle="miter"/>
              </v:line>
            </w:pict>
          </mc:Fallback>
        </mc:AlternateContent>
      </w:r>
      <w:r w:rsidR="00004267" w:rsidRPr="00AA7058">
        <w:rPr>
          <w:b/>
          <w:bCs/>
          <w:noProof/>
          <w:color w:val="70AD47" w:themeColor="accent6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4E3E016" wp14:editId="6D6A56CC">
                <wp:simplePos x="0" y="0"/>
                <wp:positionH relativeFrom="column">
                  <wp:posOffset>1940971</wp:posOffset>
                </wp:positionH>
                <wp:positionV relativeFrom="paragraph">
                  <wp:posOffset>608928</wp:posOffset>
                </wp:positionV>
                <wp:extent cx="345029" cy="574861"/>
                <wp:effectExtent l="0" t="0" r="36195" b="34925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029" cy="5748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5987FD" id="Прямая соединительная линия 43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85pt,47.95pt" to="180pt,9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" strokecolor="#70ad47 [3209]" strokeweight=".5pt">
                <v:stroke joinstyle="miter"/>
              </v:line>
            </w:pict>
          </mc:Fallback>
        </mc:AlternateContent>
      </w:r>
      <w:r w:rsidR="00872401" w:rsidRPr="00AA7058">
        <w:rPr>
          <w:b/>
          <w:bCs/>
          <w:noProof/>
          <w:color w:val="000000" w:themeColor="text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D047FB0" wp14:editId="5B70AF30">
                <wp:simplePos x="0" y="0"/>
                <wp:positionH relativeFrom="margin">
                  <wp:posOffset>1940971</wp:posOffset>
                </wp:positionH>
                <wp:positionV relativeFrom="paragraph">
                  <wp:posOffset>2213610</wp:posOffset>
                </wp:positionV>
                <wp:extent cx="2059529" cy="228600"/>
                <wp:effectExtent l="0" t="0" r="17145" b="19050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9529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F44DC8" w14:textId="6F3B2ACF" w:rsidR="00961D3E" w:rsidRPr="00872401" w:rsidRDefault="00961D3E" w:rsidP="0087240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Билет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47FB0" id="Прямоугольник 36" o:spid="_x0000_s1048" style="position:absolute;margin-left:152.85pt;margin-top:174.3pt;width:162.15pt;height:18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" fillcolor="white [3201]" strokecolor="#70ad47 [3209]" strokeweight="1pt">
                <v:textbox>
                  <w:txbxContent>
                    <w:p w14:paraId="72F44DC8" w14:textId="6F3B2ACF" w:rsidR="00961D3E" w:rsidRPr="00872401" w:rsidRDefault="00961D3E" w:rsidP="0087240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Билет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91D28" w:rsidRPr="00AA7058">
        <w:rPr>
          <w:b/>
          <w:bCs/>
          <w:noProof/>
          <w:color w:val="70AD47" w:themeColor="accent6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072B02F" wp14:editId="445AF8C5">
                <wp:simplePos x="0" y="0"/>
                <wp:positionH relativeFrom="column">
                  <wp:posOffset>4343169</wp:posOffset>
                </wp:positionH>
                <wp:positionV relativeFrom="paragraph">
                  <wp:posOffset>615893</wp:posOffset>
                </wp:positionV>
                <wp:extent cx="1143" cy="229362"/>
                <wp:effectExtent l="0" t="0" r="37465" b="37465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" cy="2293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AD5D04" id="Прямая соединительная линия 40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pt,48.5pt" to="342.1pt,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" strokecolor="#70ad47 [3209]" strokeweight=".5pt">
                <v:stroke joinstyle="miter"/>
              </v:line>
            </w:pict>
          </mc:Fallback>
        </mc:AlternateContent>
      </w:r>
      <w:r w:rsidR="00B91D28" w:rsidRPr="00AA7058">
        <w:rPr>
          <w:b/>
          <w:bCs/>
          <w:noProof/>
          <w:color w:val="000000" w:themeColor="text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A6D01DB" wp14:editId="24362234">
                <wp:simplePos x="0" y="0"/>
                <wp:positionH relativeFrom="margin">
                  <wp:posOffset>3996401</wp:posOffset>
                </wp:positionH>
                <wp:positionV relativeFrom="paragraph">
                  <wp:posOffset>837219</wp:posOffset>
                </wp:positionV>
                <wp:extent cx="685419" cy="457019"/>
                <wp:effectExtent l="0" t="0" r="19685" b="19685"/>
                <wp:wrapNone/>
                <wp:docPr id="39" name="Овал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419" cy="4570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F70D00" w14:textId="3ABFCA84" w:rsidR="00961D3E" w:rsidRDefault="00961D3E" w:rsidP="00B91D28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>id</w:t>
                            </w:r>
                          </w:p>
                          <w:p w14:paraId="4994FF3A" w14:textId="7B5C4CB1" w:rsidR="00961D3E" w:rsidRPr="00B91D28" w:rsidRDefault="00961D3E" w:rsidP="00B91D28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>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6D01DB" id="Овал 39" o:spid="_x0000_s1049" style="position:absolute;margin-left:314.7pt;margin-top:65.9pt;width:53.95pt;height:36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1EF70D00" w14:textId="3ABFCA84" w:rsidR="00961D3E" w:rsidRDefault="00961D3E" w:rsidP="00B91D28">
                      <w:pPr>
                        <w:jc w:val="center"/>
                        <w:rPr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sz w:val="10"/>
                          <w:szCs w:val="10"/>
                          <w:lang w:val="en-US"/>
                        </w:rPr>
                        <w:t>id</w:t>
                      </w:r>
                    </w:p>
                    <w:p w14:paraId="4994FF3A" w14:textId="7B5C4CB1" w:rsidR="00961D3E" w:rsidRPr="00B91D28" w:rsidRDefault="00961D3E" w:rsidP="00B91D28">
                      <w:pPr>
                        <w:jc w:val="center"/>
                        <w:rPr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sz w:val="10"/>
                          <w:szCs w:val="10"/>
                          <w:lang w:val="en-US"/>
                        </w:rPr>
                        <w:t>history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D100E" w:rsidRPr="00AA7058">
        <w:rPr>
          <w:b/>
          <w:bCs/>
          <w:noProof/>
          <w:color w:val="70AD47" w:themeColor="accent6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C6F48B" wp14:editId="01BA6024">
                <wp:simplePos x="0" y="0"/>
                <wp:positionH relativeFrom="column">
                  <wp:posOffset>4342256</wp:posOffset>
                </wp:positionH>
                <wp:positionV relativeFrom="paragraph">
                  <wp:posOffset>152400</wp:posOffset>
                </wp:positionV>
                <wp:extent cx="1143" cy="229362"/>
                <wp:effectExtent l="0" t="0" r="37465" b="37465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" cy="2293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743258" id="Прямая соединительная линия 35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9pt,12pt" to="342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" strokecolor="#70ad47 [3209]" strokeweight=".5pt">
                <v:stroke joinstyle="miter"/>
              </v:line>
            </w:pict>
          </mc:Fallback>
        </mc:AlternateContent>
      </w:r>
      <w:r w:rsidR="004D100E" w:rsidRPr="00AA7058">
        <w:rPr>
          <w:b/>
          <w:bCs/>
          <w:noProof/>
          <w:color w:val="70AD47" w:themeColor="accent6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90CD95F" wp14:editId="4A5709EE">
                <wp:simplePos x="0" y="0"/>
                <wp:positionH relativeFrom="column">
                  <wp:posOffset>4684903</wp:posOffset>
                </wp:positionH>
                <wp:positionV relativeFrom="paragraph">
                  <wp:posOffset>494538</wp:posOffset>
                </wp:positionV>
                <wp:extent cx="230378" cy="762"/>
                <wp:effectExtent l="0" t="0" r="17780" b="37465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378" cy="7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A4649A" id="Прямая соединительная линия 34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.9pt,38.95pt" to="387.05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" strokecolor="#70ad47 [3209]" strokeweight=".5pt">
                <v:stroke joinstyle="miter"/>
              </v:line>
            </w:pict>
          </mc:Fallback>
        </mc:AlternateContent>
      </w:r>
      <w:r w:rsidR="004D100E" w:rsidRPr="00AA7058">
        <w:rPr>
          <w:b/>
          <w:bCs/>
          <w:noProof/>
          <w:color w:val="000000" w:themeColor="text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BF07FC8" wp14:editId="1D0BE129">
                <wp:simplePos x="0" y="0"/>
                <wp:positionH relativeFrom="margin">
                  <wp:posOffset>4914688</wp:posOffset>
                </wp:positionH>
                <wp:positionV relativeFrom="paragraph">
                  <wp:posOffset>266065</wp:posOffset>
                </wp:positionV>
                <wp:extent cx="685419" cy="457019"/>
                <wp:effectExtent l="0" t="0" r="19685" b="19685"/>
                <wp:wrapNone/>
                <wp:docPr id="33" name="Овал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419" cy="4570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213B0D" w14:textId="03DAE2AA" w:rsidR="00961D3E" w:rsidRPr="004E1C25" w:rsidRDefault="00961D3E" w:rsidP="004D100E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Новая история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F07FC8" id="Овал 33" o:spid="_x0000_s1050" style="position:absolute;margin-left:387pt;margin-top:20.95pt;width:53.95pt;height:36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33213B0D" w14:textId="03DAE2AA" w:rsidR="00961D3E" w:rsidRPr="004E1C25" w:rsidRDefault="00961D3E" w:rsidP="004D100E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Новая история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D100E" w:rsidRPr="00AA7058">
        <w:rPr>
          <w:b/>
          <w:bCs/>
          <w:noProof/>
          <w:color w:val="70AD47" w:themeColor="accent6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D8038B7" wp14:editId="5492DB47">
                <wp:simplePos x="0" y="0"/>
                <wp:positionH relativeFrom="column">
                  <wp:posOffset>3543011</wp:posOffset>
                </wp:positionH>
                <wp:positionV relativeFrom="paragraph">
                  <wp:posOffset>495300</wp:posOffset>
                </wp:positionV>
                <wp:extent cx="454256" cy="0"/>
                <wp:effectExtent l="0" t="0" r="0" b="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42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C95BE9" id="Прямая соединительная линия 29" o:spid="_x0000_s1026" style="position:absolute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pt,39pt" to="314.75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" strokecolor="#70ad47 [3209]" strokeweight=".5pt">
                <v:stroke joinstyle="miter"/>
              </v:line>
            </w:pict>
          </mc:Fallback>
        </mc:AlternateContent>
      </w:r>
      <w:r w:rsidR="004D100E" w:rsidRPr="00AA7058">
        <w:rPr>
          <w:b/>
          <w:bCs/>
          <w:noProof/>
          <w:color w:val="70AD47" w:themeColor="accent6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CF91ED" wp14:editId="71619C05">
                <wp:simplePos x="0" y="0"/>
                <wp:positionH relativeFrom="column">
                  <wp:posOffset>1943101</wp:posOffset>
                </wp:positionH>
                <wp:positionV relativeFrom="paragraph">
                  <wp:posOffset>495069</wp:posOffset>
                </wp:positionV>
                <wp:extent cx="454256" cy="0"/>
                <wp:effectExtent l="0" t="0" r="0" b="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42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BF1C3B" id="Прямая соединительная линия 12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39pt" to="188.75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" strokecolor="#70ad47 [3209]" strokeweight=".5pt">
                <v:stroke joinstyle="miter"/>
              </v:line>
            </w:pict>
          </mc:Fallback>
        </mc:AlternateContent>
      </w:r>
      <w:r w:rsidR="004D100E">
        <w:rPr>
          <w:b/>
          <w:bCs/>
          <w:noProof/>
          <w:color w:val="000000" w:themeColor="text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162CBF1E" wp14:editId="3FEF668B">
                <wp:simplePos x="0" y="0"/>
                <wp:positionH relativeFrom="column">
                  <wp:posOffset>2399030</wp:posOffset>
                </wp:positionH>
                <wp:positionV relativeFrom="paragraph">
                  <wp:posOffset>264795</wp:posOffset>
                </wp:positionV>
                <wp:extent cx="1143635" cy="457835"/>
                <wp:effectExtent l="19050" t="19050" r="18415" b="37465"/>
                <wp:wrapTopAndBottom/>
                <wp:docPr id="28" name="Блок-схема: решение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635" cy="4578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19415F" w14:textId="4015E398" w:rsidR="00961D3E" w:rsidRPr="001E30A9" w:rsidRDefault="00961D3E" w:rsidP="004D100E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История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CBF1E" id="Блок-схема: решение 28" o:spid="_x0000_s1051" type="#_x0000_t110" style="position:absolute;margin-left:188.9pt;margin-top:20.85pt;width:90.05pt;height:36.05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" fillcolor="white [3201]" strokecolor="#70ad47 [3209]" strokeweight="1pt">
                <v:textbox>
                  <w:txbxContent>
                    <w:p w14:paraId="5319415F" w14:textId="4015E398" w:rsidR="00961D3E" w:rsidRPr="001E30A9" w:rsidRDefault="00961D3E" w:rsidP="004D100E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История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D100E" w:rsidRPr="00AA7058">
        <w:rPr>
          <w:b/>
          <w:bCs/>
          <w:noProof/>
          <w:color w:val="000000" w:themeColor="text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9E2BC88" wp14:editId="04E2B3F4">
                <wp:simplePos x="0" y="0"/>
                <wp:positionH relativeFrom="margin">
                  <wp:posOffset>3999345</wp:posOffset>
                </wp:positionH>
                <wp:positionV relativeFrom="paragraph">
                  <wp:posOffset>381404</wp:posOffset>
                </wp:positionV>
                <wp:extent cx="687070" cy="228600"/>
                <wp:effectExtent l="0" t="0" r="17780" b="1905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B2991C" w14:textId="6B1B2831" w:rsidR="00961D3E" w:rsidRPr="004E1C25" w:rsidRDefault="00961D3E" w:rsidP="001E30A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История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E2BC88" id="Прямоугольник 27" o:spid="_x0000_s1052" style="position:absolute;margin-left:314.9pt;margin-top:30.05pt;width:54.1pt;height:18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" fillcolor="white [3201]" strokecolor="#70ad47 [3209]" strokeweight="1pt">
                <v:textbox>
                  <w:txbxContent>
                    <w:p w14:paraId="36B2991C" w14:textId="6B1B2831" w:rsidR="00961D3E" w:rsidRPr="004E1C25" w:rsidRDefault="00961D3E" w:rsidP="001E30A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История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D3898" w:rsidRPr="00AA7058">
        <w:rPr>
          <w:b/>
          <w:bCs/>
          <w:noProof/>
          <w:color w:val="000000" w:themeColor="text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E4E46F3" wp14:editId="37553E0A">
                <wp:simplePos x="0" y="0"/>
                <wp:positionH relativeFrom="margin">
                  <wp:posOffset>1253490</wp:posOffset>
                </wp:positionH>
                <wp:positionV relativeFrom="paragraph">
                  <wp:posOffset>846773</wp:posOffset>
                </wp:positionV>
                <wp:extent cx="687070" cy="447040"/>
                <wp:effectExtent l="0" t="0" r="17780" b="10160"/>
                <wp:wrapNone/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447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8E83C4" w14:textId="59D838C1" w:rsidR="00961D3E" w:rsidRPr="003D3898" w:rsidRDefault="00961D3E" w:rsidP="003D3898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3D3898">
                              <w:rPr>
                                <w:sz w:val="10"/>
                                <w:szCs w:val="10"/>
                              </w:rPr>
                              <w:t>№</w:t>
                            </w:r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 xml:space="preserve"> </w:t>
                            </w:r>
                            <w:r w:rsidRPr="003D3898">
                              <w:rPr>
                                <w:sz w:val="10"/>
                                <w:szCs w:val="10"/>
                              </w:rPr>
                              <w:t>паспорта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4E46F3" id="Овал 23" o:spid="_x0000_s1053" style="position:absolute;margin-left:98.7pt;margin-top:66.7pt;width:54.1pt;height:35.2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4A8E83C4" w14:textId="59D838C1" w:rsidR="00961D3E" w:rsidRPr="003D3898" w:rsidRDefault="00961D3E" w:rsidP="003D3898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3D3898">
                        <w:rPr>
                          <w:sz w:val="10"/>
                          <w:szCs w:val="10"/>
                        </w:rPr>
                        <w:t>№</w:t>
                      </w:r>
                      <w:r>
                        <w:rPr>
                          <w:sz w:val="10"/>
                          <w:szCs w:val="10"/>
                          <w:lang w:val="en-US"/>
                        </w:rPr>
                        <w:t xml:space="preserve"> </w:t>
                      </w:r>
                      <w:r w:rsidRPr="003D3898">
                        <w:rPr>
                          <w:sz w:val="10"/>
                          <w:szCs w:val="10"/>
                        </w:rPr>
                        <w:t>паспорта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D3898" w:rsidRPr="00AA7058">
        <w:rPr>
          <w:b/>
          <w:bCs/>
          <w:noProof/>
          <w:color w:val="70AD47" w:themeColor="accent6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4FEB40" wp14:editId="63379B1C">
                <wp:simplePos x="0" y="0"/>
                <wp:positionH relativeFrom="column">
                  <wp:posOffset>913764</wp:posOffset>
                </wp:positionH>
                <wp:positionV relativeFrom="paragraph">
                  <wp:posOffset>37676</wp:posOffset>
                </wp:positionV>
                <wp:extent cx="345017" cy="343323"/>
                <wp:effectExtent l="0" t="0" r="17145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5017" cy="3433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C7B758" id="Прямая соединительная линия 15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95pt,2.95pt" to="99.1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" strokecolor="#70ad47 [3209]" strokeweight=".5pt">
                <v:stroke joinstyle="miter"/>
              </v:line>
            </w:pict>
          </mc:Fallback>
        </mc:AlternateContent>
      </w:r>
      <w:r w:rsidR="003D3898" w:rsidRPr="00AA7058">
        <w:rPr>
          <w:b/>
          <w:bCs/>
          <w:noProof/>
          <w:color w:val="70AD47" w:themeColor="accent6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9AF8AC" wp14:editId="7F042674">
                <wp:simplePos x="0" y="0"/>
                <wp:positionH relativeFrom="column">
                  <wp:posOffset>1030923</wp:posOffset>
                </wp:positionH>
                <wp:positionV relativeFrom="paragraph">
                  <wp:posOffset>495300</wp:posOffset>
                </wp:positionV>
                <wp:extent cx="227330" cy="0"/>
                <wp:effectExtent l="0" t="0" r="0" b="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73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5314CC" id="Прямая соединительная линия 14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2pt,39pt" to="99.1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" strokecolor="#70ad47 [3209]" strokeweight=".5pt">
                <v:stroke joinstyle="miter"/>
              </v:line>
            </w:pict>
          </mc:Fallback>
        </mc:AlternateContent>
      </w:r>
      <w:r w:rsidR="003D3898" w:rsidRPr="00AA7058">
        <w:rPr>
          <w:b/>
          <w:bCs/>
          <w:noProof/>
          <w:color w:val="70AD47" w:themeColor="accent6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42B23F" wp14:editId="5D288755">
                <wp:simplePos x="0" y="0"/>
                <wp:positionH relativeFrom="column">
                  <wp:posOffset>1600835</wp:posOffset>
                </wp:positionH>
                <wp:positionV relativeFrom="paragraph">
                  <wp:posOffset>608330</wp:posOffset>
                </wp:positionV>
                <wp:extent cx="0" cy="228600"/>
                <wp:effectExtent l="0" t="0" r="38100" b="190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18476F" id="Прямая соединительная линия 24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05pt,47.9pt" to="126.05pt,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" strokecolor="#70ad47 [3209]" strokeweight=".5pt">
                <v:stroke joinstyle="miter"/>
              </v:line>
            </w:pict>
          </mc:Fallback>
        </mc:AlternateContent>
      </w:r>
      <w:r w:rsidR="004E1C25" w:rsidRPr="00AA7058">
        <w:rPr>
          <w:b/>
          <w:bCs/>
          <w:noProof/>
          <w:color w:val="70AD47" w:themeColor="accent6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0E831B" wp14:editId="61CEFC3C">
                <wp:simplePos x="0" y="0"/>
                <wp:positionH relativeFrom="margin">
                  <wp:posOffset>915102</wp:posOffset>
                </wp:positionH>
                <wp:positionV relativeFrom="paragraph">
                  <wp:posOffset>609599</wp:posOffset>
                </wp:positionV>
                <wp:extent cx="342198" cy="342699"/>
                <wp:effectExtent l="0" t="0" r="20320" b="1968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198" cy="3426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EBEF65" id="Прямая соединительная линия 13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2.05pt,48pt" to="99pt,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" strokecolor="#70ad47 [3209]" strokeweight=".5pt">
                <v:stroke joinstyle="miter"/>
                <w10:wrap anchorx="margin"/>
              </v:line>
            </w:pict>
          </mc:Fallback>
        </mc:AlternateContent>
      </w:r>
      <w:r w:rsidR="004E1C25" w:rsidRPr="00AA7058">
        <w:rPr>
          <w:b/>
          <w:bCs/>
          <w:noProof/>
          <w:color w:val="000000" w:themeColor="text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76C88D" wp14:editId="03BD7674">
                <wp:simplePos x="0" y="0"/>
                <wp:positionH relativeFrom="margin">
                  <wp:posOffset>339725</wp:posOffset>
                </wp:positionH>
                <wp:positionV relativeFrom="paragraph">
                  <wp:posOffset>838200</wp:posOffset>
                </wp:positionV>
                <wp:extent cx="687070" cy="457019"/>
                <wp:effectExtent l="0" t="0" r="17780" b="19685"/>
                <wp:wrapNone/>
                <wp:docPr id="22" name="Овал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4570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CA31F5" w14:textId="77777777" w:rsidR="00961D3E" w:rsidRDefault="00961D3E" w:rsidP="00B91D28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>id</w:t>
                            </w:r>
                          </w:p>
                          <w:p w14:paraId="2FA6633F" w14:textId="13DDD1E6" w:rsidR="00961D3E" w:rsidRPr="00B91D28" w:rsidRDefault="00961D3E" w:rsidP="00B91D28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>passenger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76C88D" id="Овал 22" o:spid="_x0000_s1054" style="position:absolute;margin-left:26.75pt;margin-top:66pt;width:54.1pt;height:36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" fillcolor="white [3201]" strokecolor="#70ad47 [3209]" strokeweight="1pt">
                <v:stroke joinstyle="miter"/>
                <v:textbox>
                  <w:txbxContent>
                    <w:p w14:paraId="3FCA31F5" w14:textId="77777777" w:rsidR="00961D3E" w:rsidRDefault="00961D3E" w:rsidP="00B91D28">
                      <w:pPr>
                        <w:jc w:val="center"/>
                        <w:rPr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sz w:val="10"/>
                          <w:szCs w:val="10"/>
                          <w:lang w:val="en-US"/>
                        </w:rPr>
                        <w:t>id</w:t>
                      </w:r>
                    </w:p>
                    <w:p w14:paraId="2FA6633F" w14:textId="13DDD1E6" w:rsidR="00961D3E" w:rsidRPr="00B91D28" w:rsidRDefault="00961D3E" w:rsidP="00B91D28">
                      <w:pPr>
                        <w:jc w:val="center"/>
                        <w:rPr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sz w:val="10"/>
                          <w:szCs w:val="10"/>
                          <w:lang w:val="en-US"/>
                        </w:rPr>
                        <w:t>passenger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E1C25" w:rsidRPr="00AA7058">
        <w:rPr>
          <w:b/>
          <w:bCs/>
          <w:noProof/>
          <w:color w:val="000000" w:themeColor="text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3B3CA1" wp14:editId="7DEE537A">
                <wp:simplePos x="0" y="0"/>
                <wp:positionH relativeFrom="margin">
                  <wp:posOffset>343172</wp:posOffset>
                </wp:positionH>
                <wp:positionV relativeFrom="paragraph">
                  <wp:posOffset>266700</wp:posOffset>
                </wp:positionV>
                <wp:extent cx="687070" cy="457019"/>
                <wp:effectExtent l="0" t="0" r="17780" b="19685"/>
                <wp:wrapNone/>
                <wp:docPr id="21" name="Овал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4570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EDB141" w14:textId="0C29F824" w:rsidR="00961D3E" w:rsidRPr="004E1C25" w:rsidRDefault="00961D3E" w:rsidP="003D3898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ФИО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3B3CA1" id="Овал 21" o:spid="_x0000_s1055" style="position:absolute;margin-left:27pt;margin-top:21pt;width:54.1pt;height:36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" fillcolor="white [3201]" strokecolor="#70ad47 [3209]" strokeweight="1pt">
                <v:stroke joinstyle="miter"/>
                <v:textbox>
                  <w:txbxContent>
                    <w:p w14:paraId="1AEDB141" w14:textId="0C29F824" w:rsidR="00961D3E" w:rsidRPr="004E1C25" w:rsidRDefault="00961D3E" w:rsidP="003D3898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ФИО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E1C25" w:rsidRPr="00AA7058">
        <w:rPr>
          <w:b/>
          <w:bCs/>
          <w:noProof/>
          <w:color w:val="70AD47" w:themeColor="accent6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F543B2" wp14:editId="25950521">
                <wp:simplePos x="0" y="0"/>
                <wp:positionH relativeFrom="column">
                  <wp:posOffset>1028699</wp:posOffset>
                </wp:positionH>
                <wp:positionV relativeFrom="paragraph">
                  <wp:posOffset>495300</wp:posOffset>
                </wp:positionV>
                <wp:extent cx="236855" cy="0"/>
                <wp:effectExtent l="0" t="0" r="0" b="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8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F8CB13" id="Прямая соединительная линия 19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pt,39pt" to="99.65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" strokecolor="#70ad47 [3209]" strokeweight=".5pt">
                <v:stroke joinstyle="miter"/>
              </v:line>
            </w:pict>
          </mc:Fallback>
        </mc:AlternateContent>
      </w:r>
      <w:r w:rsidR="004E1C25" w:rsidRPr="00AA7058">
        <w:rPr>
          <w:b/>
          <w:bCs/>
          <w:noProof/>
          <w:color w:val="000000" w:themeColor="text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147D48" wp14:editId="19078E37">
                <wp:simplePos x="0" y="0"/>
                <wp:positionH relativeFrom="margin">
                  <wp:posOffset>1259205</wp:posOffset>
                </wp:positionH>
                <wp:positionV relativeFrom="paragraph">
                  <wp:posOffset>381000</wp:posOffset>
                </wp:positionV>
                <wp:extent cx="687070" cy="228600"/>
                <wp:effectExtent l="0" t="0" r="17780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057EB6" w14:textId="07661F02" w:rsidR="00961D3E" w:rsidRPr="004E1C25" w:rsidRDefault="00961D3E" w:rsidP="00AA705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E1C25">
                              <w:rPr>
                                <w:sz w:val="16"/>
                                <w:szCs w:val="16"/>
                              </w:rPr>
                              <w:t>Пассажир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147D48" id="Прямоугольник 1" o:spid="_x0000_s1056" style="position:absolute;margin-left:99.15pt;margin-top:30pt;width:54.1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" fillcolor="white [3201]" strokecolor="#70ad47 [3209]" strokeweight="1pt">
                <v:textbox>
                  <w:txbxContent>
                    <w:p w14:paraId="45057EB6" w14:textId="07661F02" w:rsidR="00961D3E" w:rsidRPr="004E1C25" w:rsidRDefault="00961D3E" w:rsidP="00AA705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E1C25">
                        <w:rPr>
                          <w:sz w:val="16"/>
                          <w:szCs w:val="16"/>
                        </w:rPr>
                        <w:t>Пассажир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E1C25" w:rsidRPr="00AA7058">
        <w:rPr>
          <w:b/>
          <w:bCs/>
          <w:noProof/>
          <w:color w:val="70AD47" w:themeColor="accent6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E8CCCC" wp14:editId="6B783A1B">
                <wp:simplePos x="0" y="0"/>
                <wp:positionH relativeFrom="column">
                  <wp:posOffset>1599565</wp:posOffset>
                </wp:positionH>
                <wp:positionV relativeFrom="paragraph">
                  <wp:posOffset>152400</wp:posOffset>
                </wp:positionV>
                <wp:extent cx="0" cy="228600"/>
                <wp:effectExtent l="0" t="0" r="38100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CB8DAD" id="Прямая соединительная линия 11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95pt,12pt" to="125.95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" strokecolor="#70ad47 [3209]" strokeweight=".5pt">
                <v:stroke joinstyle="miter"/>
              </v:line>
            </w:pict>
          </mc:Fallback>
        </mc:AlternateContent>
      </w:r>
    </w:p>
    <w:p w14:paraId="1467EF31" w14:textId="64E8C65D" w:rsidR="001C63A1" w:rsidRPr="001C63A1" w:rsidRDefault="006126F2" w:rsidP="001C63A1">
      <w:pPr>
        <w:rPr>
          <w:sz w:val="16"/>
          <w:szCs w:val="16"/>
        </w:rPr>
      </w:pPr>
      <w:r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56A8AC5" wp14:editId="06E1A269">
                <wp:simplePos x="0" y="0"/>
                <wp:positionH relativeFrom="column">
                  <wp:posOffset>3623982</wp:posOffset>
                </wp:positionH>
                <wp:positionV relativeFrom="paragraph">
                  <wp:posOffset>115570</wp:posOffset>
                </wp:positionV>
                <wp:extent cx="223483" cy="227031"/>
                <wp:effectExtent l="0" t="0" r="5715" b="1905"/>
                <wp:wrapNone/>
                <wp:docPr id="83" name="Блок-схема: процесс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483" cy="227031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AD6CD5" w14:textId="73170A50" w:rsidR="00961D3E" w:rsidRPr="00CF3C18" w:rsidRDefault="00961D3E" w:rsidP="006126F2">
                            <w:pPr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6A8AC5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83" o:spid="_x0000_s1057" type="#_x0000_t109" style="position:absolute;margin-left:285.35pt;margin-top:9.1pt;width:17.6pt;height:17.9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" fillcolor="white [3201]" stroked="f" strokeweight="1pt">
                <v:textbox>
                  <w:txbxContent>
                    <w:p w14:paraId="3AAD6CD5" w14:textId="73170A50" w:rsidR="00961D3E" w:rsidRPr="00CF3C18" w:rsidRDefault="00961D3E" w:rsidP="006126F2">
                      <w:pPr>
                        <w:rPr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sz w:val="10"/>
                          <w:szCs w:val="10"/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A922B8B" wp14:editId="3243A4ED">
                <wp:simplePos x="0" y="0"/>
                <wp:positionH relativeFrom="column">
                  <wp:posOffset>2118397</wp:posOffset>
                </wp:positionH>
                <wp:positionV relativeFrom="paragraph">
                  <wp:posOffset>115570</wp:posOffset>
                </wp:positionV>
                <wp:extent cx="223483" cy="227031"/>
                <wp:effectExtent l="0" t="0" r="5715" b="1905"/>
                <wp:wrapNone/>
                <wp:docPr id="82" name="Блок-схема: процесс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483" cy="227031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810B3E" w14:textId="6DB45A40" w:rsidR="00961D3E" w:rsidRPr="006126F2" w:rsidRDefault="00961D3E" w:rsidP="006126F2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22B8B" id="Блок-схема: процесс 82" o:spid="_x0000_s1058" type="#_x0000_t109" style="position:absolute;margin-left:166.8pt;margin-top:9.1pt;width:17.6pt;height:17.9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" fillcolor="white [3201]" stroked="f" strokeweight="1pt">
                <v:textbox>
                  <w:txbxContent>
                    <w:p w14:paraId="4C810B3E" w14:textId="6DB45A40" w:rsidR="00961D3E" w:rsidRPr="006126F2" w:rsidRDefault="00961D3E" w:rsidP="006126F2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7F7EDF66" w14:textId="38ED47E0" w:rsidR="001C63A1" w:rsidRPr="001C63A1" w:rsidRDefault="001C63A1" w:rsidP="001C63A1">
      <w:pPr>
        <w:rPr>
          <w:sz w:val="16"/>
          <w:szCs w:val="16"/>
        </w:rPr>
      </w:pPr>
    </w:p>
    <w:p w14:paraId="4B9BE6EF" w14:textId="7306E11F" w:rsidR="001C63A1" w:rsidRPr="001C63A1" w:rsidRDefault="006126F2" w:rsidP="001C63A1">
      <w:pPr>
        <w:rPr>
          <w:sz w:val="16"/>
          <w:szCs w:val="16"/>
        </w:rPr>
      </w:pPr>
      <w:r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7621911" wp14:editId="36EC0154">
                <wp:simplePos x="0" y="0"/>
                <wp:positionH relativeFrom="column">
                  <wp:posOffset>3534410</wp:posOffset>
                </wp:positionH>
                <wp:positionV relativeFrom="paragraph">
                  <wp:posOffset>3175</wp:posOffset>
                </wp:positionV>
                <wp:extent cx="149860" cy="226695"/>
                <wp:effectExtent l="0" t="0" r="2540" b="1905"/>
                <wp:wrapNone/>
                <wp:docPr id="89" name="Блок-схема: процесс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226695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395BA2" w14:textId="77777777" w:rsidR="00961D3E" w:rsidRPr="006126F2" w:rsidRDefault="00961D3E" w:rsidP="006126F2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21911" id="Блок-схема: процесс 89" o:spid="_x0000_s1059" type="#_x0000_t109" style="position:absolute;margin-left:278.3pt;margin-top:.25pt;width:11.8pt;height:17.8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" fillcolor="white [3201]" stroked="f" strokeweight="1pt">
                <v:textbox>
                  <w:txbxContent>
                    <w:p w14:paraId="54395BA2" w14:textId="77777777" w:rsidR="00961D3E" w:rsidRPr="006126F2" w:rsidRDefault="00961D3E" w:rsidP="006126F2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A1B80AC" wp14:editId="0B5AD953">
                <wp:simplePos x="0" y="0"/>
                <wp:positionH relativeFrom="column">
                  <wp:posOffset>1978025</wp:posOffset>
                </wp:positionH>
                <wp:positionV relativeFrom="paragraph">
                  <wp:posOffset>74930</wp:posOffset>
                </wp:positionV>
                <wp:extent cx="149860" cy="226695"/>
                <wp:effectExtent l="0" t="0" r="2540" b="1905"/>
                <wp:wrapNone/>
                <wp:docPr id="84" name="Блок-схема: процесс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226695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09B1EA" w14:textId="77777777" w:rsidR="00961D3E" w:rsidRPr="006126F2" w:rsidRDefault="00961D3E" w:rsidP="006126F2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</w:p>
                          <w:p w14:paraId="200CFCB4" w14:textId="5858F05B" w:rsidR="00961D3E" w:rsidRPr="006126F2" w:rsidRDefault="00961D3E" w:rsidP="006126F2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B80AC" id="Блок-схема: процесс 84" o:spid="_x0000_s1060" type="#_x0000_t109" style="position:absolute;margin-left:155.75pt;margin-top:5.9pt;width:11.8pt;height:17.8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" fillcolor="white [3201]" stroked="f" strokeweight="1pt">
                <v:textbox>
                  <w:txbxContent>
                    <w:p w14:paraId="6709B1EA" w14:textId="77777777" w:rsidR="00961D3E" w:rsidRPr="006126F2" w:rsidRDefault="00961D3E" w:rsidP="006126F2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1</w:t>
                      </w:r>
                    </w:p>
                    <w:p w14:paraId="200CFCB4" w14:textId="5858F05B" w:rsidR="00961D3E" w:rsidRPr="006126F2" w:rsidRDefault="00961D3E" w:rsidP="006126F2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40C5187" w14:textId="4062E834" w:rsidR="001C63A1" w:rsidRPr="001C63A1" w:rsidRDefault="001C63A1" w:rsidP="001C63A1">
      <w:pPr>
        <w:rPr>
          <w:sz w:val="16"/>
          <w:szCs w:val="16"/>
        </w:rPr>
      </w:pPr>
    </w:p>
    <w:p w14:paraId="51E600D1" w14:textId="7DC6E378" w:rsidR="001C63A1" w:rsidRPr="001C63A1" w:rsidRDefault="006126F2" w:rsidP="001C63A1">
      <w:pPr>
        <w:rPr>
          <w:sz w:val="16"/>
          <w:szCs w:val="16"/>
        </w:rPr>
      </w:pPr>
      <w:r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C6C8BA5" wp14:editId="12D1C335">
                <wp:simplePos x="0" y="0"/>
                <wp:positionH relativeFrom="column">
                  <wp:posOffset>3471918</wp:posOffset>
                </wp:positionH>
                <wp:positionV relativeFrom="paragraph">
                  <wp:posOffset>641052</wp:posOffset>
                </wp:positionV>
                <wp:extent cx="149860" cy="226695"/>
                <wp:effectExtent l="0" t="0" r="2540" b="1905"/>
                <wp:wrapNone/>
                <wp:docPr id="91" name="Блок-схема: процесс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226695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C329DA" w14:textId="77777777" w:rsidR="00961D3E" w:rsidRPr="006126F2" w:rsidRDefault="00961D3E" w:rsidP="006126F2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</w:p>
                          <w:p w14:paraId="66297C8A" w14:textId="77777777" w:rsidR="00961D3E" w:rsidRPr="006126F2" w:rsidRDefault="00961D3E" w:rsidP="006126F2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C8BA5" id="Блок-схема: процесс 91" o:spid="_x0000_s1061" type="#_x0000_t109" style="position:absolute;margin-left:273.4pt;margin-top:50.5pt;width:11.8pt;height:17.8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" fillcolor="white [3201]" stroked="f" strokeweight="1pt">
                <v:textbox>
                  <w:txbxContent>
                    <w:p w14:paraId="7CC329DA" w14:textId="77777777" w:rsidR="00961D3E" w:rsidRPr="006126F2" w:rsidRDefault="00961D3E" w:rsidP="006126F2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1</w:t>
                      </w:r>
                    </w:p>
                    <w:p w14:paraId="66297C8A" w14:textId="77777777" w:rsidR="00961D3E" w:rsidRPr="006126F2" w:rsidRDefault="00961D3E" w:rsidP="006126F2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4FDA2BE" wp14:editId="1E93FB9E">
                <wp:simplePos x="0" y="0"/>
                <wp:positionH relativeFrom="column">
                  <wp:posOffset>2061546</wp:posOffset>
                </wp:positionH>
                <wp:positionV relativeFrom="paragraph">
                  <wp:posOffset>642135</wp:posOffset>
                </wp:positionV>
                <wp:extent cx="170217" cy="227031"/>
                <wp:effectExtent l="0" t="0" r="1270" b="1905"/>
                <wp:wrapNone/>
                <wp:docPr id="85" name="Блок-схема: процесс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217" cy="227031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FA7F5A" w14:textId="27387BA0" w:rsidR="00961D3E" w:rsidRPr="006126F2" w:rsidRDefault="00961D3E" w:rsidP="006126F2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DA2BE" id="Блок-схема: процесс 85" o:spid="_x0000_s1062" type="#_x0000_t109" style="position:absolute;margin-left:162.35pt;margin-top:50.55pt;width:13.4pt;height:17.9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" fillcolor="white [3201]" stroked="f" strokeweight="1pt">
                <v:textbox>
                  <w:txbxContent>
                    <w:p w14:paraId="7DFA7F5A" w14:textId="27387BA0" w:rsidR="00961D3E" w:rsidRPr="006126F2" w:rsidRDefault="00961D3E" w:rsidP="006126F2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М</w:t>
                      </w:r>
                    </w:p>
                  </w:txbxContent>
                </v:textbox>
              </v:shape>
            </w:pict>
          </mc:Fallback>
        </mc:AlternateContent>
      </w:r>
    </w:p>
    <w:p w14:paraId="27D9C596" w14:textId="286A91FC" w:rsidR="001C63A1" w:rsidRPr="001C63A1" w:rsidRDefault="001C63A1" w:rsidP="001C63A1">
      <w:pPr>
        <w:rPr>
          <w:sz w:val="16"/>
          <w:szCs w:val="16"/>
        </w:rPr>
      </w:pPr>
    </w:p>
    <w:p w14:paraId="400A889B" w14:textId="521563E3" w:rsidR="001C63A1" w:rsidRPr="001C63A1" w:rsidRDefault="001C63A1" w:rsidP="001C63A1">
      <w:pPr>
        <w:rPr>
          <w:sz w:val="16"/>
          <w:szCs w:val="16"/>
        </w:rPr>
      </w:pPr>
    </w:p>
    <w:p w14:paraId="55FE3011" w14:textId="49BD0430" w:rsidR="001C63A1" w:rsidRPr="001C63A1" w:rsidRDefault="001C63A1" w:rsidP="001C63A1">
      <w:pPr>
        <w:rPr>
          <w:sz w:val="16"/>
          <w:szCs w:val="16"/>
        </w:rPr>
      </w:pPr>
    </w:p>
    <w:p w14:paraId="372924FD" w14:textId="4A6880F4" w:rsidR="001C63A1" w:rsidRPr="001C63A1" w:rsidRDefault="001C63A1" w:rsidP="001C63A1">
      <w:pPr>
        <w:rPr>
          <w:sz w:val="16"/>
          <w:szCs w:val="16"/>
        </w:rPr>
      </w:pPr>
    </w:p>
    <w:p w14:paraId="0DD8902C" w14:textId="3196F1A8" w:rsidR="001C63A1" w:rsidRPr="001C63A1" w:rsidRDefault="001C63A1" w:rsidP="001C63A1">
      <w:pPr>
        <w:rPr>
          <w:sz w:val="16"/>
          <w:szCs w:val="16"/>
        </w:rPr>
      </w:pPr>
    </w:p>
    <w:p w14:paraId="7DDB63B6" w14:textId="5948453A" w:rsidR="001C63A1" w:rsidRPr="001C63A1" w:rsidRDefault="009600EC" w:rsidP="001C63A1">
      <w:pPr>
        <w:rPr>
          <w:sz w:val="16"/>
          <w:szCs w:val="16"/>
        </w:rPr>
      </w:pPr>
      <w:r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F69EFA7" wp14:editId="6035239B">
                <wp:simplePos x="0" y="0"/>
                <wp:positionH relativeFrom="column">
                  <wp:posOffset>2691212</wp:posOffset>
                </wp:positionH>
                <wp:positionV relativeFrom="paragraph">
                  <wp:posOffset>88707</wp:posOffset>
                </wp:positionV>
                <wp:extent cx="229743" cy="168519"/>
                <wp:effectExtent l="0" t="0" r="0" b="3175"/>
                <wp:wrapNone/>
                <wp:docPr id="97" name="Блок-схема: процесс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743" cy="168519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D02917" w14:textId="77777777" w:rsidR="00961D3E" w:rsidRPr="006126F2" w:rsidRDefault="00961D3E" w:rsidP="006126F2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9EFA7" id="Блок-схема: процесс 97" o:spid="_x0000_s1063" type="#_x0000_t109" style="position:absolute;margin-left:211.9pt;margin-top:7pt;width:18.1pt;height:13.2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" fillcolor="white [3201]" stroked="f" strokeweight="1pt">
                <v:textbox>
                  <w:txbxContent>
                    <w:p w14:paraId="03D02917" w14:textId="77777777" w:rsidR="00961D3E" w:rsidRPr="006126F2" w:rsidRDefault="00961D3E" w:rsidP="006126F2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М</w:t>
                      </w:r>
                    </w:p>
                  </w:txbxContent>
                </v:textbox>
              </v:shape>
            </w:pict>
          </mc:Fallback>
        </mc:AlternateContent>
      </w:r>
    </w:p>
    <w:p w14:paraId="1800955A" w14:textId="72C70CF0" w:rsidR="001C63A1" w:rsidRPr="001C63A1" w:rsidRDefault="006126F2" w:rsidP="001C63A1">
      <w:pPr>
        <w:rPr>
          <w:sz w:val="16"/>
          <w:szCs w:val="16"/>
        </w:rPr>
      </w:pPr>
      <w:r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E2BAA3F" wp14:editId="7166108C">
                <wp:simplePos x="0" y="0"/>
                <wp:positionH relativeFrom="column">
                  <wp:posOffset>2683013</wp:posOffset>
                </wp:positionH>
                <wp:positionV relativeFrom="paragraph">
                  <wp:posOffset>629920</wp:posOffset>
                </wp:positionV>
                <wp:extent cx="229235" cy="168275"/>
                <wp:effectExtent l="0" t="0" r="0" b="3175"/>
                <wp:wrapNone/>
                <wp:docPr id="98" name="Блок-схема: процесс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35" cy="168275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22E2DD" w14:textId="56CB7E2F" w:rsidR="00961D3E" w:rsidRPr="006126F2" w:rsidRDefault="00961D3E" w:rsidP="006126F2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BAA3F" id="Блок-схема: процесс 98" o:spid="_x0000_s1064" type="#_x0000_t109" style="position:absolute;margin-left:211.25pt;margin-top:49.6pt;width:18.05pt;height:13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" fillcolor="white [3201]" stroked="f" strokeweight="1pt">
                <v:textbox>
                  <w:txbxContent>
                    <w:p w14:paraId="6622E2DD" w14:textId="56CB7E2F" w:rsidR="00961D3E" w:rsidRPr="006126F2" w:rsidRDefault="00961D3E" w:rsidP="006126F2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48F32DBC" w14:textId="07FF3C95" w:rsidR="001C63A1" w:rsidRPr="001C63A1" w:rsidRDefault="001C63A1" w:rsidP="001C63A1">
      <w:pPr>
        <w:rPr>
          <w:sz w:val="16"/>
          <w:szCs w:val="16"/>
        </w:rPr>
      </w:pPr>
    </w:p>
    <w:p w14:paraId="6F94CF73" w14:textId="3AE75415" w:rsidR="001C63A1" w:rsidRPr="001C63A1" w:rsidRDefault="001C63A1" w:rsidP="001C63A1">
      <w:pPr>
        <w:rPr>
          <w:sz w:val="16"/>
          <w:szCs w:val="16"/>
        </w:rPr>
      </w:pPr>
    </w:p>
    <w:p w14:paraId="57917348" w14:textId="02008034" w:rsidR="001C63A1" w:rsidRPr="001C63A1" w:rsidRDefault="001C63A1" w:rsidP="001C63A1">
      <w:pPr>
        <w:rPr>
          <w:sz w:val="16"/>
          <w:szCs w:val="16"/>
        </w:rPr>
      </w:pPr>
    </w:p>
    <w:p w14:paraId="684305B5" w14:textId="6E3EE125" w:rsidR="001C63A1" w:rsidRPr="001C63A1" w:rsidRDefault="001C63A1" w:rsidP="001C63A1">
      <w:pPr>
        <w:rPr>
          <w:sz w:val="16"/>
          <w:szCs w:val="16"/>
        </w:rPr>
      </w:pPr>
    </w:p>
    <w:p w14:paraId="7D504AF7" w14:textId="0C58CFC2" w:rsidR="001C63A1" w:rsidRPr="001C63A1" w:rsidRDefault="001C63A1" w:rsidP="001C63A1">
      <w:pPr>
        <w:rPr>
          <w:sz w:val="16"/>
          <w:szCs w:val="16"/>
        </w:rPr>
      </w:pPr>
    </w:p>
    <w:p w14:paraId="4626F9DA" w14:textId="604BF8C2" w:rsidR="001C63A1" w:rsidRPr="001C63A1" w:rsidRDefault="001C63A1" w:rsidP="001C63A1">
      <w:pPr>
        <w:rPr>
          <w:sz w:val="16"/>
          <w:szCs w:val="16"/>
        </w:rPr>
      </w:pPr>
    </w:p>
    <w:p w14:paraId="5D931F23" w14:textId="701E7ACC" w:rsidR="001C63A1" w:rsidRPr="001C63A1" w:rsidRDefault="001C63A1" w:rsidP="001C63A1">
      <w:pPr>
        <w:rPr>
          <w:sz w:val="16"/>
          <w:szCs w:val="16"/>
        </w:rPr>
      </w:pPr>
    </w:p>
    <w:p w14:paraId="5C59D254" w14:textId="7CE6C1D8" w:rsidR="001C63A1" w:rsidRPr="001C63A1" w:rsidRDefault="001C63A1" w:rsidP="001C63A1">
      <w:pPr>
        <w:rPr>
          <w:sz w:val="16"/>
          <w:szCs w:val="16"/>
        </w:rPr>
      </w:pPr>
    </w:p>
    <w:p w14:paraId="3BA779CC" w14:textId="22F86A8B" w:rsidR="001C63A1" w:rsidRPr="001C63A1" w:rsidRDefault="001C63A1" w:rsidP="001C63A1">
      <w:pPr>
        <w:rPr>
          <w:sz w:val="16"/>
          <w:szCs w:val="16"/>
        </w:rPr>
      </w:pPr>
    </w:p>
    <w:p w14:paraId="2F1C0B66" w14:textId="61EE04AC" w:rsidR="001C63A1" w:rsidRPr="001C63A1" w:rsidRDefault="001C63A1" w:rsidP="001C63A1">
      <w:pPr>
        <w:rPr>
          <w:sz w:val="16"/>
          <w:szCs w:val="16"/>
        </w:rPr>
      </w:pPr>
    </w:p>
    <w:p w14:paraId="0336124E" w14:textId="4C68E951" w:rsidR="001C63A1" w:rsidRPr="001C63A1" w:rsidRDefault="001C63A1" w:rsidP="001C63A1">
      <w:pPr>
        <w:rPr>
          <w:sz w:val="16"/>
          <w:szCs w:val="16"/>
        </w:rPr>
      </w:pPr>
    </w:p>
    <w:p w14:paraId="6FCB9DFE" w14:textId="71791ABF" w:rsidR="001C63A1" w:rsidRPr="001C63A1" w:rsidRDefault="001C63A1" w:rsidP="001C63A1">
      <w:pPr>
        <w:rPr>
          <w:sz w:val="16"/>
          <w:szCs w:val="16"/>
        </w:rPr>
      </w:pPr>
    </w:p>
    <w:p w14:paraId="4E040CCB" w14:textId="0C6BA7E2" w:rsidR="001C63A1" w:rsidRPr="001C63A1" w:rsidRDefault="001C63A1" w:rsidP="001C63A1">
      <w:pPr>
        <w:rPr>
          <w:sz w:val="16"/>
          <w:szCs w:val="16"/>
        </w:rPr>
      </w:pPr>
    </w:p>
    <w:p w14:paraId="19143E4E" w14:textId="38A6E877" w:rsidR="001C63A1" w:rsidRPr="001C63A1" w:rsidRDefault="001C63A1" w:rsidP="001C63A1">
      <w:pPr>
        <w:rPr>
          <w:sz w:val="16"/>
          <w:szCs w:val="16"/>
        </w:rPr>
      </w:pPr>
    </w:p>
    <w:p w14:paraId="7630E48F" w14:textId="4CBD3F27" w:rsidR="001C63A1" w:rsidRPr="001C63A1" w:rsidRDefault="001C63A1" w:rsidP="001C63A1">
      <w:pPr>
        <w:rPr>
          <w:sz w:val="16"/>
          <w:szCs w:val="16"/>
        </w:rPr>
      </w:pPr>
    </w:p>
    <w:p w14:paraId="132CA917" w14:textId="335F9CBD" w:rsidR="001C63A1" w:rsidRPr="001C63A1" w:rsidRDefault="001C63A1" w:rsidP="001C63A1">
      <w:pPr>
        <w:rPr>
          <w:sz w:val="16"/>
          <w:szCs w:val="16"/>
        </w:rPr>
      </w:pPr>
    </w:p>
    <w:p w14:paraId="760CE024" w14:textId="66FFAAFB" w:rsidR="001C63A1" w:rsidRPr="001C63A1" w:rsidRDefault="001C63A1" w:rsidP="001C63A1">
      <w:pPr>
        <w:rPr>
          <w:sz w:val="16"/>
          <w:szCs w:val="16"/>
        </w:rPr>
      </w:pPr>
    </w:p>
    <w:p w14:paraId="794F3A38" w14:textId="6F796AC8" w:rsidR="001C63A1" w:rsidRPr="001C63A1" w:rsidRDefault="001C63A1" w:rsidP="001C63A1">
      <w:pPr>
        <w:rPr>
          <w:sz w:val="16"/>
          <w:szCs w:val="16"/>
        </w:rPr>
      </w:pPr>
    </w:p>
    <w:p w14:paraId="20025EFD" w14:textId="1602CBC8" w:rsidR="001C63A1" w:rsidRPr="001C63A1" w:rsidRDefault="001C63A1" w:rsidP="001C63A1">
      <w:pPr>
        <w:rPr>
          <w:sz w:val="16"/>
          <w:szCs w:val="16"/>
        </w:rPr>
      </w:pPr>
    </w:p>
    <w:p w14:paraId="04507028" w14:textId="1CEB605C" w:rsidR="001C63A1" w:rsidRPr="001C63A1" w:rsidRDefault="001C63A1" w:rsidP="001C63A1">
      <w:pPr>
        <w:rPr>
          <w:sz w:val="16"/>
          <w:szCs w:val="16"/>
        </w:rPr>
      </w:pPr>
    </w:p>
    <w:p w14:paraId="0CDC7B3F" w14:textId="0170E0DB" w:rsidR="001C63A1" w:rsidRPr="001C63A1" w:rsidRDefault="001C63A1" w:rsidP="001C63A1">
      <w:pPr>
        <w:rPr>
          <w:sz w:val="16"/>
          <w:szCs w:val="16"/>
        </w:rPr>
      </w:pPr>
    </w:p>
    <w:p w14:paraId="626ED12D" w14:textId="505B9E37" w:rsidR="001C63A1" w:rsidRPr="001C63A1" w:rsidRDefault="001C63A1" w:rsidP="001C63A1">
      <w:pPr>
        <w:rPr>
          <w:sz w:val="16"/>
          <w:szCs w:val="16"/>
        </w:rPr>
      </w:pPr>
    </w:p>
    <w:p w14:paraId="65D17460" w14:textId="2F6A8342" w:rsidR="001C63A1" w:rsidRPr="001C63A1" w:rsidRDefault="001C63A1" w:rsidP="001C63A1">
      <w:pPr>
        <w:rPr>
          <w:sz w:val="16"/>
          <w:szCs w:val="16"/>
        </w:rPr>
      </w:pPr>
    </w:p>
    <w:p w14:paraId="243A4289" w14:textId="6A174727" w:rsidR="001C63A1" w:rsidRPr="001C63A1" w:rsidRDefault="001C63A1" w:rsidP="001C63A1">
      <w:pPr>
        <w:rPr>
          <w:sz w:val="16"/>
          <w:szCs w:val="16"/>
        </w:rPr>
      </w:pPr>
    </w:p>
    <w:p w14:paraId="1A1184A7" w14:textId="2D1ABA35" w:rsidR="001C63A1" w:rsidRPr="001C63A1" w:rsidRDefault="001C63A1" w:rsidP="001C63A1">
      <w:pPr>
        <w:rPr>
          <w:sz w:val="16"/>
          <w:szCs w:val="16"/>
        </w:rPr>
      </w:pPr>
    </w:p>
    <w:p w14:paraId="75665E4A" w14:textId="733C3152" w:rsidR="001C63A1" w:rsidRPr="001C63A1" w:rsidRDefault="001C63A1" w:rsidP="001C63A1">
      <w:pPr>
        <w:rPr>
          <w:sz w:val="16"/>
          <w:szCs w:val="16"/>
        </w:rPr>
      </w:pPr>
    </w:p>
    <w:p w14:paraId="673CFB1E" w14:textId="297A9022" w:rsidR="001C63A1" w:rsidRPr="001C63A1" w:rsidRDefault="001C63A1" w:rsidP="001C63A1">
      <w:pPr>
        <w:rPr>
          <w:sz w:val="16"/>
          <w:szCs w:val="16"/>
        </w:rPr>
      </w:pPr>
    </w:p>
    <w:p w14:paraId="5DF820D9" w14:textId="4ADD9A56" w:rsidR="001C63A1" w:rsidRDefault="00640D52" w:rsidP="00640D52">
      <w:pPr>
        <w:pStyle w:val="af1"/>
        <w:ind w:left="2124" w:firstLine="708"/>
        <w:rPr>
          <w:sz w:val="16"/>
          <w:szCs w:val="16"/>
        </w:rPr>
      </w:pPr>
      <w:r>
        <w:t xml:space="preserve">      </w:t>
      </w:r>
      <w:r w:rsidR="00586C0B">
        <w:t xml:space="preserve">Рисунок </w:t>
      </w:r>
      <w:r w:rsidR="00AD12D6">
        <w:fldChar w:fldCharType="begin"/>
      </w:r>
      <w:r w:rsidR="00AD12D6">
        <w:instrText xml:space="preserve"> SEQ Рисунок \* ARABIC </w:instrText>
      </w:r>
      <w:r w:rsidR="00AD12D6">
        <w:fldChar w:fldCharType="separate"/>
      </w:r>
      <w:r w:rsidR="00586C0B">
        <w:rPr>
          <w:noProof/>
        </w:rPr>
        <w:t>1</w:t>
      </w:r>
      <w:r w:rsidR="00AD12D6">
        <w:rPr>
          <w:noProof/>
        </w:rPr>
        <w:fldChar w:fldCharType="end"/>
      </w:r>
      <w:r w:rsidR="00586C0B">
        <w:t>. Инфологическая модель</w:t>
      </w:r>
    </w:p>
    <w:p w14:paraId="69E8FAD9" w14:textId="29EC5084" w:rsidR="001C63A1" w:rsidRDefault="001C63A1" w:rsidP="001C63A1">
      <w:pPr>
        <w:jc w:val="center"/>
        <w:rPr>
          <w:sz w:val="16"/>
          <w:szCs w:val="16"/>
        </w:rPr>
      </w:pPr>
    </w:p>
    <w:p w14:paraId="69D9B131" w14:textId="5F6F8B73" w:rsidR="001C63A1" w:rsidRDefault="001C63A1" w:rsidP="001C63A1">
      <w:pPr>
        <w:jc w:val="center"/>
        <w:rPr>
          <w:sz w:val="16"/>
          <w:szCs w:val="16"/>
        </w:rPr>
      </w:pPr>
    </w:p>
    <w:p w14:paraId="5545B522" w14:textId="08DC2393" w:rsidR="001C63A1" w:rsidRDefault="001C63A1" w:rsidP="001C63A1">
      <w:pPr>
        <w:jc w:val="center"/>
        <w:rPr>
          <w:sz w:val="16"/>
          <w:szCs w:val="16"/>
        </w:rPr>
      </w:pPr>
    </w:p>
    <w:p w14:paraId="004D85BD" w14:textId="39105424" w:rsidR="00586C0B" w:rsidRDefault="00586C0B" w:rsidP="001C63A1">
      <w:pPr>
        <w:jc w:val="center"/>
        <w:rPr>
          <w:sz w:val="16"/>
          <w:szCs w:val="16"/>
        </w:rPr>
      </w:pPr>
    </w:p>
    <w:p w14:paraId="4278B090" w14:textId="2B1A511E" w:rsidR="00586C0B" w:rsidRDefault="00586C0B" w:rsidP="001C63A1">
      <w:pPr>
        <w:jc w:val="center"/>
        <w:rPr>
          <w:sz w:val="16"/>
          <w:szCs w:val="16"/>
        </w:rPr>
      </w:pPr>
    </w:p>
    <w:p w14:paraId="2BA6A658" w14:textId="77777777" w:rsidR="00586C0B" w:rsidRDefault="00586C0B" w:rsidP="001C63A1">
      <w:pPr>
        <w:jc w:val="center"/>
        <w:rPr>
          <w:sz w:val="16"/>
          <w:szCs w:val="16"/>
        </w:rPr>
      </w:pPr>
    </w:p>
    <w:p w14:paraId="1370677B" w14:textId="77777777" w:rsidR="001C63A1" w:rsidRDefault="001C63A1" w:rsidP="001C63A1">
      <w:pPr>
        <w:jc w:val="center"/>
        <w:rPr>
          <w:sz w:val="16"/>
          <w:szCs w:val="16"/>
        </w:rPr>
      </w:pPr>
    </w:p>
    <w:p w14:paraId="1E08B741" w14:textId="7E9FA737" w:rsidR="009600EC" w:rsidRDefault="009600EC" w:rsidP="009600EC">
      <w:pPr>
        <w:tabs>
          <w:tab w:val="left" w:pos="1135"/>
        </w:tabs>
        <w:rPr>
          <w:sz w:val="16"/>
          <w:szCs w:val="16"/>
        </w:rPr>
      </w:pPr>
    </w:p>
    <w:p w14:paraId="4DDEE476" w14:textId="7AEF69E4" w:rsidR="00AC2931" w:rsidRDefault="00AC2931" w:rsidP="009600EC">
      <w:pPr>
        <w:tabs>
          <w:tab w:val="left" w:pos="1135"/>
        </w:tabs>
        <w:rPr>
          <w:sz w:val="16"/>
          <w:szCs w:val="16"/>
        </w:rPr>
      </w:pPr>
    </w:p>
    <w:p w14:paraId="4DBE46AA" w14:textId="204CB632" w:rsidR="00AC2931" w:rsidRDefault="00AC2931" w:rsidP="009600EC">
      <w:pPr>
        <w:tabs>
          <w:tab w:val="left" w:pos="1135"/>
        </w:tabs>
        <w:rPr>
          <w:sz w:val="16"/>
          <w:szCs w:val="16"/>
        </w:rPr>
      </w:pPr>
    </w:p>
    <w:p w14:paraId="39F65483" w14:textId="10C146FC" w:rsidR="00AC2931" w:rsidRDefault="00AC2931" w:rsidP="009600EC">
      <w:pPr>
        <w:tabs>
          <w:tab w:val="left" w:pos="1135"/>
        </w:tabs>
        <w:rPr>
          <w:sz w:val="16"/>
          <w:szCs w:val="16"/>
        </w:rPr>
      </w:pPr>
    </w:p>
    <w:p w14:paraId="61CCFE92" w14:textId="42B339DC" w:rsidR="00AC2931" w:rsidRDefault="00AC2931" w:rsidP="009600EC">
      <w:pPr>
        <w:tabs>
          <w:tab w:val="left" w:pos="1135"/>
        </w:tabs>
        <w:rPr>
          <w:sz w:val="16"/>
          <w:szCs w:val="16"/>
        </w:rPr>
      </w:pPr>
    </w:p>
    <w:p w14:paraId="70BF936C" w14:textId="0F50078D" w:rsidR="00AC2931" w:rsidRDefault="00AC2931" w:rsidP="009600EC">
      <w:pPr>
        <w:tabs>
          <w:tab w:val="left" w:pos="1135"/>
        </w:tabs>
        <w:rPr>
          <w:sz w:val="16"/>
          <w:szCs w:val="16"/>
        </w:rPr>
      </w:pPr>
    </w:p>
    <w:p w14:paraId="0C3E6B9E" w14:textId="77777777" w:rsidR="00AC2931" w:rsidRDefault="00AC2931" w:rsidP="009600EC">
      <w:pPr>
        <w:tabs>
          <w:tab w:val="left" w:pos="1135"/>
        </w:tabs>
        <w:rPr>
          <w:sz w:val="16"/>
          <w:szCs w:val="16"/>
        </w:rPr>
      </w:pPr>
    </w:p>
    <w:p w14:paraId="3C38FDDB" w14:textId="55861927" w:rsidR="00E433E5" w:rsidRDefault="00244BBF" w:rsidP="0008601C">
      <w:pPr>
        <w:pStyle w:val="1"/>
        <w:spacing w:line="360" w:lineRule="auto"/>
      </w:pPr>
      <w:bookmarkStart w:id="6" w:name="_Toc41052457"/>
      <w:r>
        <w:lastRenderedPageBreak/>
        <w:t>Построение л</w:t>
      </w:r>
      <w:r w:rsidR="009600EC" w:rsidRPr="00E43C02">
        <w:t>огическ</w:t>
      </w:r>
      <w:r>
        <w:t>ой</w:t>
      </w:r>
      <w:r w:rsidR="009600EC" w:rsidRPr="00E43C02">
        <w:t xml:space="preserve"> модел</w:t>
      </w:r>
      <w:r>
        <w:t>и БД</w:t>
      </w:r>
      <w:bookmarkEnd w:id="6"/>
    </w:p>
    <w:p w14:paraId="2F08F63E" w14:textId="77777777" w:rsidR="00E433E5" w:rsidRPr="00244BBF" w:rsidRDefault="00E433E5" w:rsidP="0008601C">
      <w:pPr>
        <w:spacing w:line="360" w:lineRule="auto"/>
      </w:pPr>
      <w:r w:rsidRPr="00244BBF">
        <w:t>Для построения логической модели будущей базы данных применим следующие</w:t>
      </w:r>
    </w:p>
    <w:p w14:paraId="05DB79F9" w14:textId="77777777" w:rsidR="00E433E5" w:rsidRPr="00244BBF" w:rsidRDefault="00E433E5" w:rsidP="0008601C">
      <w:pPr>
        <w:spacing w:line="360" w:lineRule="auto"/>
      </w:pPr>
      <w:r w:rsidRPr="00244BBF">
        <w:t>формальные правила.</w:t>
      </w:r>
    </w:p>
    <w:p w14:paraId="4FE309F1" w14:textId="5C2B194B" w:rsidR="00E433E5" w:rsidRPr="00244BBF" w:rsidRDefault="00E433E5" w:rsidP="0008601C">
      <w:pPr>
        <w:pStyle w:val="a8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4BBF">
        <w:rPr>
          <w:rFonts w:ascii="Times New Roman" w:hAnsi="Times New Roman" w:cs="Times New Roman"/>
          <w:sz w:val="24"/>
          <w:szCs w:val="24"/>
        </w:rPr>
        <w:t>Каждая сущность инфологической модели отображается отдельной таблицей.</w:t>
      </w:r>
    </w:p>
    <w:p w14:paraId="54013D23" w14:textId="24A511CD" w:rsidR="00E433E5" w:rsidRPr="00244BBF" w:rsidRDefault="00E433E5" w:rsidP="0008601C">
      <w:pPr>
        <w:pStyle w:val="a8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4BBF">
        <w:rPr>
          <w:rFonts w:ascii="Times New Roman" w:hAnsi="Times New Roman" w:cs="Times New Roman"/>
          <w:sz w:val="24"/>
          <w:szCs w:val="24"/>
        </w:rPr>
        <w:t>Каждая связь типа многие-ко-многим отображается отдельной таблицей.</w:t>
      </w:r>
    </w:p>
    <w:p w14:paraId="4E9358B5" w14:textId="3CCC61BC" w:rsidR="00E433E5" w:rsidRPr="00244BBF" w:rsidRDefault="00E433E5" w:rsidP="0008601C">
      <w:pPr>
        <w:pStyle w:val="a8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4BBF">
        <w:rPr>
          <w:rFonts w:ascii="Times New Roman" w:hAnsi="Times New Roman" w:cs="Times New Roman"/>
          <w:sz w:val="24"/>
          <w:szCs w:val="24"/>
        </w:rPr>
        <w:t>Каждая связь типа один-ко-многим – дополнительным столбцом в дочерней</w:t>
      </w:r>
    </w:p>
    <w:p w14:paraId="5DA16898" w14:textId="26FD0AA1" w:rsidR="00BD655A" w:rsidRDefault="00E433E5" w:rsidP="0008601C">
      <w:pPr>
        <w:spacing w:line="360" w:lineRule="auto"/>
        <w:ind w:left="708"/>
      </w:pPr>
      <w:r w:rsidRPr="00244BBF">
        <w:t>таблице, и этот столбец становится внешним ключом, связанным с первичным ключом</w:t>
      </w:r>
      <w:r w:rsidR="00BD655A">
        <w:t xml:space="preserve"> </w:t>
      </w:r>
      <w:r w:rsidRPr="00244BBF">
        <w:t>соответствующей родительской таблицы.</w:t>
      </w:r>
    </w:p>
    <w:p w14:paraId="548D7EA8" w14:textId="77777777" w:rsidR="00BD655A" w:rsidRPr="00244BBF" w:rsidRDefault="00BD655A" w:rsidP="0008601C">
      <w:pPr>
        <w:spacing w:line="360" w:lineRule="auto"/>
        <w:ind w:left="708"/>
      </w:pPr>
    </w:p>
    <w:p w14:paraId="60B6D490" w14:textId="55C86810" w:rsidR="00E433E5" w:rsidRPr="00244BBF" w:rsidRDefault="00E433E5" w:rsidP="0008601C">
      <w:pPr>
        <w:spacing w:line="360" w:lineRule="auto"/>
      </w:pPr>
      <w:r w:rsidRPr="00244BBF">
        <w:t>В результате применения этих правил получим следующий набор реляционных</w:t>
      </w:r>
      <w:r w:rsidR="00244BBF">
        <w:t xml:space="preserve"> т</w:t>
      </w:r>
      <w:r w:rsidRPr="00244BBF">
        <w:t>аблиц</w:t>
      </w:r>
      <w:r w:rsidR="00244BBF">
        <w:t>.</w:t>
      </w:r>
    </w:p>
    <w:p w14:paraId="4D680692" w14:textId="20E62FD8" w:rsidR="006F5877" w:rsidRDefault="006F5877" w:rsidP="0008601C">
      <w:pPr>
        <w:spacing w:line="360" w:lineRule="auto"/>
        <w:jc w:val="center"/>
        <w:rPr>
          <w:sz w:val="16"/>
          <w:szCs w:val="16"/>
        </w:rPr>
      </w:pPr>
    </w:p>
    <w:p w14:paraId="7DEAA3AE" w14:textId="1D3D5DA5" w:rsidR="00CD1381" w:rsidRDefault="00CD1381" w:rsidP="0008601C">
      <w:pPr>
        <w:spacing w:line="360" w:lineRule="auto"/>
      </w:pPr>
      <w:r>
        <w:t xml:space="preserve">Таблица 1. Пассажир - </w:t>
      </w:r>
      <w:r w:rsidR="006F5877" w:rsidRPr="00CD1381">
        <w:rPr>
          <w:b/>
          <w:bCs/>
          <w:lang w:val="en-US"/>
        </w:rPr>
        <w:t>Passenger</w:t>
      </w:r>
    </w:p>
    <w:tbl>
      <w:tblPr>
        <w:tblStyle w:val="-46"/>
        <w:tblW w:w="0" w:type="auto"/>
        <w:tblLook w:val="0400" w:firstRow="0" w:lastRow="0" w:firstColumn="0" w:lastColumn="0" w:noHBand="0" w:noVBand="1"/>
      </w:tblPr>
      <w:tblGrid>
        <w:gridCol w:w="1552"/>
        <w:gridCol w:w="1536"/>
        <w:gridCol w:w="1524"/>
        <w:gridCol w:w="1523"/>
        <w:gridCol w:w="1949"/>
        <w:gridCol w:w="1543"/>
      </w:tblGrid>
      <w:tr w:rsidR="006F5877" w:rsidRPr="0046610D" w14:paraId="7226A7E9" w14:textId="77777777" w:rsidTr="00CD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"/>
        </w:trPr>
        <w:tc>
          <w:tcPr>
            <w:tcW w:w="1552" w:type="dxa"/>
          </w:tcPr>
          <w:p w14:paraId="5D1ABE73" w14:textId="6190B4EA" w:rsidR="00C31FC8" w:rsidRPr="0046610D" w:rsidRDefault="006F5877" w:rsidP="0008601C">
            <w:pPr>
              <w:spacing w:line="360" w:lineRule="auto"/>
              <w:rPr>
                <w:lang w:val="en-US"/>
              </w:rPr>
            </w:pPr>
            <w:r w:rsidRPr="0046610D">
              <w:rPr>
                <w:lang w:val="en-US"/>
              </w:rPr>
              <w:t>id_passenger</w:t>
            </w:r>
          </w:p>
        </w:tc>
        <w:tc>
          <w:tcPr>
            <w:tcW w:w="1536" w:type="dxa"/>
          </w:tcPr>
          <w:p w14:paraId="66092B20" w14:textId="2049873A" w:rsidR="00C31FC8" w:rsidRPr="0046610D" w:rsidRDefault="006F5877" w:rsidP="0008601C">
            <w:pPr>
              <w:spacing w:line="360" w:lineRule="auto"/>
              <w:rPr>
                <w:lang w:val="en-US"/>
              </w:rPr>
            </w:pPr>
            <w:r w:rsidRPr="0046610D">
              <w:rPr>
                <w:lang w:val="en-US"/>
              </w:rPr>
              <w:t>Full_name</w:t>
            </w:r>
          </w:p>
        </w:tc>
        <w:tc>
          <w:tcPr>
            <w:tcW w:w="1524" w:type="dxa"/>
          </w:tcPr>
          <w:p w14:paraId="08C8534E" w14:textId="7EC4C92B" w:rsidR="00C31FC8" w:rsidRPr="0046610D" w:rsidRDefault="006F5877" w:rsidP="0008601C">
            <w:pPr>
              <w:spacing w:line="360" w:lineRule="auto"/>
              <w:rPr>
                <w:lang w:val="en-US"/>
              </w:rPr>
            </w:pPr>
            <w:r w:rsidRPr="0046610D">
              <w:rPr>
                <w:lang w:val="en-US"/>
              </w:rPr>
              <w:t>Birthday</w:t>
            </w:r>
          </w:p>
        </w:tc>
        <w:tc>
          <w:tcPr>
            <w:tcW w:w="1523" w:type="dxa"/>
          </w:tcPr>
          <w:p w14:paraId="0830814D" w14:textId="2F9D2D74" w:rsidR="00C31FC8" w:rsidRPr="0046610D" w:rsidRDefault="006F5877" w:rsidP="0008601C">
            <w:pPr>
              <w:spacing w:line="360" w:lineRule="auto"/>
              <w:rPr>
                <w:lang w:val="en-US"/>
              </w:rPr>
            </w:pPr>
            <w:r w:rsidRPr="0046610D">
              <w:rPr>
                <w:lang w:val="en-US"/>
              </w:rPr>
              <w:t>Bonuses</w:t>
            </w:r>
          </w:p>
        </w:tc>
        <w:tc>
          <w:tcPr>
            <w:tcW w:w="1949" w:type="dxa"/>
          </w:tcPr>
          <w:p w14:paraId="47DD0FA9" w14:textId="7E57D9EA" w:rsidR="00C31FC8" w:rsidRPr="0046610D" w:rsidRDefault="006F5877" w:rsidP="0008601C">
            <w:pPr>
              <w:spacing w:line="360" w:lineRule="auto"/>
              <w:rPr>
                <w:lang w:val="en-US"/>
              </w:rPr>
            </w:pPr>
            <w:r w:rsidRPr="0046610D">
              <w:rPr>
                <w:lang w:val="en-US"/>
              </w:rPr>
              <w:t>Data_update_date</w:t>
            </w:r>
          </w:p>
        </w:tc>
        <w:tc>
          <w:tcPr>
            <w:tcW w:w="1543" w:type="dxa"/>
          </w:tcPr>
          <w:p w14:paraId="06AE9213" w14:textId="523819AB" w:rsidR="00C31FC8" w:rsidRPr="0046610D" w:rsidRDefault="006F5877" w:rsidP="0008601C">
            <w:pPr>
              <w:spacing w:line="360" w:lineRule="auto"/>
              <w:rPr>
                <w:lang w:val="en-US"/>
              </w:rPr>
            </w:pPr>
            <w:r w:rsidRPr="0046610D">
              <w:rPr>
                <w:lang w:val="en-US"/>
              </w:rPr>
              <w:t>Passport</w:t>
            </w:r>
            <w:r w:rsidR="004B6A78">
              <w:rPr>
                <w:lang w:val="en-US"/>
              </w:rPr>
              <w:t>_</w:t>
            </w:r>
            <w:r w:rsidR="000632AE">
              <w:rPr>
                <w:lang w:val="en-US"/>
              </w:rPr>
              <w:t>N</w:t>
            </w:r>
          </w:p>
        </w:tc>
      </w:tr>
      <w:tr w:rsidR="004D54AF" w:rsidRPr="0046610D" w14:paraId="7556825E" w14:textId="77777777" w:rsidTr="00CD1381">
        <w:tc>
          <w:tcPr>
            <w:tcW w:w="1552" w:type="dxa"/>
          </w:tcPr>
          <w:p w14:paraId="50047AA6" w14:textId="1F8F4F26" w:rsidR="00C31FC8" w:rsidRPr="0046610D" w:rsidRDefault="00341CD6" w:rsidP="0008601C">
            <w:pPr>
              <w:spacing w:line="360" w:lineRule="auto"/>
              <w:rPr>
                <w:lang w:val="en-US"/>
              </w:rPr>
            </w:pPr>
            <w:r w:rsidRPr="0046610D">
              <w:rPr>
                <w:lang w:val="en-US"/>
              </w:rPr>
              <w:t>P</w:t>
            </w:r>
            <w:r w:rsidR="006F5877" w:rsidRPr="0046610D">
              <w:rPr>
                <w:lang w:val="en-US"/>
              </w:rPr>
              <w:t>K</w:t>
            </w:r>
          </w:p>
        </w:tc>
        <w:tc>
          <w:tcPr>
            <w:tcW w:w="1536" w:type="dxa"/>
          </w:tcPr>
          <w:p w14:paraId="56E20673" w14:textId="77777777" w:rsidR="00C31FC8" w:rsidRPr="0046610D" w:rsidRDefault="00C31FC8" w:rsidP="0008601C">
            <w:pPr>
              <w:spacing w:line="360" w:lineRule="auto"/>
            </w:pPr>
          </w:p>
        </w:tc>
        <w:tc>
          <w:tcPr>
            <w:tcW w:w="1524" w:type="dxa"/>
          </w:tcPr>
          <w:p w14:paraId="381E42F1" w14:textId="77777777" w:rsidR="00C31FC8" w:rsidRPr="0046610D" w:rsidRDefault="00C31FC8" w:rsidP="0008601C">
            <w:pPr>
              <w:spacing w:line="360" w:lineRule="auto"/>
            </w:pPr>
          </w:p>
        </w:tc>
        <w:tc>
          <w:tcPr>
            <w:tcW w:w="1523" w:type="dxa"/>
          </w:tcPr>
          <w:p w14:paraId="7BFAF73B" w14:textId="77777777" w:rsidR="00C31FC8" w:rsidRPr="0046610D" w:rsidRDefault="00C31FC8" w:rsidP="0008601C">
            <w:pPr>
              <w:spacing w:line="360" w:lineRule="auto"/>
            </w:pPr>
          </w:p>
        </w:tc>
        <w:tc>
          <w:tcPr>
            <w:tcW w:w="1949" w:type="dxa"/>
          </w:tcPr>
          <w:p w14:paraId="65EB90E9" w14:textId="77777777" w:rsidR="00C31FC8" w:rsidRPr="0046610D" w:rsidRDefault="00C31FC8" w:rsidP="0008601C">
            <w:pPr>
              <w:spacing w:line="360" w:lineRule="auto"/>
            </w:pPr>
          </w:p>
        </w:tc>
        <w:tc>
          <w:tcPr>
            <w:tcW w:w="1543" w:type="dxa"/>
          </w:tcPr>
          <w:p w14:paraId="19232BDD" w14:textId="77777777" w:rsidR="00C31FC8" w:rsidRPr="0046610D" w:rsidRDefault="00C31FC8" w:rsidP="0008601C">
            <w:pPr>
              <w:keepNext/>
              <w:spacing w:line="360" w:lineRule="auto"/>
            </w:pPr>
          </w:p>
        </w:tc>
      </w:tr>
    </w:tbl>
    <w:p w14:paraId="5D1B69A0" w14:textId="77777777" w:rsidR="00CD1381" w:rsidRDefault="00CD1381" w:rsidP="0008601C">
      <w:pPr>
        <w:spacing w:line="360" w:lineRule="auto"/>
        <w:rPr>
          <w:lang w:val="en-US"/>
        </w:rPr>
      </w:pPr>
    </w:p>
    <w:p w14:paraId="02221739" w14:textId="404319AC" w:rsidR="001C63A1" w:rsidRPr="0046610D" w:rsidRDefault="00CD1381" w:rsidP="0008601C">
      <w:pPr>
        <w:spacing w:line="360" w:lineRule="auto"/>
        <w:rPr>
          <w:lang w:val="en-US"/>
        </w:rPr>
      </w:pPr>
      <w:r>
        <w:t xml:space="preserve">Таблица 2. История - </w:t>
      </w:r>
      <w:r w:rsidR="006F5877" w:rsidRPr="00CD1381">
        <w:rPr>
          <w:b/>
          <w:bCs/>
          <w:lang w:val="en-US"/>
        </w:rPr>
        <w:t>History</w:t>
      </w:r>
    </w:p>
    <w:tbl>
      <w:tblPr>
        <w:tblStyle w:val="-36"/>
        <w:tblW w:w="9634" w:type="dxa"/>
        <w:tblLook w:val="0400" w:firstRow="0" w:lastRow="0" w:firstColumn="0" w:lastColumn="0" w:noHBand="0" w:noVBand="1"/>
      </w:tblPr>
      <w:tblGrid>
        <w:gridCol w:w="2408"/>
        <w:gridCol w:w="2409"/>
        <w:gridCol w:w="2408"/>
        <w:gridCol w:w="2409"/>
      </w:tblGrid>
      <w:tr w:rsidR="003E7FF7" w:rsidRPr="0046610D" w14:paraId="78173617" w14:textId="77777777" w:rsidTr="00CD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8" w:type="dxa"/>
          </w:tcPr>
          <w:p w14:paraId="220CDD60" w14:textId="09EF05CF" w:rsidR="003E7FF7" w:rsidRPr="0046610D" w:rsidRDefault="003E7FF7" w:rsidP="0008601C">
            <w:pPr>
              <w:spacing w:line="360" w:lineRule="auto"/>
              <w:rPr>
                <w:lang w:val="en-US"/>
              </w:rPr>
            </w:pPr>
            <w:r w:rsidRPr="0046610D">
              <w:rPr>
                <w:lang w:val="en-US"/>
              </w:rPr>
              <w:t>id_history</w:t>
            </w:r>
          </w:p>
        </w:tc>
        <w:tc>
          <w:tcPr>
            <w:tcW w:w="2409" w:type="dxa"/>
          </w:tcPr>
          <w:p w14:paraId="702506F1" w14:textId="78A0DDFC" w:rsidR="003E7FF7" w:rsidRPr="003E7FF7" w:rsidRDefault="003E7FF7" w:rsidP="0008601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id_passenger</w:t>
            </w:r>
          </w:p>
        </w:tc>
        <w:tc>
          <w:tcPr>
            <w:tcW w:w="2408" w:type="dxa"/>
          </w:tcPr>
          <w:p w14:paraId="62956D5C" w14:textId="5D931F4F" w:rsidR="003E7FF7" w:rsidRPr="0046610D" w:rsidRDefault="003E7FF7" w:rsidP="0008601C">
            <w:pPr>
              <w:spacing w:line="360" w:lineRule="auto"/>
              <w:rPr>
                <w:lang w:val="en-US"/>
              </w:rPr>
            </w:pPr>
            <w:proofErr w:type="spellStart"/>
            <w:r w:rsidRPr="0046610D">
              <w:rPr>
                <w:lang w:val="en-US"/>
              </w:rPr>
              <w:t>Old_history</w:t>
            </w:r>
            <w:proofErr w:type="spellEnd"/>
          </w:p>
        </w:tc>
        <w:tc>
          <w:tcPr>
            <w:tcW w:w="2409" w:type="dxa"/>
          </w:tcPr>
          <w:p w14:paraId="19915930" w14:textId="4BAB2FEF" w:rsidR="003E7FF7" w:rsidRPr="0046610D" w:rsidRDefault="003E7FF7" w:rsidP="0008601C">
            <w:pPr>
              <w:spacing w:line="360" w:lineRule="auto"/>
              <w:rPr>
                <w:lang w:val="en-US"/>
              </w:rPr>
            </w:pPr>
            <w:proofErr w:type="spellStart"/>
            <w:r w:rsidRPr="0046610D">
              <w:rPr>
                <w:lang w:val="en-US"/>
              </w:rPr>
              <w:t>New_history</w:t>
            </w:r>
            <w:proofErr w:type="spellEnd"/>
          </w:p>
        </w:tc>
      </w:tr>
      <w:tr w:rsidR="003E7FF7" w:rsidRPr="0046610D" w14:paraId="42133ECF" w14:textId="77777777" w:rsidTr="00CD1381">
        <w:tc>
          <w:tcPr>
            <w:tcW w:w="2408" w:type="dxa"/>
          </w:tcPr>
          <w:p w14:paraId="2D82FE47" w14:textId="32C186A3" w:rsidR="003E7FF7" w:rsidRPr="0046610D" w:rsidRDefault="003E7FF7" w:rsidP="0008601C">
            <w:pPr>
              <w:spacing w:line="360" w:lineRule="auto"/>
              <w:rPr>
                <w:lang w:val="en-US"/>
              </w:rPr>
            </w:pPr>
            <w:r w:rsidRPr="0046610D">
              <w:rPr>
                <w:lang w:val="en-US"/>
              </w:rPr>
              <w:t>PK</w:t>
            </w:r>
          </w:p>
        </w:tc>
        <w:tc>
          <w:tcPr>
            <w:tcW w:w="2409" w:type="dxa"/>
          </w:tcPr>
          <w:p w14:paraId="21D7C7FC" w14:textId="35E15C25" w:rsidR="003E7FF7" w:rsidRPr="004B6A78" w:rsidRDefault="004B6A78" w:rsidP="0008601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2408" w:type="dxa"/>
          </w:tcPr>
          <w:p w14:paraId="1561AF41" w14:textId="5788454F" w:rsidR="003E7FF7" w:rsidRPr="0046610D" w:rsidRDefault="003E7FF7" w:rsidP="0008601C">
            <w:pPr>
              <w:spacing w:line="360" w:lineRule="auto"/>
            </w:pPr>
          </w:p>
        </w:tc>
        <w:tc>
          <w:tcPr>
            <w:tcW w:w="2409" w:type="dxa"/>
          </w:tcPr>
          <w:p w14:paraId="5F8D12B3" w14:textId="77777777" w:rsidR="003E7FF7" w:rsidRPr="0046610D" w:rsidRDefault="003E7FF7" w:rsidP="0008601C">
            <w:pPr>
              <w:spacing w:line="360" w:lineRule="auto"/>
            </w:pPr>
          </w:p>
        </w:tc>
      </w:tr>
    </w:tbl>
    <w:p w14:paraId="1B95DC8B" w14:textId="5F3A72EC" w:rsidR="001C63A1" w:rsidRPr="0046610D" w:rsidRDefault="001C63A1" w:rsidP="0008601C">
      <w:pPr>
        <w:spacing w:line="360" w:lineRule="auto"/>
      </w:pPr>
    </w:p>
    <w:p w14:paraId="70FAA49F" w14:textId="1F77487A" w:rsidR="001C63A1" w:rsidRPr="00530050" w:rsidRDefault="00CD1381" w:rsidP="0008601C">
      <w:pPr>
        <w:spacing w:line="360" w:lineRule="auto"/>
        <w:rPr>
          <w:lang w:val="en-US"/>
        </w:rPr>
      </w:pPr>
      <w:r>
        <w:t xml:space="preserve">Таблица 3. Билет - </w:t>
      </w:r>
      <w:r w:rsidR="006F5877" w:rsidRPr="00CD1381">
        <w:rPr>
          <w:b/>
          <w:bCs/>
          <w:lang w:val="en-US"/>
        </w:rPr>
        <w:t>Ticket</w:t>
      </w:r>
    </w:p>
    <w:tbl>
      <w:tblPr>
        <w:tblStyle w:val="-36"/>
        <w:tblW w:w="9634" w:type="dxa"/>
        <w:tblLayout w:type="fixed"/>
        <w:tblLook w:val="0400" w:firstRow="0" w:lastRow="0" w:firstColumn="0" w:lastColumn="0" w:noHBand="0" w:noVBand="1"/>
      </w:tblPr>
      <w:tblGrid>
        <w:gridCol w:w="1605"/>
        <w:gridCol w:w="1606"/>
        <w:gridCol w:w="1462"/>
        <w:gridCol w:w="1418"/>
        <w:gridCol w:w="1984"/>
        <w:gridCol w:w="1559"/>
      </w:tblGrid>
      <w:tr w:rsidR="0046610D" w:rsidRPr="0046610D" w14:paraId="7CA627DC" w14:textId="77777777" w:rsidTr="00CD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05" w:type="dxa"/>
          </w:tcPr>
          <w:p w14:paraId="14F4BE15" w14:textId="7842A5FE" w:rsidR="0046610D" w:rsidRPr="0046610D" w:rsidRDefault="0046610D" w:rsidP="0008601C">
            <w:pPr>
              <w:spacing w:line="360" w:lineRule="auto"/>
            </w:pPr>
            <w:proofErr w:type="spellStart"/>
            <w:r w:rsidRPr="0046610D">
              <w:t>id</w:t>
            </w:r>
            <w:proofErr w:type="spellEnd"/>
            <w:r w:rsidRPr="0046610D">
              <w:rPr>
                <w:lang w:val="en-US"/>
              </w:rPr>
              <w:t>_</w:t>
            </w:r>
            <w:r w:rsidRPr="0046610D">
              <w:t>ticket</w:t>
            </w:r>
          </w:p>
        </w:tc>
        <w:tc>
          <w:tcPr>
            <w:tcW w:w="1606" w:type="dxa"/>
          </w:tcPr>
          <w:p w14:paraId="0C2CDA76" w14:textId="1679F0C9" w:rsidR="0046610D" w:rsidRPr="0046610D" w:rsidRDefault="0046610D" w:rsidP="0008601C">
            <w:pPr>
              <w:spacing w:line="360" w:lineRule="auto"/>
            </w:pPr>
            <w:r w:rsidRPr="0046610D">
              <w:rPr>
                <w:lang w:val="en-US"/>
              </w:rPr>
              <w:t>id_passenger</w:t>
            </w:r>
          </w:p>
        </w:tc>
        <w:tc>
          <w:tcPr>
            <w:tcW w:w="1462" w:type="dxa"/>
          </w:tcPr>
          <w:p w14:paraId="2FC5A880" w14:textId="311CE57A" w:rsidR="0046610D" w:rsidRPr="00833934" w:rsidRDefault="0046610D" w:rsidP="0008601C">
            <w:pPr>
              <w:spacing w:line="360" w:lineRule="auto"/>
            </w:pPr>
            <w:r w:rsidRPr="0046610D">
              <w:rPr>
                <w:lang w:val="en-US"/>
              </w:rPr>
              <w:t>id_</w:t>
            </w:r>
            <w:r w:rsidR="00833934">
              <w:rPr>
                <w:lang w:val="en-US"/>
              </w:rPr>
              <w:t>departure</w:t>
            </w:r>
          </w:p>
        </w:tc>
        <w:tc>
          <w:tcPr>
            <w:tcW w:w="1418" w:type="dxa"/>
          </w:tcPr>
          <w:p w14:paraId="4CDE02DA" w14:textId="756F2197" w:rsidR="0046610D" w:rsidRPr="0046610D" w:rsidRDefault="0046610D" w:rsidP="0008601C">
            <w:pPr>
              <w:spacing w:line="360" w:lineRule="auto"/>
              <w:rPr>
                <w:lang w:val="en-US"/>
              </w:rPr>
            </w:pPr>
            <w:r w:rsidRPr="0046610D">
              <w:rPr>
                <w:lang w:val="en-US"/>
              </w:rPr>
              <w:t>Class</w:t>
            </w:r>
          </w:p>
        </w:tc>
        <w:tc>
          <w:tcPr>
            <w:tcW w:w="1984" w:type="dxa"/>
          </w:tcPr>
          <w:p w14:paraId="3303109A" w14:textId="6D13BC72" w:rsidR="0046610D" w:rsidRPr="0046610D" w:rsidRDefault="0046610D" w:rsidP="0008601C">
            <w:pPr>
              <w:spacing w:line="360" w:lineRule="auto"/>
              <w:rPr>
                <w:lang w:val="en-US"/>
              </w:rPr>
            </w:pPr>
            <w:r w:rsidRPr="0046610D">
              <w:rPr>
                <w:lang w:val="en-US"/>
              </w:rPr>
              <w:t>Date_of_purchase</w:t>
            </w:r>
          </w:p>
        </w:tc>
        <w:tc>
          <w:tcPr>
            <w:tcW w:w="1559" w:type="dxa"/>
          </w:tcPr>
          <w:p w14:paraId="161A5BB3" w14:textId="7CCF7AA6" w:rsidR="0046610D" w:rsidRPr="0046610D" w:rsidRDefault="0046610D" w:rsidP="0008601C">
            <w:pPr>
              <w:spacing w:line="360" w:lineRule="auto"/>
              <w:rPr>
                <w:lang w:val="en-US"/>
              </w:rPr>
            </w:pPr>
            <w:r w:rsidRPr="0046610D">
              <w:rPr>
                <w:lang w:val="en-US"/>
              </w:rPr>
              <w:t>price</w:t>
            </w:r>
          </w:p>
        </w:tc>
      </w:tr>
      <w:tr w:rsidR="0046610D" w:rsidRPr="0046610D" w14:paraId="0870F9CF" w14:textId="77777777" w:rsidTr="00CD1381">
        <w:tc>
          <w:tcPr>
            <w:tcW w:w="1605" w:type="dxa"/>
          </w:tcPr>
          <w:p w14:paraId="0D5420E1" w14:textId="77A1F81D" w:rsidR="0046610D" w:rsidRPr="0046610D" w:rsidRDefault="0046610D" w:rsidP="0008601C">
            <w:pPr>
              <w:spacing w:line="360" w:lineRule="auto"/>
              <w:rPr>
                <w:lang w:val="en-US"/>
              </w:rPr>
            </w:pPr>
            <w:r w:rsidRPr="0046610D">
              <w:rPr>
                <w:lang w:val="en-US"/>
              </w:rPr>
              <w:t>PK</w:t>
            </w:r>
          </w:p>
        </w:tc>
        <w:tc>
          <w:tcPr>
            <w:tcW w:w="1606" w:type="dxa"/>
          </w:tcPr>
          <w:p w14:paraId="6F7E1840" w14:textId="0EBB498C" w:rsidR="0046610D" w:rsidRPr="0046610D" w:rsidRDefault="0046610D" w:rsidP="0008601C">
            <w:pPr>
              <w:spacing w:line="360" w:lineRule="auto"/>
              <w:rPr>
                <w:lang w:val="en-US"/>
              </w:rPr>
            </w:pPr>
            <w:r w:rsidRPr="0046610D">
              <w:rPr>
                <w:lang w:val="en-US"/>
              </w:rPr>
              <w:t>FK</w:t>
            </w:r>
          </w:p>
        </w:tc>
        <w:tc>
          <w:tcPr>
            <w:tcW w:w="1462" w:type="dxa"/>
          </w:tcPr>
          <w:p w14:paraId="53753826" w14:textId="131F94C2" w:rsidR="0046610D" w:rsidRPr="0046610D" w:rsidRDefault="0046610D" w:rsidP="0008601C">
            <w:pPr>
              <w:spacing w:line="360" w:lineRule="auto"/>
              <w:rPr>
                <w:lang w:val="en-US"/>
              </w:rPr>
            </w:pPr>
            <w:r w:rsidRPr="0046610D">
              <w:rPr>
                <w:lang w:val="en-US"/>
              </w:rPr>
              <w:t>FK</w:t>
            </w:r>
          </w:p>
        </w:tc>
        <w:tc>
          <w:tcPr>
            <w:tcW w:w="1418" w:type="dxa"/>
          </w:tcPr>
          <w:p w14:paraId="52F7EF08" w14:textId="77777777" w:rsidR="0046610D" w:rsidRPr="0046610D" w:rsidRDefault="0046610D" w:rsidP="0008601C">
            <w:pPr>
              <w:spacing w:line="360" w:lineRule="auto"/>
            </w:pPr>
          </w:p>
        </w:tc>
        <w:tc>
          <w:tcPr>
            <w:tcW w:w="1984" w:type="dxa"/>
          </w:tcPr>
          <w:p w14:paraId="26E2BFCA" w14:textId="77777777" w:rsidR="0046610D" w:rsidRPr="0046610D" w:rsidRDefault="0046610D" w:rsidP="0008601C">
            <w:pPr>
              <w:spacing w:line="360" w:lineRule="auto"/>
            </w:pPr>
          </w:p>
        </w:tc>
        <w:tc>
          <w:tcPr>
            <w:tcW w:w="1559" w:type="dxa"/>
          </w:tcPr>
          <w:p w14:paraId="2C3B7F4E" w14:textId="77777777" w:rsidR="0046610D" w:rsidRPr="0046610D" w:rsidRDefault="0046610D" w:rsidP="0008601C">
            <w:pPr>
              <w:spacing w:line="360" w:lineRule="auto"/>
            </w:pPr>
          </w:p>
        </w:tc>
      </w:tr>
    </w:tbl>
    <w:p w14:paraId="0A4A85EA" w14:textId="68000945" w:rsidR="001C63A1" w:rsidRPr="0046610D" w:rsidRDefault="001C63A1" w:rsidP="0008601C">
      <w:pPr>
        <w:spacing w:line="360" w:lineRule="auto"/>
      </w:pPr>
    </w:p>
    <w:p w14:paraId="64707CCC" w14:textId="52D06F7B" w:rsidR="001C63A1" w:rsidRPr="00CD1381" w:rsidRDefault="00CD1381" w:rsidP="0008601C">
      <w:pPr>
        <w:spacing w:line="360" w:lineRule="auto"/>
        <w:rPr>
          <w:b/>
          <w:bCs/>
          <w:lang w:val="en-US"/>
        </w:rPr>
      </w:pPr>
      <w:r w:rsidRPr="00CD1381">
        <w:t>Таблица 4. Вылет -</w:t>
      </w:r>
      <w:r>
        <w:rPr>
          <w:b/>
          <w:bCs/>
        </w:rPr>
        <w:t xml:space="preserve"> </w:t>
      </w:r>
      <w:r w:rsidR="0046610D" w:rsidRPr="00CD1381">
        <w:rPr>
          <w:b/>
          <w:bCs/>
          <w:lang w:val="en-US"/>
        </w:rPr>
        <w:t>Departure</w:t>
      </w:r>
    </w:p>
    <w:tbl>
      <w:tblPr>
        <w:tblStyle w:val="-46"/>
        <w:tblW w:w="9634" w:type="dxa"/>
        <w:tblLook w:val="0400" w:firstRow="0" w:lastRow="0" w:firstColumn="0" w:lastColumn="0" w:noHBand="0" w:noVBand="1"/>
      </w:tblPr>
      <w:tblGrid>
        <w:gridCol w:w="1926"/>
        <w:gridCol w:w="1927"/>
        <w:gridCol w:w="1927"/>
        <w:gridCol w:w="1927"/>
        <w:gridCol w:w="1927"/>
      </w:tblGrid>
      <w:tr w:rsidR="006F5877" w:rsidRPr="0046610D" w14:paraId="7BA00610" w14:textId="77777777" w:rsidTr="00CD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tcW w:w="1926" w:type="dxa"/>
          </w:tcPr>
          <w:p w14:paraId="46CE5505" w14:textId="21A3B6D5" w:rsidR="006F5877" w:rsidRPr="0046610D" w:rsidRDefault="0046610D" w:rsidP="0008601C">
            <w:pPr>
              <w:spacing w:line="360" w:lineRule="auto"/>
            </w:pPr>
            <w:proofErr w:type="spellStart"/>
            <w:r w:rsidRPr="0046610D">
              <w:rPr>
                <w:lang w:val="en-US"/>
              </w:rPr>
              <w:t>i</w:t>
            </w:r>
            <w:proofErr w:type="spellEnd"/>
            <w:r w:rsidRPr="0046610D">
              <w:t>d</w:t>
            </w:r>
            <w:r w:rsidRPr="0046610D">
              <w:rPr>
                <w:lang w:val="en-US"/>
              </w:rPr>
              <w:t>_</w:t>
            </w:r>
            <w:proofErr w:type="spellStart"/>
            <w:r w:rsidRPr="0046610D">
              <w:t>departure</w:t>
            </w:r>
            <w:proofErr w:type="spellEnd"/>
          </w:p>
        </w:tc>
        <w:tc>
          <w:tcPr>
            <w:tcW w:w="1927" w:type="dxa"/>
          </w:tcPr>
          <w:p w14:paraId="74A07B54" w14:textId="5E135966" w:rsidR="006F5877" w:rsidRPr="00833934" w:rsidRDefault="00833934" w:rsidP="0008601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Flight</w:t>
            </w:r>
          </w:p>
        </w:tc>
        <w:tc>
          <w:tcPr>
            <w:tcW w:w="1927" w:type="dxa"/>
          </w:tcPr>
          <w:p w14:paraId="4BA82F8A" w14:textId="35FEFAEC" w:rsidR="006F5877" w:rsidRPr="00833934" w:rsidRDefault="00833934" w:rsidP="0008601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Airport 1</w:t>
            </w:r>
          </w:p>
        </w:tc>
        <w:tc>
          <w:tcPr>
            <w:tcW w:w="1927" w:type="dxa"/>
          </w:tcPr>
          <w:p w14:paraId="0E349BE0" w14:textId="4FF3C42E" w:rsidR="006F5877" w:rsidRPr="00833934" w:rsidRDefault="00833934" w:rsidP="0008601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Airport 2</w:t>
            </w:r>
          </w:p>
        </w:tc>
        <w:tc>
          <w:tcPr>
            <w:tcW w:w="1927" w:type="dxa"/>
          </w:tcPr>
          <w:p w14:paraId="134C9294" w14:textId="62DD735D" w:rsidR="006F5877" w:rsidRPr="00833934" w:rsidRDefault="00833934" w:rsidP="0008601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Date_and_Time</w:t>
            </w:r>
          </w:p>
        </w:tc>
      </w:tr>
      <w:tr w:rsidR="006F5877" w:rsidRPr="0046610D" w14:paraId="6BCE1898" w14:textId="77777777" w:rsidTr="00CD1381">
        <w:trPr>
          <w:trHeight w:val="276"/>
        </w:trPr>
        <w:tc>
          <w:tcPr>
            <w:tcW w:w="1926" w:type="dxa"/>
          </w:tcPr>
          <w:p w14:paraId="45158CE6" w14:textId="48AD3FDC" w:rsidR="006F5877" w:rsidRPr="0046610D" w:rsidRDefault="0046610D" w:rsidP="0008601C">
            <w:pPr>
              <w:spacing w:line="360" w:lineRule="auto"/>
              <w:rPr>
                <w:lang w:val="en-US"/>
              </w:rPr>
            </w:pPr>
            <w:r w:rsidRPr="0046610D">
              <w:rPr>
                <w:lang w:val="en-US"/>
              </w:rPr>
              <w:t>PK</w:t>
            </w:r>
          </w:p>
        </w:tc>
        <w:tc>
          <w:tcPr>
            <w:tcW w:w="1927" w:type="dxa"/>
          </w:tcPr>
          <w:p w14:paraId="66CB1B69" w14:textId="77777777" w:rsidR="006F5877" w:rsidRPr="0046610D" w:rsidRDefault="006F5877" w:rsidP="0008601C">
            <w:pPr>
              <w:spacing w:line="360" w:lineRule="auto"/>
            </w:pPr>
          </w:p>
        </w:tc>
        <w:tc>
          <w:tcPr>
            <w:tcW w:w="1927" w:type="dxa"/>
          </w:tcPr>
          <w:p w14:paraId="18E76C67" w14:textId="77777777" w:rsidR="006F5877" w:rsidRPr="0046610D" w:rsidRDefault="006F5877" w:rsidP="0008601C">
            <w:pPr>
              <w:spacing w:line="360" w:lineRule="auto"/>
            </w:pPr>
          </w:p>
        </w:tc>
        <w:tc>
          <w:tcPr>
            <w:tcW w:w="1927" w:type="dxa"/>
          </w:tcPr>
          <w:p w14:paraId="01367C6B" w14:textId="77777777" w:rsidR="006F5877" w:rsidRPr="0046610D" w:rsidRDefault="006F5877" w:rsidP="0008601C">
            <w:pPr>
              <w:spacing w:line="360" w:lineRule="auto"/>
            </w:pPr>
          </w:p>
        </w:tc>
        <w:tc>
          <w:tcPr>
            <w:tcW w:w="1927" w:type="dxa"/>
          </w:tcPr>
          <w:p w14:paraId="224FD5E9" w14:textId="77777777" w:rsidR="006F5877" w:rsidRPr="0046610D" w:rsidRDefault="006F5877" w:rsidP="0008601C">
            <w:pPr>
              <w:spacing w:line="360" w:lineRule="auto"/>
            </w:pPr>
          </w:p>
        </w:tc>
      </w:tr>
    </w:tbl>
    <w:p w14:paraId="5A9375F8" w14:textId="77777777" w:rsidR="001C63A1" w:rsidRPr="0046610D" w:rsidRDefault="001C63A1" w:rsidP="0008601C">
      <w:pPr>
        <w:spacing w:line="360" w:lineRule="auto"/>
      </w:pPr>
    </w:p>
    <w:p w14:paraId="0DC7A101" w14:textId="5B085F4F" w:rsidR="001C63A1" w:rsidRPr="00CD1381" w:rsidRDefault="00CD1381" w:rsidP="0008601C">
      <w:pPr>
        <w:spacing w:line="360" w:lineRule="auto"/>
        <w:rPr>
          <w:b/>
          <w:bCs/>
          <w:lang w:val="en-US"/>
        </w:rPr>
      </w:pPr>
      <w:r>
        <w:t xml:space="preserve">Таблица 5. Шкала - </w:t>
      </w:r>
      <w:r w:rsidR="00833934" w:rsidRPr="00CD1381">
        <w:rPr>
          <w:b/>
          <w:bCs/>
          <w:lang w:val="en-US"/>
        </w:rPr>
        <w:t>Scale</w:t>
      </w:r>
    </w:p>
    <w:tbl>
      <w:tblPr>
        <w:tblStyle w:val="-46"/>
        <w:tblW w:w="9634" w:type="dxa"/>
        <w:tblLook w:val="0400" w:firstRow="0" w:lastRow="0" w:firstColumn="0" w:lastColumn="0" w:noHBand="0" w:noVBand="1"/>
      </w:tblPr>
      <w:tblGrid>
        <w:gridCol w:w="2408"/>
        <w:gridCol w:w="2409"/>
        <w:gridCol w:w="2408"/>
        <w:gridCol w:w="2409"/>
      </w:tblGrid>
      <w:tr w:rsidR="006F5877" w:rsidRPr="0046610D" w14:paraId="3CFBCED4" w14:textId="77777777" w:rsidTr="00CD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tcW w:w="2408" w:type="dxa"/>
          </w:tcPr>
          <w:p w14:paraId="1397CF39" w14:textId="3E5B788B" w:rsidR="006F5877" w:rsidRPr="0046610D" w:rsidRDefault="00833934" w:rsidP="0008601C">
            <w:pPr>
              <w:spacing w:line="360" w:lineRule="auto"/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t>d</w:t>
            </w:r>
            <w:r>
              <w:rPr>
                <w:lang w:val="en-US"/>
              </w:rPr>
              <w:t>_</w:t>
            </w:r>
            <w:proofErr w:type="spellStart"/>
            <w:r>
              <w:t>scale</w:t>
            </w:r>
            <w:proofErr w:type="spellEnd"/>
          </w:p>
        </w:tc>
        <w:tc>
          <w:tcPr>
            <w:tcW w:w="2409" w:type="dxa"/>
          </w:tcPr>
          <w:p w14:paraId="41F57EF8" w14:textId="5E56DEE7" w:rsidR="006F5877" w:rsidRPr="00833934" w:rsidRDefault="00833934" w:rsidP="0008601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Starting_price</w:t>
            </w:r>
          </w:p>
        </w:tc>
        <w:tc>
          <w:tcPr>
            <w:tcW w:w="2408" w:type="dxa"/>
          </w:tcPr>
          <w:p w14:paraId="0214D1F4" w14:textId="5B2D9011" w:rsidR="006F5877" w:rsidRPr="00833934" w:rsidRDefault="00833934" w:rsidP="0008601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Final_price</w:t>
            </w:r>
          </w:p>
        </w:tc>
        <w:tc>
          <w:tcPr>
            <w:tcW w:w="2409" w:type="dxa"/>
          </w:tcPr>
          <w:p w14:paraId="73C739A8" w14:textId="0FE9A6D3" w:rsidR="006F5877" w:rsidRPr="00833934" w:rsidRDefault="00833934" w:rsidP="0008601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Number_of_bonuses</w:t>
            </w:r>
          </w:p>
        </w:tc>
      </w:tr>
      <w:tr w:rsidR="006F5877" w:rsidRPr="0046610D" w14:paraId="0785E370" w14:textId="77777777" w:rsidTr="00CD1381">
        <w:trPr>
          <w:trHeight w:val="63"/>
        </w:trPr>
        <w:tc>
          <w:tcPr>
            <w:tcW w:w="2408" w:type="dxa"/>
          </w:tcPr>
          <w:p w14:paraId="233A820B" w14:textId="511EE21B" w:rsidR="006F5877" w:rsidRPr="00833934" w:rsidRDefault="00833934" w:rsidP="0008601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2409" w:type="dxa"/>
          </w:tcPr>
          <w:p w14:paraId="169BB079" w14:textId="77777777" w:rsidR="006F5877" w:rsidRPr="0046610D" w:rsidRDefault="006F5877" w:rsidP="0008601C">
            <w:pPr>
              <w:spacing w:line="360" w:lineRule="auto"/>
            </w:pPr>
          </w:p>
        </w:tc>
        <w:tc>
          <w:tcPr>
            <w:tcW w:w="2408" w:type="dxa"/>
          </w:tcPr>
          <w:p w14:paraId="6DCDC894" w14:textId="77777777" w:rsidR="006F5877" w:rsidRPr="0046610D" w:rsidRDefault="006F5877" w:rsidP="0008601C">
            <w:pPr>
              <w:spacing w:line="360" w:lineRule="auto"/>
            </w:pPr>
          </w:p>
        </w:tc>
        <w:tc>
          <w:tcPr>
            <w:tcW w:w="2409" w:type="dxa"/>
          </w:tcPr>
          <w:p w14:paraId="0A94BF91" w14:textId="77777777" w:rsidR="006F5877" w:rsidRPr="0046610D" w:rsidRDefault="006F5877" w:rsidP="0008601C">
            <w:pPr>
              <w:spacing w:line="360" w:lineRule="auto"/>
            </w:pPr>
          </w:p>
        </w:tc>
      </w:tr>
    </w:tbl>
    <w:p w14:paraId="2BADB080" w14:textId="4158EB01" w:rsidR="001C63A1" w:rsidRPr="0046610D" w:rsidRDefault="001C63A1" w:rsidP="001C63A1"/>
    <w:p w14:paraId="0B3C4A4D" w14:textId="031101FB" w:rsidR="001C63A1" w:rsidRDefault="001C63A1" w:rsidP="001C63A1"/>
    <w:p w14:paraId="1D3BEB23" w14:textId="10C9E2A4" w:rsidR="00367B52" w:rsidRDefault="00367B52" w:rsidP="001C63A1"/>
    <w:p w14:paraId="2C0875F6" w14:textId="5BA223AD" w:rsidR="0098095E" w:rsidRDefault="0098095E" w:rsidP="001C63A1"/>
    <w:p w14:paraId="763F7E5C" w14:textId="355DE1CF" w:rsidR="0098095E" w:rsidRDefault="0098095E" w:rsidP="001C63A1"/>
    <w:p w14:paraId="1866923A" w14:textId="77777777" w:rsidR="0098095E" w:rsidRPr="0046610D" w:rsidRDefault="0098095E" w:rsidP="001C63A1"/>
    <w:p w14:paraId="4BA10D66" w14:textId="72940A70" w:rsidR="00E43C02" w:rsidRPr="00640D52" w:rsidRDefault="00BD655A" w:rsidP="00640D52">
      <w:pPr>
        <w:pStyle w:val="1"/>
        <w:spacing w:line="360" w:lineRule="auto"/>
      </w:pPr>
      <w:bookmarkStart w:id="7" w:name="_Toc41052458"/>
      <w:r>
        <w:lastRenderedPageBreak/>
        <w:t>Разработка оперативных запросов</w:t>
      </w:r>
      <w:bookmarkEnd w:id="7"/>
    </w:p>
    <w:p w14:paraId="6D59FB7C" w14:textId="006865CE" w:rsidR="00E43C02" w:rsidRPr="00640D52" w:rsidRDefault="00E43C02" w:rsidP="00640D52">
      <w:pPr>
        <w:tabs>
          <w:tab w:val="left" w:pos="1135"/>
        </w:tabs>
        <w:spacing w:line="360" w:lineRule="auto"/>
        <w:rPr>
          <w:b/>
          <w:bCs/>
          <w:color w:val="000000" w:themeColor="text1"/>
        </w:rPr>
      </w:pPr>
      <w:r w:rsidRPr="00FB09C5">
        <w:rPr>
          <w:b/>
          <w:bCs/>
          <w:color w:val="000000" w:themeColor="text1"/>
        </w:rPr>
        <w:t>1. Создать отчет о начислении бонусных миль по форме: Номер рейса, дата вылета, общее количество начисленных бонусных миль.</w:t>
      </w:r>
    </w:p>
    <w:p w14:paraId="0C6C57A0" w14:textId="77777777" w:rsidR="004B6125" w:rsidRPr="004B6125" w:rsidRDefault="004B6125" w:rsidP="00640D52">
      <w:pPr>
        <w:spacing w:line="360" w:lineRule="auto"/>
        <w:rPr>
          <w:lang w:val="en-US"/>
        </w:rPr>
      </w:pPr>
      <w:r w:rsidRPr="004B6125">
        <w:rPr>
          <w:color w:val="4472C4" w:themeColor="accent1"/>
          <w:lang w:val="en-US"/>
        </w:rPr>
        <w:t>SELECT</w:t>
      </w:r>
      <w:r w:rsidRPr="004B6125">
        <w:rPr>
          <w:lang w:val="en-US"/>
        </w:rPr>
        <w:t xml:space="preserve"> Flight, Date_and_Time, </w:t>
      </w:r>
      <w:r w:rsidRPr="004B6125">
        <w:rPr>
          <w:color w:val="4472C4" w:themeColor="accent1"/>
          <w:lang w:val="en-US"/>
        </w:rPr>
        <w:t>SUM</w:t>
      </w:r>
      <w:r w:rsidRPr="004B6125">
        <w:rPr>
          <w:lang w:val="en-US"/>
        </w:rPr>
        <w:t>(Number_of_bonuses)</w:t>
      </w:r>
    </w:p>
    <w:p w14:paraId="336A4215" w14:textId="77777777" w:rsidR="004B6125" w:rsidRPr="004B6125" w:rsidRDefault="004B6125" w:rsidP="00640D52">
      <w:pPr>
        <w:spacing w:line="360" w:lineRule="auto"/>
        <w:rPr>
          <w:lang w:val="en-US"/>
        </w:rPr>
      </w:pPr>
      <w:r w:rsidRPr="004B6125">
        <w:rPr>
          <w:color w:val="4472C4" w:themeColor="accent1"/>
          <w:lang w:val="en-US"/>
        </w:rPr>
        <w:t>FROM</w:t>
      </w:r>
      <w:r w:rsidRPr="004B6125">
        <w:rPr>
          <w:lang w:val="en-US"/>
        </w:rPr>
        <w:t xml:space="preserve"> departure d </w:t>
      </w:r>
      <w:r w:rsidRPr="004B6125">
        <w:rPr>
          <w:color w:val="4472C4" w:themeColor="accent1"/>
          <w:lang w:val="en-US"/>
        </w:rPr>
        <w:t>JOIN</w:t>
      </w:r>
      <w:r w:rsidRPr="004B6125">
        <w:rPr>
          <w:lang w:val="en-US"/>
        </w:rPr>
        <w:t xml:space="preserve"> (</w:t>
      </w:r>
      <w:r w:rsidRPr="004B6125">
        <w:rPr>
          <w:color w:val="4472C4" w:themeColor="accent1"/>
          <w:lang w:val="en-US"/>
        </w:rPr>
        <w:t>SELECT</w:t>
      </w:r>
      <w:r w:rsidRPr="004B6125">
        <w:rPr>
          <w:lang w:val="en-US"/>
        </w:rPr>
        <w:t xml:space="preserve"> Number_of_bonuses, id_departure</w:t>
      </w:r>
    </w:p>
    <w:p w14:paraId="625787B3" w14:textId="1239341A" w:rsidR="004B6125" w:rsidRPr="004B6125" w:rsidRDefault="004B6125" w:rsidP="00640D52">
      <w:pPr>
        <w:spacing w:line="360" w:lineRule="auto"/>
        <w:rPr>
          <w:lang w:val="en-US"/>
        </w:rPr>
      </w:pPr>
      <w:r w:rsidRPr="004B6125">
        <w:rPr>
          <w:lang w:val="en-US"/>
        </w:rPr>
        <w:t xml:space="preserve">                     </w:t>
      </w:r>
      <w:r>
        <w:rPr>
          <w:lang w:val="en-US"/>
        </w:rPr>
        <w:tab/>
      </w:r>
      <w:r>
        <w:rPr>
          <w:lang w:val="en-US"/>
        </w:rPr>
        <w:tab/>
      </w:r>
      <w:r w:rsidRPr="004B6125">
        <w:rPr>
          <w:lang w:val="en-US"/>
        </w:rPr>
        <w:t xml:space="preserve">  </w:t>
      </w:r>
      <w:r>
        <w:rPr>
          <w:lang w:val="en-US"/>
        </w:rPr>
        <w:t xml:space="preserve">     </w:t>
      </w:r>
      <w:r w:rsidRPr="004B6125">
        <w:rPr>
          <w:color w:val="4472C4" w:themeColor="accent1"/>
          <w:lang w:val="en-US"/>
        </w:rPr>
        <w:t>FROM</w:t>
      </w:r>
      <w:r w:rsidRPr="004B6125">
        <w:rPr>
          <w:lang w:val="en-US"/>
        </w:rPr>
        <w:t xml:space="preserve"> ticket </w:t>
      </w:r>
      <w:proofErr w:type="spellStart"/>
      <w:r w:rsidRPr="004B6125">
        <w:rPr>
          <w:lang w:val="en-US"/>
        </w:rPr>
        <w:t>t</w:t>
      </w:r>
      <w:proofErr w:type="spellEnd"/>
      <w:r w:rsidRPr="004B6125">
        <w:rPr>
          <w:lang w:val="en-US"/>
        </w:rPr>
        <w:t xml:space="preserve"> </w:t>
      </w:r>
      <w:r w:rsidRPr="004B6125">
        <w:rPr>
          <w:color w:val="4472C4" w:themeColor="accent1"/>
          <w:lang w:val="en-US"/>
        </w:rPr>
        <w:t>JOIN</w:t>
      </w:r>
      <w:r w:rsidRPr="004B6125">
        <w:rPr>
          <w:lang w:val="en-US"/>
        </w:rPr>
        <w:t xml:space="preserve"> scale s </w:t>
      </w:r>
      <w:r w:rsidRPr="004B6125">
        <w:rPr>
          <w:color w:val="4472C4" w:themeColor="accent1"/>
          <w:lang w:val="en-US"/>
        </w:rPr>
        <w:t>ON</w:t>
      </w:r>
      <w:r w:rsidRPr="004B6125">
        <w:rPr>
          <w:lang w:val="en-US"/>
        </w:rPr>
        <w:t xml:space="preserve"> s.Starting_price &lt;= t.price </w:t>
      </w:r>
      <w:r w:rsidRPr="004B6125">
        <w:rPr>
          <w:color w:val="4472C4" w:themeColor="accent1"/>
          <w:lang w:val="en-US"/>
        </w:rPr>
        <w:t>AND</w:t>
      </w:r>
    </w:p>
    <w:p w14:paraId="5ED9434C" w14:textId="13A2BFB2" w:rsidR="004B6125" w:rsidRPr="004B6125" w:rsidRDefault="004B6125" w:rsidP="00640D52">
      <w:pPr>
        <w:spacing w:line="360" w:lineRule="auto"/>
        <w:ind w:left="2124"/>
        <w:rPr>
          <w:lang w:val="en-US"/>
        </w:rPr>
      </w:pPr>
      <w:r>
        <w:rPr>
          <w:lang w:val="en-US"/>
        </w:rPr>
        <w:t xml:space="preserve">        </w:t>
      </w:r>
      <w:r w:rsidRPr="004B6125">
        <w:rPr>
          <w:lang w:val="en-US"/>
        </w:rPr>
        <w:t>t.price &lt;= s.Final_price) n USING (id_departure)</w:t>
      </w:r>
    </w:p>
    <w:p w14:paraId="772E821F" w14:textId="562176F7" w:rsidR="00BD655A" w:rsidRDefault="004B6125" w:rsidP="00392B76">
      <w:pPr>
        <w:spacing w:line="360" w:lineRule="auto"/>
        <w:rPr>
          <w:lang w:val="en-US"/>
        </w:rPr>
      </w:pPr>
      <w:r w:rsidRPr="004B6125">
        <w:rPr>
          <w:color w:val="4472C4" w:themeColor="accent1"/>
          <w:lang w:val="en-US"/>
        </w:rPr>
        <w:t xml:space="preserve">GROUP BY </w:t>
      </w:r>
      <w:r w:rsidRPr="004B6125">
        <w:rPr>
          <w:lang w:val="en-US"/>
        </w:rPr>
        <w:t>Flight</w:t>
      </w:r>
      <w:r w:rsidR="00392B76">
        <w:rPr>
          <w:lang w:val="en-US"/>
        </w:rPr>
        <w:t>;</w:t>
      </w:r>
    </w:p>
    <w:p w14:paraId="2C55DA08" w14:textId="77777777" w:rsidR="00640D52" w:rsidRPr="00640D52" w:rsidRDefault="00640D52" w:rsidP="00640D52">
      <w:pPr>
        <w:spacing w:line="360" w:lineRule="auto"/>
        <w:rPr>
          <w:lang w:val="en-US"/>
        </w:rPr>
      </w:pPr>
    </w:p>
    <w:p w14:paraId="3EFD502D" w14:textId="401644BC" w:rsidR="00FB09C5" w:rsidRPr="00640D52" w:rsidRDefault="001B1F4C" w:rsidP="00640D52">
      <w:pPr>
        <w:tabs>
          <w:tab w:val="left" w:pos="1135"/>
        </w:tabs>
        <w:spacing w:line="360" w:lineRule="auto"/>
        <w:rPr>
          <w:b/>
          <w:bCs/>
          <w:color w:val="000000" w:themeColor="text1"/>
        </w:rPr>
      </w:pPr>
      <w:r w:rsidRPr="001B1F4C">
        <w:rPr>
          <w:b/>
          <w:bCs/>
          <w:color w:val="000000" w:themeColor="text1"/>
        </w:rPr>
        <w:t>2</w:t>
      </w:r>
      <w:r w:rsidR="00FB09C5" w:rsidRPr="00FB09C5">
        <w:rPr>
          <w:b/>
          <w:bCs/>
          <w:color w:val="000000" w:themeColor="text1"/>
        </w:rPr>
        <w:t xml:space="preserve">. Создать отчет о </w:t>
      </w:r>
      <w:r w:rsidR="00FB09C5">
        <w:rPr>
          <w:b/>
          <w:bCs/>
          <w:color w:val="000000" w:themeColor="text1"/>
        </w:rPr>
        <w:t>продаже билетов на каждый рейс за 2017 года по форме</w:t>
      </w:r>
      <w:r w:rsidR="00FB09C5" w:rsidRPr="00FB09C5">
        <w:rPr>
          <w:b/>
          <w:bCs/>
          <w:color w:val="000000" w:themeColor="text1"/>
        </w:rPr>
        <w:t xml:space="preserve">: </w:t>
      </w:r>
      <w:r w:rsidR="00FB09C5">
        <w:rPr>
          <w:b/>
          <w:bCs/>
          <w:color w:val="000000" w:themeColor="text1"/>
        </w:rPr>
        <w:t>Название аэропорта, месяц вылета, класс билета, общее число проданных билетов.</w:t>
      </w:r>
    </w:p>
    <w:p w14:paraId="344CD0A7" w14:textId="77777777" w:rsidR="00CB7200" w:rsidRPr="00CB7200" w:rsidRDefault="00CB7200" w:rsidP="00640D52">
      <w:pPr>
        <w:spacing w:line="360" w:lineRule="auto"/>
        <w:rPr>
          <w:lang w:val="en-US"/>
        </w:rPr>
      </w:pPr>
      <w:r w:rsidRPr="00CB7200">
        <w:rPr>
          <w:color w:val="4472C4" w:themeColor="accent1"/>
          <w:lang w:val="en-US"/>
        </w:rPr>
        <w:t>SELECT</w:t>
      </w:r>
      <w:r w:rsidRPr="00CB7200">
        <w:rPr>
          <w:lang w:val="en-US"/>
        </w:rPr>
        <w:t xml:space="preserve"> Airport_1, Airport_2, MONTHNAME(Date_and_Time), Class, COUNT(*)</w:t>
      </w:r>
    </w:p>
    <w:p w14:paraId="01ED5CE1" w14:textId="77777777" w:rsidR="00CB7200" w:rsidRPr="00CB7200" w:rsidRDefault="00CB7200" w:rsidP="00640D52">
      <w:pPr>
        <w:spacing w:line="360" w:lineRule="auto"/>
        <w:rPr>
          <w:lang w:val="en-US"/>
        </w:rPr>
      </w:pPr>
      <w:r w:rsidRPr="00EB5CC9">
        <w:rPr>
          <w:color w:val="4472C4" w:themeColor="accent1"/>
          <w:lang w:val="en-US"/>
        </w:rPr>
        <w:t>FROM</w:t>
      </w:r>
      <w:r w:rsidRPr="00CB7200">
        <w:rPr>
          <w:lang w:val="en-US"/>
        </w:rPr>
        <w:t xml:space="preserve"> ticket </w:t>
      </w:r>
      <w:r w:rsidRPr="00EB5CC9">
        <w:rPr>
          <w:color w:val="4472C4" w:themeColor="accent1"/>
          <w:lang w:val="en-US"/>
        </w:rPr>
        <w:t>JOIN</w:t>
      </w:r>
      <w:r w:rsidRPr="00CB7200">
        <w:rPr>
          <w:lang w:val="en-US"/>
        </w:rPr>
        <w:t xml:space="preserve"> departure </w:t>
      </w:r>
      <w:r w:rsidRPr="00EB5CC9">
        <w:rPr>
          <w:color w:val="4472C4" w:themeColor="accent1"/>
          <w:lang w:val="en-US"/>
        </w:rPr>
        <w:t>USING</w:t>
      </w:r>
      <w:r w:rsidRPr="00CB7200">
        <w:rPr>
          <w:lang w:val="en-US"/>
        </w:rPr>
        <w:t xml:space="preserve"> (id_departure)</w:t>
      </w:r>
    </w:p>
    <w:p w14:paraId="0A10DEC9" w14:textId="77777777" w:rsidR="00CB7200" w:rsidRPr="00CB7200" w:rsidRDefault="00CB7200" w:rsidP="00640D52">
      <w:pPr>
        <w:spacing w:line="360" w:lineRule="auto"/>
        <w:rPr>
          <w:lang w:val="en-US"/>
        </w:rPr>
      </w:pPr>
      <w:r w:rsidRPr="00EB5CC9">
        <w:rPr>
          <w:color w:val="4472C4" w:themeColor="accent1"/>
          <w:lang w:val="en-US"/>
        </w:rPr>
        <w:t>WHERE YEAR</w:t>
      </w:r>
      <w:r w:rsidRPr="00CB7200">
        <w:rPr>
          <w:lang w:val="en-US"/>
        </w:rPr>
        <w:t xml:space="preserve">(Date_and_Time) = </w:t>
      </w:r>
      <w:r w:rsidRPr="00EB5CC9">
        <w:rPr>
          <w:color w:val="FF0000"/>
          <w:lang w:val="en-US"/>
        </w:rPr>
        <w:t>2017</w:t>
      </w:r>
    </w:p>
    <w:p w14:paraId="77872870" w14:textId="749A245E" w:rsidR="00CB7200" w:rsidRDefault="00CB7200" w:rsidP="00640D52">
      <w:pPr>
        <w:spacing w:line="360" w:lineRule="auto"/>
        <w:rPr>
          <w:lang w:val="en-US"/>
        </w:rPr>
      </w:pPr>
      <w:r w:rsidRPr="00EB5CC9">
        <w:rPr>
          <w:color w:val="4472C4" w:themeColor="accent1"/>
          <w:lang w:val="en-US"/>
        </w:rPr>
        <w:t xml:space="preserve">GROUP BY </w:t>
      </w:r>
      <w:r w:rsidRPr="00CB7200">
        <w:rPr>
          <w:lang w:val="en-US"/>
        </w:rPr>
        <w:t>Airport_1, Airport_2,</w:t>
      </w:r>
      <w:r w:rsidRPr="00EB5CC9">
        <w:rPr>
          <w:color w:val="4472C4" w:themeColor="accent1"/>
          <w:lang w:val="en-US"/>
        </w:rPr>
        <w:t xml:space="preserve"> MONTH</w:t>
      </w:r>
      <w:r w:rsidRPr="00CB7200">
        <w:rPr>
          <w:lang w:val="en-US"/>
        </w:rPr>
        <w:t>(Date_and_Time), Class;</w:t>
      </w:r>
    </w:p>
    <w:p w14:paraId="58722495" w14:textId="77777777" w:rsidR="00640D52" w:rsidRPr="00CB7200" w:rsidRDefault="00640D52" w:rsidP="00640D52">
      <w:pPr>
        <w:spacing w:line="360" w:lineRule="auto"/>
        <w:rPr>
          <w:lang w:val="en-US"/>
        </w:rPr>
      </w:pPr>
    </w:p>
    <w:p w14:paraId="5DE3953A" w14:textId="0EEB6100" w:rsidR="00686243" w:rsidRDefault="001B1F4C" w:rsidP="00640D52">
      <w:pPr>
        <w:spacing w:line="360" w:lineRule="auto"/>
        <w:rPr>
          <w:b/>
          <w:bCs/>
          <w:color w:val="000000" w:themeColor="text1"/>
        </w:rPr>
      </w:pPr>
      <w:r w:rsidRPr="00686243">
        <w:rPr>
          <w:b/>
          <w:bCs/>
          <w:color w:val="000000" w:themeColor="text1"/>
        </w:rPr>
        <w:t>3.</w:t>
      </w:r>
      <w:r w:rsidRPr="00FB09C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По</w:t>
      </w:r>
      <w:r w:rsidR="00686243">
        <w:rPr>
          <w:b/>
          <w:bCs/>
          <w:color w:val="000000" w:themeColor="text1"/>
        </w:rPr>
        <w:t>кажите все сведенья о пассажирах, покупавших самые дорогие билеты на рейс ХХХ</w:t>
      </w:r>
      <w:r w:rsidR="00686243" w:rsidRPr="00686243">
        <w:rPr>
          <w:b/>
          <w:bCs/>
          <w:color w:val="000000" w:themeColor="text1"/>
        </w:rPr>
        <w:t>.</w:t>
      </w:r>
    </w:p>
    <w:p w14:paraId="1A5BD6B0" w14:textId="77777777" w:rsidR="00127C51" w:rsidRPr="00127C51" w:rsidRDefault="00127C51" w:rsidP="00640D52">
      <w:pPr>
        <w:spacing w:line="360" w:lineRule="auto"/>
        <w:rPr>
          <w:lang w:val="en-US"/>
        </w:rPr>
      </w:pPr>
      <w:r w:rsidRPr="00127C51">
        <w:rPr>
          <w:color w:val="4472C4" w:themeColor="accent1"/>
          <w:lang w:val="en-US"/>
        </w:rPr>
        <w:t>SELECT</w:t>
      </w:r>
      <w:r w:rsidRPr="00127C51">
        <w:rPr>
          <w:lang w:val="en-US"/>
        </w:rPr>
        <w:t xml:space="preserve"> passenger.*</w:t>
      </w:r>
    </w:p>
    <w:p w14:paraId="5047CDAB" w14:textId="77777777" w:rsidR="00127C51" w:rsidRPr="00127C51" w:rsidRDefault="00127C51" w:rsidP="00640D52">
      <w:pPr>
        <w:spacing w:line="360" w:lineRule="auto"/>
        <w:rPr>
          <w:lang w:val="en-US"/>
        </w:rPr>
      </w:pPr>
      <w:r w:rsidRPr="00127C51">
        <w:rPr>
          <w:color w:val="4472C4" w:themeColor="accent1"/>
          <w:lang w:val="en-US"/>
        </w:rPr>
        <w:t>FROM</w:t>
      </w:r>
      <w:r w:rsidRPr="00127C51">
        <w:rPr>
          <w:lang w:val="en-US"/>
        </w:rPr>
        <w:t xml:space="preserve"> passenger </w:t>
      </w:r>
      <w:r w:rsidRPr="00127C51">
        <w:rPr>
          <w:color w:val="4472C4" w:themeColor="accent1"/>
          <w:lang w:val="en-US"/>
        </w:rPr>
        <w:t>JOIN</w:t>
      </w:r>
      <w:r w:rsidRPr="00127C51">
        <w:rPr>
          <w:lang w:val="en-US"/>
        </w:rPr>
        <w:t xml:space="preserve"> ticket </w:t>
      </w:r>
      <w:r w:rsidRPr="00127C51">
        <w:rPr>
          <w:color w:val="4472C4" w:themeColor="accent1"/>
          <w:lang w:val="en-US"/>
        </w:rPr>
        <w:t>USING</w:t>
      </w:r>
      <w:r w:rsidRPr="00127C51">
        <w:rPr>
          <w:lang w:val="en-US"/>
        </w:rPr>
        <w:t xml:space="preserve"> (id_passenger)</w:t>
      </w:r>
    </w:p>
    <w:p w14:paraId="6DA9E7A5" w14:textId="77777777" w:rsidR="00127C51" w:rsidRPr="00127C51" w:rsidRDefault="00127C51" w:rsidP="00640D52">
      <w:pPr>
        <w:spacing w:line="360" w:lineRule="auto"/>
        <w:rPr>
          <w:lang w:val="en-US"/>
        </w:rPr>
      </w:pPr>
      <w:r w:rsidRPr="00127C51">
        <w:rPr>
          <w:lang w:val="en-US"/>
        </w:rPr>
        <w:t>WHERE Price = (</w:t>
      </w:r>
      <w:r w:rsidRPr="00127C51">
        <w:rPr>
          <w:color w:val="4472C4" w:themeColor="accent1"/>
          <w:lang w:val="en-US"/>
        </w:rPr>
        <w:t>SELECT MAX</w:t>
      </w:r>
      <w:r w:rsidRPr="00127C51">
        <w:rPr>
          <w:lang w:val="en-US"/>
        </w:rPr>
        <w:t>(Price)</w:t>
      </w:r>
    </w:p>
    <w:p w14:paraId="2A288C92" w14:textId="69BCC3CB" w:rsidR="00127C51" w:rsidRPr="00127C51" w:rsidRDefault="00127C51" w:rsidP="00640D52">
      <w:pPr>
        <w:spacing w:line="360" w:lineRule="auto"/>
        <w:rPr>
          <w:lang w:val="en-US"/>
        </w:rPr>
      </w:pPr>
      <w:r w:rsidRPr="00127C51">
        <w:rPr>
          <w:lang w:val="en-US"/>
        </w:rPr>
        <w:t xml:space="preserve">               </w:t>
      </w:r>
      <w:r>
        <w:rPr>
          <w:lang w:val="en-US"/>
        </w:rPr>
        <w:tab/>
        <w:t xml:space="preserve">     </w:t>
      </w:r>
      <w:r w:rsidRPr="00127C51">
        <w:rPr>
          <w:color w:val="4472C4" w:themeColor="accent1"/>
          <w:lang w:val="en-US"/>
        </w:rPr>
        <w:t>FROM</w:t>
      </w:r>
      <w:r w:rsidRPr="00127C51">
        <w:rPr>
          <w:lang w:val="en-US"/>
        </w:rPr>
        <w:t xml:space="preserve"> ticket </w:t>
      </w:r>
      <w:r w:rsidRPr="00127C51">
        <w:rPr>
          <w:color w:val="4472C4" w:themeColor="accent1"/>
          <w:lang w:val="en-US"/>
        </w:rPr>
        <w:t>JOIN</w:t>
      </w:r>
      <w:r w:rsidRPr="00127C51">
        <w:rPr>
          <w:lang w:val="en-US"/>
        </w:rPr>
        <w:t xml:space="preserve"> departure </w:t>
      </w:r>
      <w:r w:rsidRPr="00127C51">
        <w:rPr>
          <w:color w:val="4472C4" w:themeColor="accent1"/>
          <w:lang w:val="en-US"/>
        </w:rPr>
        <w:t>USING</w:t>
      </w:r>
      <w:r w:rsidRPr="00127C51">
        <w:rPr>
          <w:lang w:val="en-US"/>
        </w:rPr>
        <w:t xml:space="preserve"> (id_departure)</w:t>
      </w:r>
    </w:p>
    <w:p w14:paraId="4BD75DC6" w14:textId="58421C37" w:rsidR="001C63A1" w:rsidRPr="007361ED" w:rsidRDefault="00127C51" w:rsidP="00640D52">
      <w:pPr>
        <w:spacing w:line="360" w:lineRule="auto"/>
      </w:pPr>
      <w:r w:rsidRPr="00127C51">
        <w:rPr>
          <w:lang w:val="en-US"/>
        </w:rPr>
        <w:t xml:space="preserve">               </w:t>
      </w:r>
      <w:r>
        <w:rPr>
          <w:lang w:val="en-US"/>
        </w:rPr>
        <w:tab/>
        <w:t xml:space="preserve">     </w:t>
      </w:r>
      <w:r w:rsidRPr="00127C51">
        <w:rPr>
          <w:color w:val="4472C4" w:themeColor="accent1"/>
          <w:lang w:val="en-US"/>
        </w:rPr>
        <w:t>WHERE</w:t>
      </w:r>
      <w:r w:rsidRPr="007361ED">
        <w:t xml:space="preserve"> </w:t>
      </w:r>
      <w:r w:rsidRPr="0095751B">
        <w:rPr>
          <w:lang w:val="en-US"/>
        </w:rPr>
        <w:t>Flight</w:t>
      </w:r>
      <w:r w:rsidRPr="007361ED">
        <w:t xml:space="preserve"> = </w:t>
      </w:r>
      <w:r w:rsidRPr="007361ED">
        <w:rPr>
          <w:color w:val="44546A" w:themeColor="text2"/>
        </w:rPr>
        <w:t>"</w:t>
      </w:r>
      <w:r w:rsidRPr="0095751B">
        <w:rPr>
          <w:color w:val="44546A" w:themeColor="text2"/>
          <w:lang w:val="en-US"/>
        </w:rPr>
        <w:t>XXX</w:t>
      </w:r>
      <w:r w:rsidRPr="007361ED">
        <w:rPr>
          <w:color w:val="44546A" w:themeColor="text2"/>
        </w:rPr>
        <w:t>"</w:t>
      </w:r>
      <w:r w:rsidRPr="007361ED">
        <w:t>);</w:t>
      </w:r>
    </w:p>
    <w:p w14:paraId="0DD33629" w14:textId="77777777" w:rsidR="00127C51" w:rsidRPr="007361ED" w:rsidRDefault="00127C51" w:rsidP="00640D52">
      <w:pPr>
        <w:spacing w:line="360" w:lineRule="auto"/>
        <w:rPr>
          <w:sz w:val="16"/>
          <w:szCs w:val="16"/>
        </w:rPr>
      </w:pPr>
    </w:p>
    <w:p w14:paraId="0C50E86B" w14:textId="2DF23A7A" w:rsidR="00E3101C" w:rsidRDefault="00A3038F" w:rsidP="00640D52">
      <w:pPr>
        <w:spacing w:line="360" w:lineRule="auto"/>
        <w:rPr>
          <w:b/>
          <w:bCs/>
          <w:color w:val="000000" w:themeColor="text1"/>
        </w:rPr>
      </w:pPr>
      <w:r w:rsidRPr="00A3038F">
        <w:rPr>
          <w:b/>
          <w:bCs/>
          <w:color w:val="000000" w:themeColor="text1"/>
        </w:rPr>
        <w:t>4</w:t>
      </w:r>
      <w:r w:rsidR="00E3101C" w:rsidRPr="00686243">
        <w:rPr>
          <w:b/>
          <w:bCs/>
          <w:color w:val="000000" w:themeColor="text1"/>
        </w:rPr>
        <w:t>.</w:t>
      </w:r>
      <w:r w:rsidR="00E3101C" w:rsidRPr="00FB09C5">
        <w:rPr>
          <w:b/>
          <w:bCs/>
          <w:color w:val="000000" w:themeColor="text1"/>
        </w:rPr>
        <w:t xml:space="preserve"> </w:t>
      </w:r>
      <w:r w:rsidR="00E3101C">
        <w:rPr>
          <w:b/>
          <w:bCs/>
          <w:color w:val="000000" w:themeColor="text1"/>
        </w:rPr>
        <w:t xml:space="preserve">Покажите все сведенья о пассажирах, </w:t>
      </w:r>
      <w:r w:rsidR="00E3101C" w:rsidRPr="00E3101C">
        <w:rPr>
          <w:b/>
          <w:bCs/>
          <w:color w:val="000000" w:themeColor="text1"/>
        </w:rPr>
        <w:t xml:space="preserve"> </w:t>
      </w:r>
      <w:r w:rsidR="00E3101C">
        <w:rPr>
          <w:b/>
          <w:bCs/>
          <w:color w:val="000000" w:themeColor="text1"/>
        </w:rPr>
        <w:t>которые зарегистрированы в БД ,  но ни разу не покупавших билеты(с помощью левостороннего соединения).</w:t>
      </w:r>
    </w:p>
    <w:p w14:paraId="1C4CDEA8" w14:textId="77777777" w:rsidR="000C6D12" w:rsidRPr="000C6D12" w:rsidRDefault="000C6D12" w:rsidP="00640D52">
      <w:pPr>
        <w:spacing w:line="360" w:lineRule="auto"/>
        <w:rPr>
          <w:color w:val="000000" w:themeColor="text1"/>
          <w:lang w:val="en-US"/>
        </w:rPr>
      </w:pPr>
      <w:r w:rsidRPr="000C6D12">
        <w:rPr>
          <w:color w:val="4472C4" w:themeColor="accent1"/>
          <w:lang w:val="en-US"/>
        </w:rPr>
        <w:t>SELECT</w:t>
      </w:r>
      <w:r w:rsidRPr="000C6D12">
        <w:rPr>
          <w:color w:val="000000" w:themeColor="text1"/>
          <w:lang w:val="en-US"/>
        </w:rPr>
        <w:t xml:space="preserve"> passenger.*</w:t>
      </w:r>
    </w:p>
    <w:p w14:paraId="4C06987D" w14:textId="77777777" w:rsidR="000C6D12" w:rsidRPr="000C6D12" w:rsidRDefault="000C6D12" w:rsidP="00640D52">
      <w:pPr>
        <w:spacing w:line="360" w:lineRule="auto"/>
        <w:rPr>
          <w:color w:val="000000" w:themeColor="text1"/>
          <w:lang w:val="en-US"/>
        </w:rPr>
      </w:pPr>
      <w:r w:rsidRPr="000C6D12">
        <w:rPr>
          <w:color w:val="4472C4" w:themeColor="accent1"/>
          <w:lang w:val="en-US"/>
        </w:rPr>
        <w:t>FROM</w:t>
      </w:r>
      <w:r w:rsidRPr="000C6D12">
        <w:rPr>
          <w:color w:val="000000" w:themeColor="text1"/>
          <w:lang w:val="en-US"/>
        </w:rPr>
        <w:t xml:space="preserve"> passenger </w:t>
      </w:r>
      <w:r w:rsidRPr="000C6D12">
        <w:rPr>
          <w:color w:val="4472C4" w:themeColor="accent1"/>
          <w:lang w:val="en-US"/>
        </w:rPr>
        <w:t>LEFT JOIN</w:t>
      </w:r>
      <w:r w:rsidRPr="000C6D12">
        <w:rPr>
          <w:color w:val="000000" w:themeColor="text1"/>
          <w:lang w:val="en-US"/>
        </w:rPr>
        <w:t xml:space="preserve"> ticket </w:t>
      </w:r>
      <w:r w:rsidRPr="000C6D12">
        <w:rPr>
          <w:color w:val="4472C4" w:themeColor="accent1"/>
          <w:lang w:val="en-US"/>
        </w:rPr>
        <w:t>USING</w:t>
      </w:r>
      <w:r w:rsidRPr="000C6D12">
        <w:rPr>
          <w:color w:val="000000" w:themeColor="text1"/>
          <w:lang w:val="en-US"/>
        </w:rPr>
        <w:t xml:space="preserve"> (id_passenger)</w:t>
      </w:r>
    </w:p>
    <w:p w14:paraId="72F40647" w14:textId="1D086D20" w:rsidR="00640D52" w:rsidRDefault="000C6D12" w:rsidP="00640D52">
      <w:pPr>
        <w:spacing w:line="360" w:lineRule="auto"/>
        <w:rPr>
          <w:color w:val="000000" w:themeColor="text1"/>
          <w:lang w:val="en-US"/>
        </w:rPr>
      </w:pPr>
      <w:r w:rsidRPr="000C6D12">
        <w:rPr>
          <w:color w:val="4472C4" w:themeColor="accent1"/>
          <w:lang w:val="en-US"/>
        </w:rPr>
        <w:t>WHERE</w:t>
      </w:r>
      <w:r w:rsidRPr="000C6D12">
        <w:rPr>
          <w:color w:val="000000" w:themeColor="text1"/>
          <w:lang w:val="en-US"/>
        </w:rPr>
        <w:t xml:space="preserve"> </w:t>
      </w:r>
      <w:proofErr w:type="spellStart"/>
      <w:r w:rsidRPr="000C6D12">
        <w:rPr>
          <w:color w:val="000000" w:themeColor="text1"/>
          <w:lang w:val="en-US"/>
        </w:rPr>
        <w:t>id_ticket</w:t>
      </w:r>
      <w:proofErr w:type="spellEnd"/>
      <w:r w:rsidRPr="000C6D12">
        <w:rPr>
          <w:color w:val="000000" w:themeColor="text1"/>
          <w:lang w:val="en-US"/>
        </w:rPr>
        <w:t xml:space="preserve"> </w:t>
      </w:r>
      <w:r w:rsidRPr="000C6D12">
        <w:rPr>
          <w:color w:val="4472C4" w:themeColor="accent1"/>
          <w:lang w:val="en-US"/>
        </w:rPr>
        <w:t>IS NULL</w:t>
      </w:r>
      <w:r w:rsidRPr="000C6D12">
        <w:rPr>
          <w:color w:val="000000" w:themeColor="text1"/>
          <w:lang w:val="en-US"/>
        </w:rPr>
        <w:t>;</w:t>
      </w:r>
    </w:p>
    <w:p w14:paraId="674F1F71" w14:textId="61762271" w:rsidR="003D5407" w:rsidRDefault="003D5407" w:rsidP="00640D52">
      <w:pPr>
        <w:spacing w:line="360" w:lineRule="auto"/>
        <w:rPr>
          <w:color w:val="000000" w:themeColor="text1"/>
          <w:lang w:val="en-US"/>
        </w:rPr>
      </w:pPr>
    </w:p>
    <w:p w14:paraId="0C143494" w14:textId="7E31B7FA" w:rsidR="003D5407" w:rsidRDefault="003D5407" w:rsidP="00640D52">
      <w:pPr>
        <w:spacing w:line="360" w:lineRule="auto"/>
        <w:rPr>
          <w:color w:val="000000" w:themeColor="text1"/>
          <w:lang w:val="en-US"/>
        </w:rPr>
      </w:pPr>
    </w:p>
    <w:p w14:paraId="546BE416" w14:textId="4A19F9FB" w:rsidR="003D5407" w:rsidRDefault="003D5407" w:rsidP="00640D52">
      <w:pPr>
        <w:spacing w:line="360" w:lineRule="auto"/>
        <w:rPr>
          <w:color w:val="000000" w:themeColor="text1"/>
          <w:lang w:val="en-US"/>
        </w:rPr>
      </w:pPr>
    </w:p>
    <w:p w14:paraId="6197F1CA" w14:textId="1D23C9E5" w:rsidR="003D5407" w:rsidRDefault="003D5407" w:rsidP="00640D52">
      <w:pPr>
        <w:spacing w:line="360" w:lineRule="auto"/>
        <w:rPr>
          <w:color w:val="000000" w:themeColor="text1"/>
          <w:lang w:val="en-US"/>
        </w:rPr>
      </w:pPr>
    </w:p>
    <w:p w14:paraId="0105252C" w14:textId="3D6FA755" w:rsidR="003D5407" w:rsidRDefault="003D5407" w:rsidP="00640D52">
      <w:pPr>
        <w:spacing w:line="360" w:lineRule="auto"/>
        <w:rPr>
          <w:color w:val="000000" w:themeColor="text1"/>
          <w:lang w:val="en-US"/>
        </w:rPr>
      </w:pPr>
    </w:p>
    <w:p w14:paraId="7F733102" w14:textId="012C09D3" w:rsidR="003D5407" w:rsidRDefault="003D5407" w:rsidP="00640D52">
      <w:pPr>
        <w:spacing w:line="360" w:lineRule="auto"/>
        <w:rPr>
          <w:color w:val="000000" w:themeColor="text1"/>
          <w:lang w:val="en-US"/>
        </w:rPr>
      </w:pPr>
    </w:p>
    <w:p w14:paraId="11818CF1" w14:textId="77777777" w:rsidR="003D5407" w:rsidRPr="003D5407" w:rsidRDefault="003D5407" w:rsidP="00640D52">
      <w:pPr>
        <w:spacing w:line="360" w:lineRule="auto"/>
        <w:rPr>
          <w:color w:val="000000" w:themeColor="text1"/>
          <w:lang w:val="en-US"/>
        </w:rPr>
      </w:pPr>
    </w:p>
    <w:p w14:paraId="3C6C9267" w14:textId="40BA25B3" w:rsidR="00A3038F" w:rsidRPr="00640D52" w:rsidRDefault="00A3038F" w:rsidP="00640D52">
      <w:pPr>
        <w:spacing w:line="360" w:lineRule="auto"/>
        <w:rPr>
          <w:b/>
          <w:bCs/>
          <w:color w:val="000000" w:themeColor="text1"/>
        </w:rPr>
      </w:pPr>
      <w:r w:rsidRPr="00A3038F">
        <w:rPr>
          <w:b/>
          <w:bCs/>
          <w:color w:val="000000" w:themeColor="text1"/>
        </w:rPr>
        <w:lastRenderedPageBreak/>
        <w:t>5</w:t>
      </w:r>
      <w:r w:rsidRPr="00686243">
        <w:rPr>
          <w:b/>
          <w:bCs/>
          <w:color w:val="000000" w:themeColor="text1"/>
        </w:rPr>
        <w:t>.</w:t>
      </w:r>
      <w:r w:rsidRPr="00FB09C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Покажите все сведенья о пассажирах</w:t>
      </w:r>
      <w:r w:rsidRPr="00A3038F">
        <w:rPr>
          <w:b/>
          <w:bCs/>
          <w:color w:val="000000" w:themeColor="text1"/>
        </w:rPr>
        <w:t xml:space="preserve">, </w:t>
      </w:r>
      <w:r>
        <w:rPr>
          <w:b/>
          <w:bCs/>
          <w:color w:val="000000" w:themeColor="text1"/>
        </w:rPr>
        <w:t>не покупавшие билеты в марте 2014 года.</w:t>
      </w:r>
    </w:p>
    <w:p w14:paraId="5E19CC91" w14:textId="77777777" w:rsidR="00360198" w:rsidRPr="0095751B" w:rsidRDefault="00360198" w:rsidP="00640D52">
      <w:pPr>
        <w:spacing w:line="360" w:lineRule="auto"/>
        <w:rPr>
          <w:color w:val="000000" w:themeColor="text1"/>
          <w:lang w:val="en-US"/>
        </w:rPr>
      </w:pPr>
      <w:r w:rsidRPr="0095751B">
        <w:rPr>
          <w:color w:val="4472C4" w:themeColor="accent1"/>
          <w:lang w:val="en-US"/>
        </w:rPr>
        <w:t>SELECT</w:t>
      </w:r>
      <w:r w:rsidRPr="0095751B">
        <w:rPr>
          <w:color w:val="000000" w:themeColor="text1"/>
          <w:lang w:val="en-US"/>
        </w:rPr>
        <w:t xml:space="preserve"> p.*</w:t>
      </w:r>
    </w:p>
    <w:p w14:paraId="1EC9AE6B" w14:textId="77777777" w:rsidR="00360198" w:rsidRPr="0095751B" w:rsidRDefault="00360198" w:rsidP="00640D52">
      <w:pPr>
        <w:spacing w:line="360" w:lineRule="auto"/>
        <w:rPr>
          <w:color w:val="000000" w:themeColor="text1"/>
          <w:lang w:val="en-US"/>
        </w:rPr>
      </w:pPr>
      <w:r w:rsidRPr="0095751B">
        <w:rPr>
          <w:color w:val="4472C4" w:themeColor="accent1"/>
          <w:lang w:val="en-US"/>
        </w:rPr>
        <w:t>FROM</w:t>
      </w:r>
      <w:r w:rsidRPr="0095751B">
        <w:rPr>
          <w:color w:val="000000" w:themeColor="text1"/>
          <w:lang w:val="en-US"/>
        </w:rPr>
        <w:t xml:space="preserve"> passenger p </w:t>
      </w:r>
      <w:r w:rsidRPr="0095751B">
        <w:rPr>
          <w:color w:val="4472C4" w:themeColor="accent1"/>
          <w:lang w:val="en-US"/>
        </w:rPr>
        <w:t>LEFT JOIN</w:t>
      </w:r>
      <w:r w:rsidRPr="0095751B">
        <w:rPr>
          <w:color w:val="000000" w:themeColor="text1"/>
          <w:lang w:val="en-US"/>
        </w:rPr>
        <w:t xml:space="preserve"> (</w:t>
      </w:r>
      <w:r w:rsidRPr="0095751B">
        <w:rPr>
          <w:color w:val="4472C4" w:themeColor="accent1"/>
          <w:lang w:val="en-US"/>
        </w:rPr>
        <w:t>SELECT</w:t>
      </w:r>
      <w:r w:rsidRPr="0095751B">
        <w:rPr>
          <w:color w:val="000000" w:themeColor="text1"/>
          <w:lang w:val="en-US"/>
        </w:rPr>
        <w:t xml:space="preserve"> id_passenger, id_ticket</w:t>
      </w:r>
    </w:p>
    <w:p w14:paraId="3A350D3F" w14:textId="015D95DF" w:rsidR="00360198" w:rsidRPr="0095751B" w:rsidRDefault="00360198" w:rsidP="00640D52">
      <w:pPr>
        <w:spacing w:line="360" w:lineRule="auto"/>
        <w:rPr>
          <w:color w:val="000000" w:themeColor="text1"/>
          <w:lang w:val="en-US"/>
        </w:rPr>
      </w:pPr>
      <w:r w:rsidRPr="0095751B">
        <w:rPr>
          <w:color w:val="000000" w:themeColor="text1"/>
          <w:lang w:val="en-US"/>
        </w:rPr>
        <w:t xml:space="preserve">                            </w:t>
      </w:r>
      <w:r w:rsidR="0095751B">
        <w:rPr>
          <w:color w:val="000000" w:themeColor="text1"/>
          <w:lang w:val="en-US"/>
        </w:rPr>
        <w:tab/>
      </w:r>
      <w:r w:rsidR="0095751B">
        <w:rPr>
          <w:color w:val="000000" w:themeColor="text1"/>
          <w:lang w:val="en-US"/>
        </w:rPr>
        <w:tab/>
        <w:t xml:space="preserve">       </w:t>
      </w:r>
      <w:r w:rsidRPr="0095751B">
        <w:rPr>
          <w:color w:val="4472C4" w:themeColor="accent1"/>
          <w:lang w:val="en-US"/>
        </w:rPr>
        <w:t>FROM</w:t>
      </w:r>
      <w:r w:rsidRPr="0095751B">
        <w:rPr>
          <w:color w:val="000000" w:themeColor="text1"/>
          <w:lang w:val="en-US"/>
        </w:rPr>
        <w:t xml:space="preserve"> ticket</w:t>
      </w:r>
    </w:p>
    <w:p w14:paraId="797C8AE1" w14:textId="32A7F2AC" w:rsidR="0095751B" w:rsidRDefault="00360198" w:rsidP="00640D52">
      <w:pPr>
        <w:spacing w:line="360" w:lineRule="auto"/>
        <w:rPr>
          <w:color w:val="000000" w:themeColor="text1"/>
          <w:lang w:val="en-US"/>
        </w:rPr>
      </w:pPr>
      <w:r w:rsidRPr="0095751B">
        <w:rPr>
          <w:color w:val="000000" w:themeColor="text1"/>
          <w:lang w:val="en-US"/>
        </w:rPr>
        <w:t xml:space="preserve">                           </w:t>
      </w:r>
      <w:r w:rsidR="0095751B">
        <w:rPr>
          <w:color w:val="000000" w:themeColor="text1"/>
          <w:lang w:val="en-US"/>
        </w:rPr>
        <w:t xml:space="preserve">                          </w:t>
      </w:r>
      <w:r w:rsidRPr="0095751B">
        <w:rPr>
          <w:color w:val="000000" w:themeColor="text1"/>
          <w:lang w:val="en-US"/>
        </w:rPr>
        <w:t xml:space="preserve"> </w:t>
      </w:r>
      <w:r w:rsidRPr="0095751B">
        <w:rPr>
          <w:color w:val="4472C4" w:themeColor="accent1"/>
          <w:lang w:val="en-US"/>
        </w:rPr>
        <w:t>WHERE YEAR</w:t>
      </w:r>
      <w:r w:rsidRPr="0095751B">
        <w:rPr>
          <w:color w:val="000000" w:themeColor="text1"/>
          <w:lang w:val="en-US"/>
        </w:rPr>
        <w:t xml:space="preserve">(Date_of_purchase) = </w:t>
      </w:r>
      <w:r w:rsidRPr="0095751B">
        <w:rPr>
          <w:color w:val="FF0000"/>
          <w:lang w:val="en-US"/>
        </w:rPr>
        <w:t>2014</w:t>
      </w:r>
      <w:r w:rsidRPr="0095751B">
        <w:rPr>
          <w:color w:val="000000" w:themeColor="text1"/>
          <w:lang w:val="en-US"/>
        </w:rPr>
        <w:t xml:space="preserve"> </w:t>
      </w:r>
      <w:r w:rsidRPr="0095751B">
        <w:rPr>
          <w:color w:val="4472C4" w:themeColor="accent1"/>
          <w:lang w:val="en-US"/>
        </w:rPr>
        <w:t>AND</w:t>
      </w:r>
      <w:r w:rsidRPr="0095751B">
        <w:rPr>
          <w:color w:val="000000" w:themeColor="text1"/>
          <w:lang w:val="en-US"/>
        </w:rPr>
        <w:t xml:space="preserve"> </w:t>
      </w:r>
    </w:p>
    <w:p w14:paraId="204A0394" w14:textId="70156D8C" w:rsidR="00360198" w:rsidRPr="0095751B" w:rsidRDefault="0095751B" w:rsidP="00640D52">
      <w:pPr>
        <w:spacing w:line="360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                                      </w:t>
      </w:r>
      <w:r w:rsidR="00360198" w:rsidRPr="0095751B">
        <w:rPr>
          <w:color w:val="4472C4" w:themeColor="accent1"/>
          <w:lang w:val="en-US"/>
        </w:rPr>
        <w:t>MONTH</w:t>
      </w:r>
      <w:r w:rsidR="00360198" w:rsidRPr="0095751B">
        <w:rPr>
          <w:color w:val="000000" w:themeColor="text1"/>
          <w:lang w:val="en-US"/>
        </w:rPr>
        <w:t xml:space="preserve">(Date_of_purchase) = </w:t>
      </w:r>
      <w:r w:rsidR="00360198" w:rsidRPr="0095751B">
        <w:rPr>
          <w:color w:val="FF0000"/>
          <w:lang w:val="en-US"/>
        </w:rPr>
        <w:t>3</w:t>
      </w:r>
      <w:r w:rsidR="00360198" w:rsidRPr="0095751B">
        <w:rPr>
          <w:color w:val="000000" w:themeColor="text1"/>
          <w:lang w:val="en-US"/>
        </w:rPr>
        <w:t xml:space="preserve">) t </w:t>
      </w:r>
      <w:r w:rsidR="00360198" w:rsidRPr="0095751B">
        <w:rPr>
          <w:color w:val="4472C4" w:themeColor="accent1"/>
          <w:lang w:val="en-US"/>
        </w:rPr>
        <w:t>USING</w:t>
      </w:r>
      <w:r w:rsidR="00360198" w:rsidRPr="0095751B">
        <w:rPr>
          <w:color w:val="000000" w:themeColor="text1"/>
          <w:lang w:val="en-US"/>
        </w:rPr>
        <w:t xml:space="preserve"> (id_passenger)</w:t>
      </w:r>
    </w:p>
    <w:p w14:paraId="0E72F63E" w14:textId="61EAF821" w:rsidR="00A3038F" w:rsidRPr="0095751B" w:rsidRDefault="00360198" w:rsidP="00640D52">
      <w:pPr>
        <w:spacing w:line="360" w:lineRule="auto"/>
        <w:rPr>
          <w:color w:val="000000" w:themeColor="text1"/>
          <w:lang w:val="en-US"/>
        </w:rPr>
      </w:pPr>
      <w:r w:rsidRPr="0095751B">
        <w:rPr>
          <w:color w:val="4472C4" w:themeColor="accent1"/>
          <w:lang w:val="en-US"/>
        </w:rPr>
        <w:t>WHERE</w:t>
      </w:r>
      <w:r w:rsidRPr="0095751B">
        <w:rPr>
          <w:color w:val="000000" w:themeColor="text1"/>
          <w:lang w:val="en-US"/>
        </w:rPr>
        <w:t xml:space="preserve"> id_ticket </w:t>
      </w:r>
      <w:r w:rsidRPr="0095751B">
        <w:rPr>
          <w:color w:val="4472C4" w:themeColor="accent1"/>
          <w:lang w:val="en-US"/>
        </w:rPr>
        <w:t>IS NULL</w:t>
      </w:r>
      <w:r w:rsidRPr="0095751B">
        <w:rPr>
          <w:color w:val="000000" w:themeColor="text1"/>
          <w:lang w:val="en-US"/>
        </w:rPr>
        <w:t>;</w:t>
      </w:r>
    </w:p>
    <w:p w14:paraId="102CF306" w14:textId="77777777" w:rsidR="00640D52" w:rsidRPr="00961D3E" w:rsidRDefault="00640D52" w:rsidP="00640D52">
      <w:pPr>
        <w:spacing w:line="360" w:lineRule="auto"/>
        <w:rPr>
          <w:b/>
          <w:bCs/>
          <w:color w:val="000000" w:themeColor="text1"/>
          <w:lang w:val="en-US"/>
        </w:rPr>
      </w:pPr>
    </w:p>
    <w:p w14:paraId="0E7B856F" w14:textId="26C7C514" w:rsidR="006D63C0" w:rsidRDefault="006F0BB9" w:rsidP="00640D52">
      <w:pPr>
        <w:spacing w:line="360" w:lineRule="auto"/>
        <w:rPr>
          <w:b/>
          <w:bCs/>
          <w:color w:val="000000" w:themeColor="text1"/>
        </w:rPr>
      </w:pPr>
      <w:r w:rsidRPr="006F0BB9">
        <w:rPr>
          <w:b/>
          <w:bCs/>
          <w:color w:val="000000" w:themeColor="text1"/>
        </w:rPr>
        <w:t>6</w:t>
      </w:r>
      <w:r w:rsidR="006D63C0" w:rsidRPr="00686243">
        <w:rPr>
          <w:b/>
          <w:bCs/>
          <w:color w:val="000000" w:themeColor="text1"/>
        </w:rPr>
        <w:t>.</w:t>
      </w:r>
      <w:r w:rsidR="006D63C0" w:rsidRPr="00FB09C5">
        <w:rPr>
          <w:b/>
          <w:bCs/>
          <w:color w:val="000000" w:themeColor="text1"/>
        </w:rPr>
        <w:t xml:space="preserve"> </w:t>
      </w:r>
      <w:r w:rsidR="006D63C0">
        <w:rPr>
          <w:b/>
          <w:bCs/>
          <w:color w:val="000000" w:themeColor="text1"/>
        </w:rPr>
        <w:t>Покажите все сведенья о пассажирах</w:t>
      </w:r>
      <w:r w:rsidR="006D63C0" w:rsidRPr="00A3038F">
        <w:rPr>
          <w:b/>
          <w:bCs/>
          <w:color w:val="000000" w:themeColor="text1"/>
        </w:rPr>
        <w:t>,</w:t>
      </w:r>
      <w:r w:rsidR="006D63C0" w:rsidRPr="006D63C0">
        <w:rPr>
          <w:b/>
          <w:bCs/>
          <w:color w:val="000000" w:themeColor="text1"/>
        </w:rPr>
        <w:t xml:space="preserve"> </w:t>
      </w:r>
      <w:r w:rsidR="006D63C0">
        <w:rPr>
          <w:b/>
          <w:bCs/>
          <w:color w:val="000000" w:themeColor="text1"/>
        </w:rPr>
        <w:t xml:space="preserve">чаще всех покупавших билеты в марте-апреле 2013 года( с помощью </w:t>
      </w:r>
      <w:r w:rsidR="006D63C0">
        <w:rPr>
          <w:b/>
          <w:bCs/>
          <w:color w:val="000000" w:themeColor="text1"/>
          <w:lang w:val="en-US"/>
        </w:rPr>
        <w:t>view</w:t>
      </w:r>
      <w:r w:rsidR="006D63C0" w:rsidRPr="006D63C0">
        <w:rPr>
          <w:b/>
          <w:bCs/>
          <w:color w:val="000000" w:themeColor="text1"/>
        </w:rPr>
        <w:t>)</w:t>
      </w:r>
      <w:r w:rsidR="006D63C0">
        <w:rPr>
          <w:b/>
          <w:bCs/>
          <w:color w:val="000000" w:themeColor="text1"/>
        </w:rPr>
        <w:t>.</w:t>
      </w:r>
    </w:p>
    <w:p w14:paraId="30C49175" w14:textId="000D0B5E" w:rsidR="006D63C0" w:rsidRDefault="006D63C0" w:rsidP="00640D52">
      <w:pPr>
        <w:spacing w:line="360" w:lineRule="auto"/>
        <w:rPr>
          <w:b/>
          <w:bCs/>
          <w:color w:val="000000" w:themeColor="text1"/>
        </w:rPr>
      </w:pPr>
    </w:p>
    <w:p w14:paraId="3DB7AA66" w14:textId="77777777" w:rsidR="006F0BB9" w:rsidRPr="006F0BB9" w:rsidRDefault="006F0BB9" w:rsidP="00640D52">
      <w:pPr>
        <w:spacing w:line="360" w:lineRule="auto"/>
        <w:rPr>
          <w:color w:val="000000" w:themeColor="text1"/>
          <w:lang w:val="en-US"/>
        </w:rPr>
      </w:pPr>
      <w:r w:rsidRPr="002E49C6">
        <w:rPr>
          <w:color w:val="4472C4" w:themeColor="accent1"/>
          <w:lang w:val="en-US"/>
        </w:rPr>
        <w:t>CREATE VIEW</w:t>
      </w:r>
      <w:r w:rsidRPr="002E49C6">
        <w:rPr>
          <w:b/>
          <w:bCs/>
          <w:color w:val="4472C4" w:themeColor="accent1"/>
          <w:lang w:val="en-US"/>
        </w:rPr>
        <w:t xml:space="preserve"> </w:t>
      </w:r>
      <w:r w:rsidRPr="006F0BB9">
        <w:rPr>
          <w:color w:val="000000" w:themeColor="text1"/>
          <w:lang w:val="en-US"/>
        </w:rPr>
        <w:t xml:space="preserve">pass_ticket(id_passenger, Full_name, Birthday, Bonuses, Data_update_date, Passport_N, count_ticket) </w:t>
      </w:r>
      <w:r w:rsidRPr="002E49C6">
        <w:rPr>
          <w:color w:val="4472C4" w:themeColor="accent1"/>
          <w:lang w:val="en-US"/>
        </w:rPr>
        <w:t>AS</w:t>
      </w:r>
    </w:p>
    <w:p w14:paraId="4A10DDC6" w14:textId="77777777" w:rsidR="006F0BB9" w:rsidRPr="006F0BB9" w:rsidRDefault="006F0BB9" w:rsidP="00640D52">
      <w:pPr>
        <w:spacing w:line="360" w:lineRule="auto"/>
        <w:rPr>
          <w:color w:val="000000" w:themeColor="text1"/>
          <w:lang w:val="en-US"/>
        </w:rPr>
      </w:pPr>
      <w:r w:rsidRPr="002E49C6">
        <w:rPr>
          <w:color w:val="4472C4" w:themeColor="accent1"/>
          <w:lang w:val="en-US"/>
        </w:rPr>
        <w:t>SELECT</w:t>
      </w:r>
      <w:r w:rsidRPr="006F0BB9">
        <w:rPr>
          <w:color w:val="000000" w:themeColor="text1"/>
          <w:lang w:val="en-US"/>
        </w:rPr>
        <w:t xml:space="preserve"> p.id_passenger, p.Full_name, p.Birthday, p.Bonuses, p.Data_update_date, p.Passport_N, </w:t>
      </w:r>
      <w:r w:rsidRPr="002E49C6">
        <w:rPr>
          <w:color w:val="4472C4" w:themeColor="accent1"/>
          <w:lang w:val="en-US"/>
        </w:rPr>
        <w:t>COUNT</w:t>
      </w:r>
      <w:r w:rsidRPr="006F0BB9">
        <w:rPr>
          <w:color w:val="000000" w:themeColor="text1"/>
          <w:lang w:val="en-US"/>
        </w:rPr>
        <w:t>(t.id_passenger)</w:t>
      </w:r>
    </w:p>
    <w:p w14:paraId="0418E327" w14:textId="77777777" w:rsidR="006F0BB9" w:rsidRPr="006F0BB9" w:rsidRDefault="006F0BB9" w:rsidP="00640D52">
      <w:pPr>
        <w:spacing w:line="360" w:lineRule="auto"/>
        <w:rPr>
          <w:color w:val="000000" w:themeColor="text1"/>
          <w:lang w:val="en-US"/>
        </w:rPr>
      </w:pPr>
      <w:r w:rsidRPr="002E49C6">
        <w:rPr>
          <w:color w:val="4472C4" w:themeColor="accent1"/>
          <w:lang w:val="en-US"/>
        </w:rPr>
        <w:t>FROM</w:t>
      </w:r>
      <w:r w:rsidRPr="006F0BB9">
        <w:rPr>
          <w:color w:val="000000" w:themeColor="text1"/>
          <w:lang w:val="en-US"/>
        </w:rPr>
        <w:t xml:space="preserve"> passenger p, ticket t</w:t>
      </w:r>
    </w:p>
    <w:p w14:paraId="49CF0A10" w14:textId="77777777" w:rsidR="006F0BB9" w:rsidRPr="006F0BB9" w:rsidRDefault="006F0BB9" w:rsidP="00640D52">
      <w:pPr>
        <w:spacing w:line="360" w:lineRule="auto"/>
        <w:rPr>
          <w:color w:val="000000" w:themeColor="text1"/>
          <w:lang w:val="en-US"/>
        </w:rPr>
      </w:pPr>
      <w:r w:rsidRPr="002E49C6">
        <w:rPr>
          <w:color w:val="4472C4" w:themeColor="accent1"/>
          <w:lang w:val="en-US"/>
        </w:rPr>
        <w:t>WHERE</w:t>
      </w:r>
      <w:r w:rsidRPr="006F0BB9">
        <w:rPr>
          <w:color w:val="000000" w:themeColor="text1"/>
          <w:lang w:val="en-US"/>
        </w:rPr>
        <w:t xml:space="preserve"> p.id_passenger = t.id_passenger </w:t>
      </w:r>
      <w:r w:rsidRPr="002E49C6">
        <w:rPr>
          <w:color w:val="4472C4" w:themeColor="accent1"/>
          <w:lang w:val="en-US"/>
        </w:rPr>
        <w:t>AND DATE</w:t>
      </w:r>
      <w:r w:rsidRPr="006F0BB9">
        <w:rPr>
          <w:color w:val="000000" w:themeColor="text1"/>
          <w:lang w:val="en-US"/>
        </w:rPr>
        <w:t xml:space="preserve">(Date_of_purchase) &gt;= </w:t>
      </w:r>
      <w:r w:rsidRPr="002E49C6">
        <w:rPr>
          <w:color w:val="ED7D31" w:themeColor="accent2"/>
          <w:lang w:val="en-US"/>
        </w:rPr>
        <w:t>'2013-03-01'</w:t>
      </w:r>
      <w:r w:rsidRPr="006F0BB9">
        <w:rPr>
          <w:color w:val="000000" w:themeColor="text1"/>
          <w:lang w:val="en-US"/>
        </w:rPr>
        <w:t xml:space="preserve"> </w:t>
      </w:r>
      <w:r w:rsidRPr="002E49C6">
        <w:rPr>
          <w:color w:val="4472C4" w:themeColor="accent1"/>
          <w:lang w:val="en-US"/>
        </w:rPr>
        <w:t>AND DATE</w:t>
      </w:r>
      <w:r w:rsidRPr="006F0BB9">
        <w:rPr>
          <w:color w:val="000000" w:themeColor="text1"/>
          <w:lang w:val="en-US"/>
        </w:rPr>
        <w:t xml:space="preserve">(Date_of_purchase) &lt;= </w:t>
      </w:r>
      <w:r w:rsidRPr="002E49C6">
        <w:rPr>
          <w:color w:val="ED7D31" w:themeColor="accent2"/>
          <w:lang w:val="en-US"/>
        </w:rPr>
        <w:t>'2013-04-31'</w:t>
      </w:r>
    </w:p>
    <w:p w14:paraId="26C1D8D0" w14:textId="77777777" w:rsidR="006F0BB9" w:rsidRPr="006F0BB9" w:rsidRDefault="006F0BB9" w:rsidP="00640D52">
      <w:pPr>
        <w:spacing w:line="360" w:lineRule="auto"/>
        <w:rPr>
          <w:color w:val="000000" w:themeColor="text1"/>
          <w:lang w:val="en-US"/>
        </w:rPr>
      </w:pPr>
      <w:r w:rsidRPr="002E49C6">
        <w:rPr>
          <w:color w:val="4472C4" w:themeColor="accent1"/>
          <w:lang w:val="en-US"/>
        </w:rPr>
        <w:t>GROUP BY</w:t>
      </w:r>
      <w:r w:rsidRPr="006F0BB9">
        <w:rPr>
          <w:color w:val="000000" w:themeColor="text1"/>
          <w:lang w:val="en-US"/>
        </w:rPr>
        <w:t xml:space="preserve"> id_passenger;</w:t>
      </w:r>
    </w:p>
    <w:p w14:paraId="75A76499" w14:textId="77777777" w:rsidR="006F0BB9" w:rsidRPr="006F0BB9" w:rsidRDefault="006F0BB9" w:rsidP="00640D52">
      <w:pPr>
        <w:spacing w:line="360" w:lineRule="auto"/>
        <w:rPr>
          <w:color w:val="000000" w:themeColor="text1"/>
          <w:lang w:val="en-US"/>
        </w:rPr>
      </w:pPr>
    </w:p>
    <w:p w14:paraId="31CB34E6" w14:textId="77777777" w:rsidR="006F0BB9" w:rsidRPr="006F0BB9" w:rsidRDefault="006F0BB9" w:rsidP="00640D52">
      <w:pPr>
        <w:spacing w:line="360" w:lineRule="auto"/>
        <w:rPr>
          <w:color w:val="000000" w:themeColor="text1"/>
          <w:lang w:val="en-US"/>
        </w:rPr>
      </w:pPr>
      <w:r w:rsidRPr="002E49C6">
        <w:rPr>
          <w:color w:val="4472C4" w:themeColor="accent1"/>
          <w:lang w:val="en-US"/>
        </w:rPr>
        <w:t>SELECT</w:t>
      </w:r>
      <w:r w:rsidRPr="006F0BB9">
        <w:rPr>
          <w:color w:val="000000" w:themeColor="text1"/>
          <w:lang w:val="en-US"/>
        </w:rPr>
        <w:t xml:space="preserve"> *</w:t>
      </w:r>
    </w:p>
    <w:p w14:paraId="5BB92402" w14:textId="77777777" w:rsidR="006F0BB9" w:rsidRPr="006F0BB9" w:rsidRDefault="006F0BB9" w:rsidP="00640D52">
      <w:pPr>
        <w:spacing w:line="360" w:lineRule="auto"/>
        <w:rPr>
          <w:color w:val="000000" w:themeColor="text1"/>
          <w:lang w:val="en-US"/>
        </w:rPr>
      </w:pPr>
      <w:r w:rsidRPr="002E49C6">
        <w:rPr>
          <w:color w:val="4472C4" w:themeColor="accent1"/>
          <w:lang w:val="en-US"/>
        </w:rPr>
        <w:t>FROM</w:t>
      </w:r>
      <w:r w:rsidRPr="006F0BB9">
        <w:rPr>
          <w:color w:val="000000" w:themeColor="text1"/>
          <w:lang w:val="en-US"/>
        </w:rPr>
        <w:t xml:space="preserve"> pass_ticket</w:t>
      </w:r>
    </w:p>
    <w:p w14:paraId="4D671437" w14:textId="77777777" w:rsidR="002E49C6" w:rsidRDefault="006F0BB9" w:rsidP="00640D52">
      <w:pPr>
        <w:spacing w:line="360" w:lineRule="auto"/>
        <w:rPr>
          <w:color w:val="000000" w:themeColor="text1"/>
          <w:lang w:val="en-US"/>
        </w:rPr>
      </w:pPr>
      <w:r w:rsidRPr="00D056B1">
        <w:rPr>
          <w:color w:val="4472C4" w:themeColor="accent1"/>
          <w:lang w:val="en-US"/>
        </w:rPr>
        <w:t>WHERE</w:t>
      </w:r>
      <w:r w:rsidRPr="006F0BB9">
        <w:rPr>
          <w:color w:val="000000" w:themeColor="text1"/>
          <w:lang w:val="en-US"/>
        </w:rPr>
        <w:t xml:space="preserve"> count_ticket = (</w:t>
      </w:r>
      <w:r w:rsidRPr="002E49C6">
        <w:rPr>
          <w:color w:val="4472C4" w:themeColor="accent1"/>
          <w:lang w:val="en-US"/>
        </w:rPr>
        <w:t>SELECT MAX</w:t>
      </w:r>
      <w:r w:rsidRPr="006F0BB9">
        <w:rPr>
          <w:color w:val="000000" w:themeColor="text1"/>
          <w:lang w:val="en-US"/>
        </w:rPr>
        <w:t xml:space="preserve">(count_ticket) </w:t>
      </w:r>
    </w:p>
    <w:p w14:paraId="0F79BF86" w14:textId="089342A8" w:rsidR="006D63C0" w:rsidRPr="007361ED" w:rsidRDefault="002E49C6" w:rsidP="00640D52">
      <w:pPr>
        <w:spacing w:line="360" w:lineRule="auto"/>
        <w:ind w:left="1416" w:firstLine="708"/>
        <w:rPr>
          <w:color w:val="000000" w:themeColor="text1"/>
        </w:rPr>
      </w:pPr>
      <w:r>
        <w:rPr>
          <w:color w:val="000000" w:themeColor="text1"/>
          <w:lang w:val="en-US"/>
        </w:rPr>
        <w:t xml:space="preserve">      </w:t>
      </w:r>
      <w:r w:rsidR="006F0BB9" w:rsidRPr="002E49C6">
        <w:rPr>
          <w:color w:val="4472C4" w:themeColor="accent1"/>
          <w:lang w:val="en-US"/>
        </w:rPr>
        <w:t>FROM</w:t>
      </w:r>
      <w:r w:rsidR="006F0BB9" w:rsidRPr="007361ED">
        <w:rPr>
          <w:color w:val="000000" w:themeColor="text1"/>
        </w:rPr>
        <w:t xml:space="preserve"> </w:t>
      </w:r>
      <w:r w:rsidR="006F0BB9" w:rsidRPr="006F0BB9">
        <w:rPr>
          <w:color w:val="000000" w:themeColor="text1"/>
          <w:lang w:val="en-US"/>
        </w:rPr>
        <w:t>pass</w:t>
      </w:r>
      <w:r w:rsidR="006F0BB9" w:rsidRPr="007361ED">
        <w:rPr>
          <w:color w:val="000000" w:themeColor="text1"/>
        </w:rPr>
        <w:t>_</w:t>
      </w:r>
      <w:r w:rsidR="006F0BB9" w:rsidRPr="006F0BB9">
        <w:rPr>
          <w:color w:val="000000" w:themeColor="text1"/>
          <w:lang w:val="en-US"/>
        </w:rPr>
        <w:t>ticket</w:t>
      </w:r>
      <w:r w:rsidR="006F0BB9" w:rsidRPr="007361ED">
        <w:rPr>
          <w:color w:val="000000" w:themeColor="text1"/>
        </w:rPr>
        <w:t>);</w:t>
      </w:r>
    </w:p>
    <w:p w14:paraId="4595D23C" w14:textId="1D5C8242" w:rsidR="00B2686F" w:rsidRPr="007361ED" w:rsidRDefault="00B2686F" w:rsidP="001C63A1"/>
    <w:p w14:paraId="7BBF99E3" w14:textId="77777777" w:rsidR="00F77547" w:rsidRPr="007361ED" w:rsidRDefault="00F77547" w:rsidP="00B2686F">
      <w:pPr>
        <w:tabs>
          <w:tab w:val="left" w:pos="1135"/>
        </w:tabs>
        <w:rPr>
          <w:b/>
          <w:bCs/>
          <w:color w:val="000000" w:themeColor="text1"/>
          <w:sz w:val="28"/>
          <w:szCs w:val="28"/>
          <w:u w:val="single"/>
        </w:rPr>
      </w:pPr>
    </w:p>
    <w:p w14:paraId="37402903" w14:textId="59F05668" w:rsidR="00F77547" w:rsidRPr="007361ED" w:rsidRDefault="00F77547" w:rsidP="00B2686F">
      <w:pPr>
        <w:tabs>
          <w:tab w:val="left" w:pos="1135"/>
        </w:tabs>
        <w:rPr>
          <w:b/>
          <w:bCs/>
          <w:color w:val="000000" w:themeColor="text1"/>
          <w:sz w:val="28"/>
          <w:szCs w:val="28"/>
          <w:u w:val="single"/>
        </w:rPr>
      </w:pPr>
    </w:p>
    <w:p w14:paraId="742FAC92" w14:textId="3AA074DE" w:rsidR="004322A5" w:rsidRPr="007361ED" w:rsidRDefault="004322A5" w:rsidP="00B2686F">
      <w:pPr>
        <w:tabs>
          <w:tab w:val="left" w:pos="1135"/>
        </w:tabs>
        <w:rPr>
          <w:b/>
          <w:bCs/>
          <w:color w:val="000000" w:themeColor="text1"/>
          <w:sz w:val="28"/>
          <w:szCs w:val="28"/>
          <w:u w:val="single"/>
        </w:rPr>
      </w:pPr>
    </w:p>
    <w:p w14:paraId="38B03F57" w14:textId="44120787" w:rsidR="004322A5" w:rsidRPr="007361ED" w:rsidRDefault="004322A5" w:rsidP="00B2686F">
      <w:pPr>
        <w:tabs>
          <w:tab w:val="left" w:pos="1135"/>
        </w:tabs>
        <w:rPr>
          <w:b/>
          <w:bCs/>
          <w:color w:val="000000" w:themeColor="text1"/>
          <w:sz w:val="28"/>
          <w:szCs w:val="28"/>
          <w:u w:val="single"/>
        </w:rPr>
      </w:pPr>
    </w:p>
    <w:p w14:paraId="02B78C68" w14:textId="5E708D4C" w:rsidR="004322A5" w:rsidRPr="007361ED" w:rsidRDefault="004322A5" w:rsidP="00B2686F">
      <w:pPr>
        <w:tabs>
          <w:tab w:val="left" w:pos="1135"/>
        </w:tabs>
        <w:rPr>
          <w:b/>
          <w:bCs/>
          <w:color w:val="000000" w:themeColor="text1"/>
          <w:sz w:val="28"/>
          <w:szCs w:val="28"/>
          <w:u w:val="single"/>
        </w:rPr>
      </w:pPr>
    </w:p>
    <w:p w14:paraId="1EE98091" w14:textId="174DAF39" w:rsidR="004322A5" w:rsidRPr="007361ED" w:rsidRDefault="004322A5" w:rsidP="00B2686F">
      <w:pPr>
        <w:tabs>
          <w:tab w:val="left" w:pos="1135"/>
        </w:tabs>
        <w:rPr>
          <w:b/>
          <w:bCs/>
          <w:color w:val="000000" w:themeColor="text1"/>
          <w:sz w:val="28"/>
          <w:szCs w:val="28"/>
          <w:u w:val="single"/>
        </w:rPr>
      </w:pPr>
    </w:p>
    <w:p w14:paraId="1A47DA67" w14:textId="28689276" w:rsidR="004322A5" w:rsidRPr="007361ED" w:rsidRDefault="004322A5" w:rsidP="00B2686F">
      <w:pPr>
        <w:tabs>
          <w:tab w:val="left" w:pos="1135"/>
        </w:tabs>
        <w:rPr>
          <w:b/>
          <w:bCs/>
          <w:color w:val="000000" w:themeColor="text1"/>
          <w:sz w:val="28"/>
          <w:szCs w:val="28"/>
          <w:u w:val="single"/>
        </w:rPr>
      </w:pPr>
    </w:p>
    <w:p w14:paraId="4EC77988" w14:textId="5DB63D01" w:rsidR="004322A5" w:rsidRPr="007361ED" w:rsidRDefault="004322A5" w:rsidP="00B2686F">
      <w:pPr>
        <w:tabs>
          <w:tab w:val="left" w:pos="1135"/>
        </w:tabs>
        <w:rPr>
          <w:b/>
          <w:bCs/>
          <w:color w:val="000000" w:themeColor="text1"/>
          <w:sz w:val="28"/>
          <w:szCs w:val="28"/>
          <w:u w:val="single"/>
        </w:rPr>
      </w:pPr>
    </w:p>
    <w:p w14:paraId="334F3B7C" w14:textId="39821B18" w:rsidR="004322A5" w:rsidRPr="007361ED" w:rsidRDefault="004322A5" w:rsidP="00B2686F">
      <w:pPr>
        <w:tabs>
          <w:tab w:val="left" w:pos="1135"/>
        </w:tabs>
        <w:rPr>
          <w:b/>
          <w:bCs/>
          <w:color w:val="000000" w:themeColor="text1"/>
          <w:sz w:val="28"/>
          <w:szCs w:val="28"/>
          <w:u w:val="single"/>
        </w:rPr>
      </w:pPr>
    </w:p>
    <w:p w14:paraId="4F562FB9" w14:textId="71FEAB22" w:rsidR="004322A5" w:rsidRPr="007361ED" w:rsidRDefault="004322A5" w:rsidP="00B2686F">
      <w:pPr>
        <w:tabs>
          <w:tab w:val="left" w:pos="1135"/>
        </w:tabs>
        <w:rPr>
          <w:b/>
          <w:bCs/>
          <w:color w:val="000000" w:themeColor="text1"/>
          <w:sz w:val="28"/>
          <w:szCs w:val="28"/>
          <w:u w:val="single"/>
        </w:rPr>
      </w:pPr>
    </w:p>
    <w:p w14:paraId="51F823C6" w14:textId="550AF5BC" w:rsidR="004322A5" w:rsidRPr="007361ED" w:rsidRDefault="004322A5" w:rsidP="00B2686F">
      <w:pPr>
        <w:tabs>
          <w:tab w:val="left" w:pos="1135"/>
        </w:tabs>
        <w:rPr>
          <w:b/>
          <w:bCs/>
          <w:color w:val="000000" w:themeColor="text1"/>
          <w:sz w:val="28"/>
          <w:szCs w:val="28"/>
          <w:u w:val="single"/>
        </w:rPr>
      </w:pPr>
    </w:p>
    <w:p w14:paraId="2082027E" w14:textId="47A84AB6" w:rsidR="004322A5" w:rsidRPr="007361ED" w:rsidRDefault="004322A5" w:rsidP="00B2686F">
      <w:pPr>
        <w:tabs>
          <w:tab w:val="left" w:pos="1135"/>
        </w:tabs>
        <w:rPr>
          <w:b/>
          <w:bCs/>
          <w:color w:val="000000" w:themeColor="text1"/>
          <w:sz w:val="28"/>
          <w:szCs w:val="28"/>
          <w:u w:val="single"/>
        </w:rPr>
      </w:pPr>
    </w:p>
    <w:p w14:paraId="499A2070" w14:textId="77777777" w:rsidR="004322A5" w:rsidRPr="007361ED" w:rsidRDefault="004322A5" w:rsidP="00B2686F">
      <w:pPr>
        <w:tabs>
          <w:tab w:val="left" w:pos="1135"/>
        </w:tabs>
        <w:rPr>
          <w:b/>
          <w:bCs/>
          <w:color w:val="000000" w:themeColor="text1"/>
          <w:sz w:val="28"/>
          <w:szCs w:val="28"/>
          <w:u w:val="single"/>
        </w:rPr>
      </w:pPr>
    </w:p>
    <w:p w14:paraId="3F17E25C" w14:textId="5BADF74F" w:rsidR="00875013" w:rsidRPr="00640D52" w:rsidRDefault="00F77547" w:rsidP="002D6C27">
      <w:pPr>
        <w:pStyle w:val="1"/>
        <w:spacing w:line="360" w:lineRule="auto"/>
      </w:pPr>
      <w:bookmarkStart w:id="8" w:name="_Toc41052459"/>
      <w:r>
        <w:lastRenderedPageBreak/>
        <w:t>Разработка стандартного статического отчета</w:t>
      </w:r>
      <w:bookmarkEnd w:id="8"/>
    </w:p>
    <w:p w14:paraId="72853314" w14:textId="5843E04E" w:rsidR="006808A5" w:rsidRPr="006808A5" w:rsidRDefault="000F7ED9" w:rsidP="002D6C27">
      <w:pPr>
        <w:pStyle w:val="2"/>
        <w:spacing w:line="360" w:lineRule="auto"/>
      </w:pPr>
      <w:bookmarkStart w:id="9" w:name="_Toc41052460"/>
      <w:r>
        <w:t>Поставленная задача</w:t>
      </w:r>
      <w:bookmarkEnd w:id="9"/>
    </w:p>
    <w:p w14:paraId="7931ACBA" w14:textId="739EB6F9" w:rsidR="00C14945" w:rsidRDefault="00FE62A3" w:rsidP="0008601C">
      <w:pPr>
        <w:tabs>
          <w:tab w:val="left" w:pos="1135"/>
        </w:tabs>
        <w:spacing w:line="360" w:lineRule="auto"/>
        <w:rPr>
          <w:color w:val="000000" w:themeColor="text1"/>
        </w:rPr>
      </w:pPr>
      <w:r>
        <w:rPr>
          <w:color w:val="000000" w:themeColor="text1"/>
        </w:rPr>
        <w:t xml:space="preserve">Разработать </w:t>
      </w:r>
      <w:r w:rsidRPr="00FE62A3">
        <w:rPr>
          <w:color w:val="000000" w:themeColor="text1"/>
        </w:rPr>
        <w:t>процедуру</w:t>
      </w:r>
      <w:r>
        <w:rPr>
          <w:color w:val="000000" w:themeColor="text1"/>
        </w:rPr>
        <w:t>, которая бу</w:t>
      </w:r>
      <w:r w:rsidR="00F26C88">
        <w:rPr>
          <w:color w:val="000000" w:themeColor="text1"/>
        </w:rPr>
        <w:t>дет принимать на вход месяц и год. В процедуре необходимо посчитать общую стоимость билетов на каждый рейс, проданный в этот месяц, а также общее количество начисленных бонусов пассажирам этого рейса. Результат должен быть представлен в виде отдельной таблице.</w:t>
      </w:r>
    </w:p>
    <w:p w14:paraId="2ADE7089" w14:textId="77777777" w:rsidR="0008601C" w:rsidRPr="0008601C" w:rsidRDefault="0008601C" w:rsidP="0008601C">
      <w:pPr>
        <w:tabs>
          <w:tab w:val="left" w:pos="1135"/>
        </w:tabs>
        <w:spacing w:line="360" w:lineRule="auto"/>
        <w:rPr>
          <w:color w:val="000000" w:themeColor="text1"/>
        </w:rPr>
      </w:pPr>
    </w:p>
    <w:p w14:paraId="27E089B8" w14:textId="5931B5BE" w:rsidR="00C14945" w:rsidRPr="004B6125" w:rsidRDefault="00C14945" w:rsidP="002D6C27">
      <w:pPr>
        <w:spacing w:line="360" w:lineRule="auto"/>
        <w:rPr>
          <w:b/>
          <w:bCs/>
        </w:rPr>
      </w:pPr>
      <w:r>
        <w:t xml:space="preserve">Таблица 6. Отчет - </w:t>
      </w:r>
      <w:r>
        <w:rPr>
          <w:b/>
          <w:bCs/>
          <w:lang w:val="en-US"/>
        </w:rPr>
        <w:t>Report</w:t>
      </w:r>
    </w:p>
    <w:tbl>
      <w:tblPr>
        <w:tblStyle w:val="-36"/>
        <w:tblpPr w:leftFromText="180" w:rightFromText="180" w:vertAnchor="text" w:horzAnchor="margin" w:tblpY="20"/>
        <w:tblW w:w="9634" w:type="dxa"/>
        <w:tblLook w:val="0400" w:firstRow="0" w:lastRow="0" w:firstColumn="0" w:lastColumn="0" w:noHBand="0" w:noVBand="1"/>
      </w:tblPr>
      <w:tblGrid>
        <w:gridCol w:w="2061"/>
        <w:gridCol w:w="2268"/>
        <w:gridCol w:w="2428"/>
        <w:gridCol w:w="2877"/>
      </w:tblGrid>
      <w:tr w:rsidR="00C14945" w14:paraId="1EAFD86F" w14:textId="77777777" w:rsidTr="00B83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61" w:type="dxa"/>
          </w:tcPr>
          <w:p w14:paraId="167D184D" w14:textId="77777777" w:rsidR="00C14945" w:rsidRDefault="00C14945" w:rsidP="002D6C27">
            <w:pPr>
              <w:tabs>
                <w:tab w:val="left" w:pos="1135"/>
              </w:tabs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id_report</w:t>
            </w:r>
            <w:proofErr w:type="spellEnd"/>
          </w:p>
        </w:tc>
        <w:tc>
          <w:tcPr>
            <w:tcW w:w="2268" w:type="dxa"/>
          </w:tcPr>
          <w:p w14:paraId="5819F30D" w14:textId="77777777" w:rsidR="00C14945" w:rsidRPr="00875013" w:rsidRDefault="00C14945" w:rsidP="002D6C27">
            <w:pPr>
              <w:tabs>
                <w:tab w:val="left" w:pos="1135"/>
              </w:tabs>
              <w:spacing w:line="360" w:lineRule="auto"/>
              <w:rPr>
                <w:color w:val="000000" w:themeColor="text1"/>
                <w:lang w:val="en-US"/>
              </w:rPr>
            </w:pPr>
            <w:r>
              <w:rPr>
                <w:lang w:val="en-US"/>
              </w:rPr>
              <w:t>Flight</w:t>
            </w:r>
          </w:p>
        </w:tc>
        <w:tc>
          <w:tcPr>
            <w:tcW w:w="2428" w:type="dxa"/>
          </w:tcPr>
          <w:p w14:paraId="768E1296" w14:textId="77777777" w:rsidR="00C14945" w:rsidRPr="00FE62A3" w:rsidRDefault="00C14945" w:rsidP="002D6C27">
            <w:pPr>
              <w:tabs>
                <w:tab w:val="left" w:pos="1135"/>
              </w:tabs>
              <w:spacing w:line="360" w:lineRule="auto"/>
              <w:rPr>
                <w:color w:val="000000" w:themeColor="text1"/>
              </w:rPr>
            </w:pPr>
            <w:r w:rsidRPr="00875013">
              <w:rPr>
                <w:color w:val="000000" w:themeColor="text1"/>
                <w:lang w:val="en-US"/>
              </w:rPr>
              <w:t>Total_</w:t>
            </w:r>
            <w:r>
              <w:rPr>
                <w:color w:val="000000" w:themeColor="text1"/>
                <w:lang w:val="en-US"/>
              </w:rPr>
              <w:t>cost</w:t>
            </w:r>
          </w:p>
        </w:tc>
        <w:tc>
          <w:tcPr>
            <w:tcW w:w="2877" w:type="dxa"/>
          </w:tcPr>
          <w:p w14:paraId="436BEEAA" w14:textId="77777777" w:rsidR="00C14945" w:rsidRPr="00875013" w:rsidRDefault="00C14945" w:rsidP="002D6C27">
            <w:pPr>
              <w:tabs>
                <w:tab w:val="left" w:pos="1135"/>
              </w:tabs>
              <w:spacing w:line="36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Bonus_amount</w:t>
            </w:r>
          </w:p>
        </w:tc>
      </w:tr>
      <w:tr w:rsidR="00C14945" w14:paraId="3C3BB320" w14:textId="77777777" w:rsidTr="00B8399F">
        <w:tc>
          <w:tcPr>
            <w:tcW w:w="2061" w:type="dxa"/>
          </w:tcPr>
          <w:p w14:paraId="5B0EEAA5" w14:textId="77777777" w:rsidR="00C14945" w:rsidRDefault="00C14945" w:rsidP="002D6C27">
            <w:pPr>
              <w:tabs>
                <w:tab w:val="left" w:pos="1135"/>
              </w:tabs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2268" w:type="dxa"/>
          </w:tcPr>
          <w:p w14:paraId="664CB15A" w14:textId="77777777" w:rsidR="00C14945" w:rsidRDefault="00C14945" w:rsidP="002D6C27">
            <w:pPr>
              <w:tabs>
                <w:tab w:val="left" w:pos="1135"/>
              </w:tabs>
              <w:spacing w:line="360" w:lineRule="auto"/>
              <w:rPr>
                <w:lang w:val="en-US"/>
              </w:rPr>
            </w:pPr>
          </w:p>
        </w:tc>
        <w:tc>
          <w:tcPr>
            <w:tcW w:w="2428" w:type="dxa"/>
          </w:tcPr>
          <w:p w14:paraId="273CBBBD" w14:textId="77777777" w:rsidR="00C14945" w:rsidRPr="00875013" w:rsidRDefault="00C14945" w:rsidP="002D6C27">
            <w:pPr>
              <w:tabs>
                <w:tab w:val="left" w:pos="1135"/>
              </w:tabs>
              <w:spacing w:line="360" w:lineRule="auto"/>
              <w:rPr>
                <w:color w:val="000000" w:themeColor="text1"/>
                <w:lang w:val="en-US"/>
              </w:rPr>
            </w:pPr>
          </w:p>
        </w:tc>
        <w:tc>
          <w:tcPr>
            <w:tcW w:w="2877" w:type="dxa"/>
          </w:tcPr>
          <w:p w14:paraId="5FFB06AB" w14:textId="77777777" w:rsidR="00C14945" w:rsidRDefault="00C14945" w:rsidP="002D6C27">
            <w:pPr>
              <w:tabs>
                <w:tab w:val="left" w:pos="1135"/>
              </w:tabs>
              <w:spacing w:line="360" w:lineRule="auto"/>
              <w:rPr>
                <w:color w:val="000000" w:themeColor="text1"/>
                <w:lang w:val="en-US"/>
              </w:rPr>
            </w:pPr>
          </w:p>
        </w:tc>
      </w:tr>
    </w:tbl>
    <w:p w14:paraId="53B111F8" w14:textId="77777777" w:rsidR="00795F22" w:rsidRDefault="00795F22" w:rsidP="002D6C27">
      <w:pPr>
        <w:spacing w:line="360" w:lineRule="auto"/>
      </w:pPr>
    </w:p>
    <w:p w14:paraId="7D7BC8E3" w14:textId="77777777" w:rsidR="0008601C" w:rsidRDefault="0008601C" w:rsidP="002D6C27">
      <w:pPr>
        <w:pStyle w:val="2"/>
        <w:spacing w:line="360" w:lineRule="auto"/>
      </w:pPr>
    </w:p>
    <w:p w14:paraId="1601556D" w14:textId="77777777" w:rsidR="0008601C" w:rsidRDefault="0008601C" w:rsidP="002D6C27">
      <w:pPr>
        <w:pStyle w:val="2"/>
        <w:spacing w:line="360" w:lineRule="auto"/>
      </w:pPr>
    </w:p>
    <w:p w14:paraId="7334F88B" w14:textId="10D6A840" w:rsidR="00B64601" w:rsidRPr="00B64601" w:rsidRDefault="00C14945" w:rsidP="002D6C27">
      <w:pPr>
        <w:pStyle w:val="2"/>
        <w:spacing w:line="360" w:lineRule="auto"/>
      </w:pPr>
      <w:bookmarkStart w:id="10" w:name="_Toc41052461"/>
      <w:r>
        <w:t>План процедуры</w:t>
      </w:r>
      <w:bookmarkEnd w:id="10"/>
    </w:p>
    <w:p w14:paraId="37D7F381" w14:textId="37923BE4" w:rsidR="000F7ED9" w:rsidRPr="00F31C72" w:rsidRDefault="000F7ED9" w:rsidP="002D6C27">
      <w:pPr>
        <w:pStyle w:val="a8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1C72">
        <w:rPr>
          <w:rFonts w:ascii="Times New Roman" w:hAnsi="Times New Roman" w:cs="Times New Roman"/>
          <w:sz w:val="24"/>
          <w:szCs w:val="24"/>
        </w:rPr>
        <w:t>В декларативной части процедуры задекларируем:</w:t>
      </w:r>
    </w:p>
    <w:p w14:paraId="7D67AE43" w14:textId="50E1040B" w:rsidR="000F7ED9" w:rsidRPr="00F31C72" w:rsidRDefault="000F7ED9" w:rsidP="002D6C27">
      <w:pPr>
        <w:pStyle w:val="a8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1C72">
        <w:rPr>
          <w:rFonts w:ascii="Times New Roman" w:hAnsi="Times New Roman" w:cs="Times New Roman"/>
          <w:sz w:val="24"/>
          <w:szCs w:val="24"/>
        </w:rPr>
        <w:t xml:space="preserve">Переменные </w:t>
      </w:r>
      <w:r w:rsidRPr="00F31C7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F31C72">
        <w:rPr>
          <w:rFonts w:ascii="Times New Roman" w:hAnsi="Times New Roman" w:cs="Times New Roman"/>
          <w:sz w:val="24"/>
          <w:szCs w:val="24"/>
        </w:rPr>
        <w:t>_</w:t>
      </w:r>
      <w:r w:rsidRPr="00F31C72">
        <w:rPr>
          <w:rFonts w:ascii="Times New Roman" w:hAnsi="Times New Roman" w:cs="Times New Roman"/>
          <w:sz w:val="24"/>
          <w:szCs w:val="24"/>
          <w:lang w:val="en-US"/>
        </w:rPr>
        <w:t>price</w:t>
      </w:r>
      <w:r w:rsidRPr="00F31C72">
        <w:rPr>
          <w:rFonts w:ascii="Times New Roman" w:hAnsi="Times New Roman" w:cs="Times New Roman"/>
          <w:sz w:val="24"/>
          <w:szCs w:val="24"/>
        </w:rPr>
        <w:t xml:space="preserve"> для хранения общей стоимости билетов, </w:t>
      </w:r>
      <w:r w:rsidRPr="00F31C7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F31C72">
        <w:rPr>
          <w:rFonts w:ascii="Times New Roman" w:hAnsi="Times New Roman" w:cs="Times New Roman"/>
          <w:sz w:val="24"/>
          <w:szCs w:val="24"/>
        </w:rPr>
        <w:t>_</w:t>
      </w:r>
      <w:r w:rsidRPr="00F31C72">
        <w:rPr>
          <w:rFonts w:ascii="Times New Roman" w:hAnsi="Times New Roman" w:cs="Times New Roman"/>
          <w:sz w:val="24"/>
          <w:szCs w:val="24"/>
          <w:lang w:val="en-US"/>
        </w:rPr>
        <w:t>bonuses</w:t>
      </w:r>
      <w:r w:rsidRPr="00F31C72">
        <w:rPr>
          <w:rFonts w:ascii="Times New Roman" w:hAnsi="Times New Roman" w:cs="Times New Roman"/>
          <w:sz w:val="24"/>
          <w:szCs w:val="24"/>
        </w:rPr>
        <w:t xml:space="preserve"> для хранения общего количество начисленных бонусов и </w:t>
      </w:r>
      <w:r w:rsidRPr="00F31C7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31C72">
        <w:rPr>
          <w:rFonts w:ascii="Times New Roman" w:hAnsi="Times New Roman" w:cs="Times New Roman"/>
          <w:sz w:val="24"/>
          <w:szCs w:val="24"/>
        </w:rPr>
        <w:t>_</w:t>
      </w:r>
      <w:r w:rsidRPr="00F31C72">
        <w:rPr>
          <w:rFonts w:ascii="Times New Roman" w:hAnsi="Times New Roman" w:cs="Times New Roman"/>
          <w:sz w:val="24"/>
          <w:szCs w:val="24"/>
          <w:lang w:val="en-US"/>
        </w:rPr>
        <w:t>flight</w:t>
      </w:r>
      <w:r w:rsidRPr="00F31C72">
        <w:rPr>
          <w:rFonts w:ascii="Times New Roman" w:hAnsi="Times New Roman" w:cs="Times New Roman"/>
          <w:sz w:val="24"/>
          <w:szCs w:val="24"/>
        </w:rPr>
        <w:t xml:space="preserve"> для хранения номера рейса;</w:t>
      </w:r>
    </w:p>
    <w:p w14:paraId="2B05B10D" w14:textId="0E4A7056" w:rsidR="00E70778" w:rsidRPr="00F31C72" w:rsidRDefault="000F7ED9" w:rsidP="002D6C27">
      <w:pPr>
        <w:pStyle w:val="a8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1C72">
        <w:rPr>
          <w:rFonts w:ascii="Times New Roman" w:hAnsi="Times New Roman" w:cs="Times New Roman"/>
          <w:sz w:val="24"/>
          <w:szCs w:val="24"/>
        </w:rPr>
        <w:t>Курсор для извлечения номера рейса, об</w:t>
      </w:r>
      <w:r w:rsidR="00E70778" w:rsidRPr="00F31C72">
        <w:rPr>
          <w:rFonts w:ascii="Times New Roman" w:hAnsi="Times New Roman" w:cs="Times New Roman"/>
          <w:sz w:val="24"/>
          <w:szCs w:val="24"/>
        </w:rPr>
        <w:t xml:space="preserve">щей стоимости билетов и общего количество начисленных бонусов из столбцов </w:t>
      </w:r>
      <w:r w:rsidR="00E70778" w:rsidRPr="00F31C72">
        <w:rPr>
          <w:rFonts w:ascii="Times New Roman" w:hAnsi="Times New Roman" w:cs="Times New Roman"/>
          <w:sz w:val="24"/>
          <w:szCs w:val="24"/>
          <w:lang w:val="en-US"/>
        </w:rPr>
        <w:t>Flight</w:t>
      </w:r>
      <w:r w:rsidR="00E70778" w:rsidRPr="00F31C72">
        <w:rPr>
          <w:rFonts w:ascii="Times New Roman" w:hAnsi="Times New Roman" w:cs="Times New Roman"/>
          <w:sz w:val="24"/>
          <w:szCs w:val="24"/>
        </w:rPr>
        <w:t xml:space="preserve">, </w:t>
      </w:r>
      <w:r w:rsidR="00E70778" w:rsidRPr="00F31C72">
        <w:rPr>
          <w:rFonts w:ascii="Times New Roman" w:hAnsi="Times New Roman" w:cs="Times New Roman"/>
          <w:sz w:val="24"/>
          <w:szCs w:val="24"/>
          <w:lang w:val="en-US"/>
        </w:rPr>
        <w:t>Price</w:t>
      </w:r>
      <w:r w:rsidR="00E70778" w:rsidRPr="00F31C72">
        <w:rPr>
          <w:rFonts w:ascii="Times New Roman" w:hAnsi="Times New Roman" w:cs="Times New Roman"/>
          <w:sz w:val="24"/>
          <w:szCs w:val="24"/>
        </w:rPr>
        <w:t xml:space="preserve"> и </w:t>
      </w:r>
      <w:r w:rsidR="00E70778" w:rsidRPr="00F31C72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E70778" w:rsidRPr="00F31C72">
        <w:rPr>
          <w:rFonts w:ascii="Times New Roman" w:hAnsi="Times New Roman" w:cs="Times New Roman"/>
          <w:sz w:val="24"/>
          <w:szCs w:val="24"/>
        </w:rPr>
        <w:t>_</w:t>
      </w:r>
      <w:r w:rsidR="00E70778" w:rsidRPr="00F31C72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E70778" w:rsidRPr="00F31C72">
        <w:rPr>
          <w:rFonts w:ascii="Times New Roman" w:hAnsi="Times New Roman" w:cs="Times New Roman"/>
          <w:sz w:val="24"/>
          <w:szCs w:val="24"/>
        </w:rPr>
        <w:t>_</w:t>
      </w:r>
      <w:r w:rsidR="00E70778" w:rsidRPr="00F31C72">
        <w:rPr>
          <w:rFonts w:ascii="Times New Roman" w:hAnsi="Times New Roman" w:cs="Times New Roman"/>
          <w:sz w:val="24"/>
          <w:szCs w:val="24"/>
          <w:lang w:val="en-US"/>
        </w:rPr>
        <w:t>bonuses</w:t>
      </w:r>
      <w:r w:rsidR="00E70778" w:rsidRPr="00F31C72">
        <w:rPr>
          <w:rFonts w:ascii="Times New Roman" w:hAnsi="Times New Roman" w:cs="Times New Roman"/>
          <w:sz w:val="24"/>
          <w:szCs w:val="24"/>
        </w:rPr>
        <w:t xml:space="preserve">, которые расположены в таблицах </w:t>
      </w:r>
      <w:r w:rsidR="00E70778" w:rsidRPr="00F31C72">
        <w:rPr>
          <w:rFonts w:ascii="Times New Roman" w:hAnsi="Times New Roman" w:cs="Times New Roman"/>
          <w:sz w:val="24"/>
          <w:szCs w:val="24"/>
          <w:lang w:val="en-US"/>
        </w:rPr>
        <w:t>departure</w:t>
      </w:r>
      <w:r w:rsidR="00E70778" w:rsidRPr="00F31C72">
        <w:rPr>
          <w:rFonts w:ascii="Times New Roman" w:hAnsi="Times New Roman" w:cs="Times New Roman"/>
          <w:sz w:val="24"/>
          <w:szCs w:val="24"/>
        </w:rPr>
        <w:t xml:space="preserve">, </w:t>
      </w:r>
      <w:r w:rsidR="00E70778" w:rsidRPr="00F31C72">
        <w:rPr>
          <w:rFonts w:ascii="Times New Roman" w:hAnsi="Times New Roman" w:cs="Times New Roman"/>
          <w:sz w:val="24"/>
          <w:szCs w:val="24"/>
          <w:lang w:val="en-US"/>
        </w:rPr>
        <w:t>ticket</w:t>
      </w:r>
      <w:r w:rsidR="00E70778" w:rsidRPr="00F31C72">
        <w:rPr>
          <w:rFonts w:ascii="Times New Roman" w:hAnsi="Times New Roman" w:cs="Times New Roman"/>
          <w:sz w:val="24"/>
          <w:szCs w:val="24"/>
        </w:rPr>
        <w:t xml:space="preserve"> и </w:t>
      </w:r>
      <w:r w:rsidR="00E70778" w:rsidRPr="00F31C72">
        <w:rPr>
          <w:rFonts w:ascii="Times New Roman" w:hAnsi="Times New Roman" w:cs="Times New Roman"/>
          <w:sz w:val="24"/>
          <w:szCs w:val="24"/>
          <w:lang w:val="en-US"/>
        </w:rPr>
        <w:t>scale</w:t>
      </w:r>
      <w:r w:rsidR="00E70778" w:rsidRPr="00F31C72">
        <w:rPr>
          <w:rFonts w:ascii="Times New Roman" w:hAnsi="Times New Roman" w:cs="Times New Roman"/>
          <w:sz w:val="24"/>
          <w:szCs w:val="24"/>
        </w:rPr>
        <w:t xml:space="preserve"> соответственно;</w:t>
      </w:r>
    </w:p>
    <w:p w14:paraId="00DF2930" w14:textId="0C38C578" w:rsidR="00E70778" w:rsidRPr="00F31C72" w:rsidRDefault="00E70778" w:rsidP="002D6C27">
      <w:pPr>
        <w:pStyle w:val="a8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1C72">
        <w:rPr>
          <w:rFonts w:ascii="Times New Roman" w:hAnsi="Times New Roman" w:cs="Times New Roman"/>
          <w:sz w:val="24"/>
          <w:szCs w:val="24"/>
        </w:rPr>
        <w:t>Обработчик, который должен отслеживать достижение конца курсора;</w:t>
      </w:r>
    </w:p>
    <w:p w14:paraId="081695CD" w14:textId="24DB1945" w:rsidR="004322A5" w:rsidRDefault="004322A5" w:rsidP="002D6C27">
      <w:pPr>
        <w:pStyle w:val="a8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Очистим полностью таблицу</w:t>
      </w:r>
      <w:r w:rsidRPr="004322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report</w:t>
      </w:r>
      <w:r>
        <w:rPr>
          <w:rFonts w:ascii="Times New Roman" w:hAnsi="Times New Roman" w:cs="Times New Roman"/>
          <w:sz w:val="24"/>
          <w:szCs w:val="24"/>
        </w:rPr>
        <w:t xml:space="preserve"> для того, чтобы поместить новый отчет заместо старого</w:t>
      </w:r>
      <w:r w:rsidRPr="004322A5">
        <w:rPr>
          <w:rFonts w:ascii="Times New Roman" w:hAnsi="Times New Roman" w:cs="Times New Roman"/>
          <w:sz w:val="24"/>
          <w:szCs w:val="24"/>
        </w:rPr>
        <w:t>;</w:t>
      </w:r>
    </w:p>
    <w:p w14:paraId="78FC471C" w14:textId="6DD7BA65" w:rsidR="00E70778" w:rsidRPr="00F31C72" w:rsidRDefault="00F31C72" w:rsidP="002D6C27">
      <w:pPr>
        <w:pStyle w:val="a8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1C72">
        <w:rPr>
          <w:rFonts w:ascii="Times New Roman" w:hAnsi="Times New Roman" w:cs="Times New Roman"/>
          <w:sz w:val="24"/>
          <w:szCs w:val="24"/>
        </w:rPr>
        <w:t>Откроем курсор</w:t>
      </w:r>
      <w:r w:rsidRPr="00F31C7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919FE7A" w14:textId="466787C6" w:rsidR="00F31C72" w:rsidRPr="00F31C72" w:rsidRDefault="00F31C72" w:rsidP="002D6C27">
      <w:pPr>
        <w:pStyle w:val="a8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1C72">
        <w:rPr>
          <w:rFonts w:ascii="Times New Roman" w:hAnsi="Times New Roman" w:cs="Times New Roman"/>
          <w:sz w:val="24"/>
          <w:szCs w:val="24"/>
        </w:rPr>
        <w:t xml:space="preserve">Организуем цикл, в котором будем извлекать записи из курсора по одной. Исходя из извлеченных данных заполним таблицу </w:t>
      </w:r>
      <w:r w:rsidRPr="00F31C72">
        <w:rPr>
          <w:rFonts w:ascii="Times New Roman" w:hAnsi="Times New Roman" w:cs="Times New Roman"/>
          <w:sz w:val="24"/>
          <w:szCs w:val="24"/>
          <w:lang w:val="en-US"/>
        </w:rPr>
        <w:t>report</w:t>
      </w:r>
      <w:r w:rsidRPr="00F31C72">
        <w:rPr>
          <w:rFonts w:ascii="Times New Roman" w:hAnsi="Times New Roman" w:cs="Times New Roman"/>
          <w:sz w:val="24"/>
          <w:szCs w:val="24"/>
        </w:rPr>
        <w:t>. Год и месяц являются входными параметрами процедуры;</w:t>
      </w:r>
    </w:p>
    <w:p w14:paraId="0EDB3644" w14:textId="0EC77520" w:rsidR="00F31C72" w:rsidRPr="00F31C72" w:rsidRDefault="00F31C72" w:rsidP="002D6C27">
      <w:pPr>
        <w:pStyle w:val="a8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1C72">
        <w:rPr>
          <w:rFonts w:ascii="Times New Roman" w:hAnsi="Times New Roman" w:cs="Times New Roman"/>
          <w:sz w:val="24"/>
          <w:szCs w:val="24"/>
        </w:rPr>
        <w:t>По окончанию цикла закроем курсор.</w:t>
      </w:r>
    </w:p>
    <w:p w14:paraId="3923BD14" w14:textId="7AAB4EAF" w:rsidR="00AC1D8F" w:rsidRDefault="00AC1D8F" w:rsidP="00223D79"/>
    <w:p w14:paraId="18F67C26" w14:textId="4B0B4324" w:rsidR="00B1572C" w:rsidRDefault="00B1572C" w:rsidP="00223D79"/>
    <w:p w14:paraId="0A1B9313" w14:textId="5EE5EEF5" w:rsidR="00795F22" w:rsidRDefault="00795F22" w:rsidP="00223D79"/>
    <w:p w14:paraId="360D098B" w14:textId="4C8A651E" w:rsidR="00795F22" w:rsidRDefault="00795F22" w:rsidP="00223D79"/>
    <w:p w14:paraId="74561653" w14:textId="60587619" w:rsidR="00795F22" w:rsidRDefault="00795F22" w:rsidP="00223D79"/>
    <w:p w14:paraId="3CB776C6" w14:textId="68964DCD" w:rsidR="00795F22" w:rsidRDefault="00795F22" w:rsidP="00223D79"/>
    <w:p w14:paraId="6933AAC8" w14:textId="25290967" w:rsidR="00795F22" w:rsidRDefault="00795F22" w:rsidP="00223D79"/>
    <w:p w14:paraId="325A71DC" w14:textId="0780D60B" w:rsidR="00795F22" w:rsidRDefault="00795F22" w:rsidP="00223D79"/>
    <w:p w14:paraId="74A027BA" w14:textId="001214D7" w:rsidR="00795F22" w:rsidRDefault="00795F22" w:rsidP="00223D79"/>
    <w:p w14:paraId="50B62098" w14:textId="6124117E" w:rsidR="00795F22" w:rsidRDefault="00795F22" w:rsidP="00223D79"/>
    <w:p w14:paraId="7EA7D63A" w14:textId="77777777" w:rsidR="00795F22" w:rsidRPr="00E70778" w:rsidRDefault="00795F22" w:rsidP="00223D79"/>
    <w:p w14:paraId="0185F65E" w14:textId="1807EEC1" w:rsidR="00B64601" w:rsidRPr="00B64601" w:rsidRDefault="00705589" w:rsidP="002D6C27">
      <w:pPr>
        <w:pStyle w:val="2"/>
        <w:spacing w:line="360" w:lineRule="auto"/>
        <w:rPr>
          <w:lang w:val="en-US"/>
        </w:rPr>
      </w:pPr>
      <w:bookmarkStart w:id="11" w:name="_Toc41052462"/>
      <w:r>
        <w:lastRenderedPageBreak/>
        <w:t>Текст</w:t>
      </w:r>
      <w:r w:rsidRPr="004B6125">
        <w:rPr>
          <w:lang w:val="en-US"/>
        </w:rPr>
        <w:t xml:space="preserve"> </w:t>
      </w:r>
      <w:r>
        <w:t>процедуры</w:t>
      </w:r>
      <w:bookmarkEnd w:id="11"/>
      <w:r w:rsidRPr="004B6125">
        <w:rPr>
          <w:lang w:val="en-US"/>
        </w:rPr>
        <w:t xml:space="preserve"> </w:t>
      </w:r>
    </w:p>
    <w:p w14:paraId="22CEAC73" w14:textId="77777777" w:rsidR="0098095E" w:rsidRPr="0098095E" w:rsidRDefault="0098095E" w:rsidP="002D6C27">
      <w:pPr>
        <w:spacing w:line="360" w:lineRule="auto"/>
        <w:rPr>
          <w:lang w:val="en-US"/>
        </w:rPr>
      </w:pPr>
      <w:r w:rsidRPr="0098095E">
        <w:rPr>
          <w:color w:val="4472C4" w:themeColor="accent1"/>
          <w:lang w:val="en-US"/>
        </w:rPr>
        <w:t>CREATE DEFINER</w:t>
      </w:r>
      <w:r w:rsidRPr="0098095E">
        <w:rPr>
          <w:lang w:val="en-US"/>
        </w:rPr>
        <w:t xml:space="preserve">=`root`@`localhost` </w:t>
      </w:r>
      <w:r w:rsidRPr="0098095E">
        <w:rPr>
          <w:color w:val="4472C4" w:themeColor="accent1"/>
          <w:lang w:val="en-US"/>
        </w:rPr>
        <w:t xml:space="preserve">PROCEDURE </w:t>
      </w:r>
      <w:r w:rsidRPr="0098095E">
        <w:rPr>
          <w:lang w:val="en-US"/>
        </w:rPr>
        <w:t xml:space="preserve">`report`(month_of_purchase </w:t>
      </w:r>
      <w:r w:rsidRPr="0098095E">
        <w:rPr>
          <w:color w:val="4472C4" w:themeColor="accent1"/>
          <w:lang w:val="en-US"/>
        </w:rPr>
        <w:t>INTEGER</w:t>
      </w:r>
      <w:r w:rsidRPr="0098095E">
        <w:rPr>
          <w:lang w:val="en-US"/>
        </w:rPr>
        <w:t xml:space="preserve">, year_of_purchase </w:t>
      </w:r>
      <w:r w:rsidRPr="0098095E">
        <w:rPr>
          <w:color w:val="4472C4" w:themeColor="accent1"/>
          <w:lang w:val="en-US"/>
        </w:rPr>
        <w:t>INTEGER</w:t>
      </w:r>
      <w:r w:rsidRPr="0098095E">
        <w:rPr>
          <w:lang w:val="en-US"/>
        </w:rPr>
        <w:t>)</w:t>
      </w:r>
    </w:p>
    <w:p w14:paraId="6DBA6FE5" w14:textId="77777777" w:rsidR="0098095E" w:rsidRPr="0098095E" w:rsidRDefault="0098095E" w:rsidP="002D6C27">
      <w:pPr>
        <w:spacing w:line="360" w:lineRule="auto"/>
        <w:rPr>
          <w:color w:val="4472C4" w:themeColor="accent1"/>
          <w:lang w:val="en-US"/>
        </w:rPr>
      </w:pPr>
      <w:r w:rsidRPr="0098095E">
        <w:rPr>
          <w:color w:val="4472C4" w:themeColor="accent1"/>
          <w:lang w:val="en-US"/>
        </w:rPr>
        <w:t>BEGIN</w:t>
      </w:r>
    </w:p>
    <w:p w14:paraId="2463A645" w14:textId="77777777" w:rsidR="0098095E" w:rsidRPr="0098095E" w:rsidRDefault="0098095E" w:rsidP="002D6C27">
      <w:pPr>
        <w:spacing w:line="360" w:lineRule="auto"/>
        <w:rPr>
          <w:lang w:val="en-US"/>
        </w:rPr>
      </w:pPr>
      <w:r w:rsidRPr="0098095E">
        <w:rPr>
          <w:lang w:val="en-US"/>
        </w:rPr>
        <w:t xml:space="preserve">        </w:t>
      </w:r>
      <w:r w:rsidRPr="0098095E">
        <w:rPr>
          <w:color w:val="4472C4" w:themeColor="accent1"/>
          <w:lang w:val="en-US"/>
        </w:rPr>
        <w:t>DECLARE</w:t>
      </w:r>
      <w:r w:rsidRPr="0098095E">
        <w:rPr>
          <w:lang w:val="en-US"/>
        </w:rPr>
        <w:t xml:space="preserve"> s_price </w:t>
      </w:r>
      <w:r w:rsidRPr="0098095E">
        <w:rPr>
          <w:color w:val="4472C4" w:themeColor="accent1"/>
          <w:lang w:val="en-US"/>
        </w:rPr>
        <w:t>FLOAT</w:t>
      </w:r>
      <w:r w:rsidRPr="0098095E">
        <w:rPr>
          <w:lang w:val="en-US"/>
        </w:rPr>
        <w:t>;</w:t>
      </w:r>
    </w:p>
    <w:p w14:paraId="1DEE6522" w14:textId="77777777" w:rsidR="0098095E" w:rsidRPr="0098095E" w:rsidRDefault="0098095E" w:rsidP="002D6C27">
      <w:pPr>
        <w:spacing w:line="360" w:lineRule="auto"/>
        <w:rPr>
          <w:lang w:val="en-US"/>
        </w:rPr>
      </w:pPr>
      <w:r w:rsidRPr="0098095E">
        <w:rPr>
          <w:lang w:val="en-US"/>
        </w:rPr>
        <w:t xml:space="preserve">        </w:t>
      </w:r>
      <w:r w:rsidRPr="0098095E">
        <w:rPr>
          <w:color w:val="4472C4" w:themeColor="accent1"/>
          <w:lang w:val="en-US"/>
        </w:rPr>
        <w:t>DECLARE</w:t>
      </w:r>
      <w:r w:rsidRPr="0098095E">
        <w:rPr>
          <w:lang w:val="en-US"/>
        </w:rPr>
        <w:t xml:space="preserve"> s_bonuses </w:t>
      </w:r>
      <w:r w:rsidRPr="0098095E">
        <w:rPr>
          <w:color w:val="4472C4" w:themeColor="accent1"/>
          <w:lang w:val="en-US"/>
        </w:rPr>
        <w:t>INTEGER</w:t>
      </w:r>
      <w:r w:rsidRPr="0098095E">
        <w:rPr>
          <w:lang w:val="en-US"/>
        </w:rPr>
        <w:t>;</w:t>
      </w:r>
    </w:p>
    <w:p w14:paraId="5DAA8871" w14:textId="77777777" w:rsidR="0098095E" w:rsidRPr="0098095E" w:rsidRDefault="0098095E" w:rsidP="002D6C27">
      <w:pPr>
        <w:spacing w:line="360" w:lineRule="auto"/>
        <w:rPr>
          <w:lang w:val="en-US"/>
        </w:rPr>
      </w:pPr>
      <w:r w:rsidRPr="0098095E">
        <w:rPr>
          <w:lang w:val="en-US"/>
        </w:rPr>
        <w:t xml:space="preserve">        </w:t>
      </w:r>
      <w:r w:rsidRPr="0098095E">
        <w:rPr>
          <w:color w:val="4472C4" w:themeColor="accent1"/>
          <w:lang w:val="en-US"/>
        </w:rPr>
        <w:t>DECLARE</w:t>
      </w:r>
      <w:r w:rsidRPr="0098095E">
        <w:rPr>
          <w:lang w:val="en-US"/>
        </w:rPr>
        <w:t xml:space="preserve"> n_flight </w:t>
      </w:r>
      <w:r w:rsidRPr="0098095E">
        <w:rPr>
          <w:color w:val="4472C4" w:themeColor="accent1"/>
          <w:lang w:val="en-US"/>
        </w:rPr>
        <w:t>VARCHAR</w:t>
      </w:r>
      <w:r w:rsidRPr="0098095E">
        <w:rPr>
          <w:lang w:val="en-US"/>
        </w:rPr>
        <w:t>(</w:t>
      </w:r>
      <w:r w:rsidRPr="0098095E">
        <w:rPr>
          <w:color w:val="FF0000"/>
          <w:lang w:val="en-US"/>
        </w:rPr>
        <w:t>8</w:t>
      </w:r>
      <w:r w:rsidRPr="0098095E">
        <w:rPr>
          <w:lang w:val="en-US"/>
        </w:rPr>
        <w:t>);</w:t>
      </w:r>
    </w:p>
    <w:p w14:paraId="72412EA4" w14:textId="77777777" w:rsidR="0098095E" w:rsidRPr="0098095E" w:rsidRDefault="0098095E" w:rsidP="002D6C27">
      <w:pPr>
        <w:spacing w:line="360" w:lineRule="auto"/>
        <w:rPr>
          <w:lang w:val="en-US"/>
        </w:rPr>
      </w:pPr>
      <w:r w:rsidRPr="0098095E">
        <w:rPr>
          <w:lang w:val="en-US"/>
        </w:rPr>
        <w:t xml:space="preserve">        </w:t>
      </w:r>
      <w:r w:rsidRPr="0098095E">
        <w:rPr>
          <w:color w:val="4472C4" w:themeColor="accent1"/>
          <w:lang w:val="en-US"/>
        </w:rPr>
        <w:t>DECLARE</w:t>
      </w:r>
      <w:r w:rsidRPr="0098095E">
        <w:rPr>
          <w:lang w:val="en-US"/>
        </w:rPr>
        <w:t xml:space="preserve"> done </w:t>
      </w:r>
      <w:r w:rsidRPr="0098095E">
        <w:rPr>
          <w:color w:val="4472C4" w:themeColor="accent1"/>
          <w:lang w:val="en-US"/>
        </w:rPr>
        <w:t>INTEGER DEFAULT</w:t>
      </w:r>
      <w:r w:rsidRPr="0098095E">
        <w:rPr>
          <w:lang w:val="en-US"/>
        </w:rPr>
        <w:t xml:space="preserve"> </w:t>
      </w:r>
      <w:r w:rsidRPr="0098095E">
        <w:rPr>
          <w:color w:val="FF0000"/>
          <w:lang w:val="en-US"/>
        </w:rPr>
        <w:t>0</w:t>
      </w:r>
      <w:r w:rsidRPr="0098095E">
        <w:rPr>
          <w:lang w:val="en-US"/>
        </w:rPr>
        <w:t>;</w:t>
      </w:r>
    </w:p>
    <w:p w14:paraId="49A73061" w14:textId="77777777" w:rsidR="0098095E" w:rsidRPr="0098095E" w:rsidRDefault="0098095E" w:rsidP="002D6C27">
      <w:pPr>
        <w:spacing w:line="360" w:lineRule="auto"/>
        <w:rPr>
          <w:color w:val="4472C4" w:themeColor="accent1"/>
          <w:lang w:val="en-US"/>
        </w:rPr>
      </w:pPr>
    </w:p>
    <w:p w14:paraId="2DF7DB2C" w14:textId="77777777" w:rsidR="0098095E" w:rsidRPr="0098095E" w:rsidRDefault="0098095E" w:rsidP="002D6C27">
      <w:pPr>
        <w:spacing w:line="360" w:lineRule="auto"/>
        <w:rPr>
          <w:lang w:val="en-US"/>
        </w:rPr>
      </w:pPr>
      <w:r w:rsidRPr="0098095E">
        <w:rPr>
          <w:lang w:val="en-US"/>
        </w:rPr>
        <w:t xml:space="preserve">        </w:t>
      </w:r>
      <w:r w:rsidRPr="0098095E">
        <w:rPr>
          <w:color w:val="4472C4" w:themeColor="accent1"/>
          <w:lang w:val="en-US"/>
        </w:rPr>
        <w:t>DECLARE</w:t>
      </w:r>
      <w:r w:rsidRPr="0098095E">
        <w:rPr>
          <w:lang w:val="en-US"/>
        </w:rPr>
        <w:t xml:space="preserve"> rpt </w:t>
      </w:r>
      <w:r w:rsidRPr="0098095E">
        <w:rPr>
          <w:color w:val="4472C4" w:themeColor="accent1"/>
          <w:lang w:val="en-US"/>
        </w:rPr>
        <w:t xml:space="preserve">CURSOR FOR SELECT </w:t>
      </w:r>
      <w:r w:rsidRPr="0098095E">
        <w:rPr>
          <w:lang w:val="en-US"/>
        </w:rPr>
        <w:t xml:space="preserve">Flight, </w:t>
      </w:r>
      <w:r w:rsidRPr="0098095E">
        <w:rPr>
          <w:color w:val="4472C4" w:themeColor="accent1"/>
          <w:lang w:val="en-US"/>
        </w:rPr>
        <w:t>SUM</w:t>
      </w:r>
      <w:r w:rsidRPr="0098095E">
        <w:rPr>
          <w:lang w:val="en-US"/>
        </w:rPr>
        <w:t>(Price),</w:t>
      </w:r>
      <w:r w:rsidRPr="0098095E">
        <w:rPr>
          <w:color w:val="4472C4" w:themeColor="accent1"/>
          <w:lang w:val="en-US"/>
        </w:rPr>
        <w:t>SUM</w:t>
      </w:r>
      <w:r w:rsidRPr="0098095E">
        <w:rPr>
          <w:lang w:val="en-US"/>
        </w:rPr>
        <w:t>(Number_of_bonuses)</w:t>
      </w:r>
    </w:p>
    <w:p w14:paraId="189FE9F9" w14:textId="6144951E" w:rsidR="0098095E" w:rsidRPr="0098095E" w:rsidRDefault="0098095E" w:rsidP="002D6C27">
      <w:pPr>
        <w:spacing w:line="360" w:lineRule="auto"/>
        <w:rPr>
          <w:lang w:val="en-US"/>
        </w:rPr>
      </w:pPr>
      <w:r w:rsidRPr="0098095E">
        <w:rPr>
          <w:lang w:val="en-US"/>
        </w:rPr>
        <w:t xml:space="preserve">        </w:t>
      </w:r>
      <w:r w:rsidRPr="0098095E">
        <w:rPr>
          <w:color w:val="4472C4" w:themeColor="accent1"/>
          <w:lang w:val="en-US"/>
        </w:rPr>
        <w:t>FROM</w:t>
      </w:r>
      <w:r w:rsidRPr="0098095E">
        <w:rPr>
          <w:lang w:val="en-US"/>
        </w:rPr>
        <w:t xml:space="preserve"> departure </w:t>
      </w:r>
      <w:r w:rsidRPr="0098095E">
        <w:rPr>
          <w:color w:val="4472C4" w:themeColor="accent1"/>
          <w:lang w:val="en-US"/>
        </w:rPr>
        <w:t xml:space="preserve">JOIN </w:t>
      </w:r>
      <w:r w:rsidRPr="0098095E">
        <w:rPr>
          <w:lang w:val="en-US"/>
        </w:rPr>
        <w:t>(</w:t>
      </w:r>
      <w:r w:rsidRPr="0098095E">
        <w:rPr>
          <w:color w:val="4472C4" w:themeColor="accent1"/>
          <w:lang w:val="en-US"/>
        </w:rPr>
        <w:t>SELECT</w:t>
      </w:r>
      <w:r w:rsidRPr="0098095E">
        <w:rPr>
          <w:lang w:val="en-US"/>
        </w:rPr>
        <w:t xml:space="preserve"> id_departure, Date_of_purchase, Price, Number_of_bonuses</w:t>
      </w:r>
    </w:p>
    <w:p w14:paraId="324B77B5" w14:textId="27ED1D52" w:rsidR="0098095E" w:rsidRDefault="0098095E" w:rsidP="002D6C27">
      <w:pPr>
        <w:spacing w:line="360" w:lineRule="auto"/>
        <w:rPr>
          <w:lang w:val="en-US"/>
        </w:rPr>
      </w:pPr>
      <w:r w:rsidRPr="0098095E">
        <w:rPr>
          <w:lang w:val="en-US"/>
        </w:rPr>
        <w:t xml:space="preserve">                        </w:t>
      </w:r>
      <w:r>
        <w:rPr>
          <w:lang w:val="en-US"/>
        </w:rPr>
        <w:tab/>
      </w:r>
      <w:r>
        <w:rPr>
          <w:lang w:val="en-US"/>
        </w:rPr>
        <w:tab/>
      </w:r>
      <w:r w:rsidRPr="0098095E">
        <w:rPr>
          <w:color w:val="4472C4" w:themeColor="accent1"/>
          <w:lang w:val="en-US"/>
        </w:rPr>
        <w:t>FROM</w:t>
      </w:r>
      <w:r w:rsidRPr="0098095E">
        <w:rPr>
          <w:lang w:val="en-US"/>
        </w:rPr>
        <w:t xml:space="preserve"> ticket </w:t>
      </w:r>
      <w:proofErr w:type="spellStart"/>
      <w:r w:rsidRPr="0098095E">
        <w:rPr>
          <w:lang w:val="en-US"/>
        </w:rPr>
        <w:t>t</w:t>
      </w:r>
      <w:proofErr w:type="spellEnd"/>
      <w:r w:rsidRPr="0098095E">
        <w:rPr>
          <w:lang w:val="en-US"/>
        </w:rPr>
        <w:t xml:space="preserve"> </w:t>
      </w:r>
      <w:r w:rsidRPr="0098095E">
        <w:rPr>
          <w:color w:val="4472C4" w:themeColor="accent1"/>
          <w:lang w:val="en-US"/>
        </w:rPr>
        <w:t>JOIN</w:t>
      </w:r>
      <w:r w:rsidRPr="0098095E">
        <w:rPr>
          <w:lang w:val="en-US"/>
        </w:rPr>
        <w:t xml:space="preserve"> scale s </w:t>
      </w:r>
      <w:r w:rsidRPr="0098095E">
        <w:rPr>
          <w:color w:val="4472C4" w:themeColor="accent1"/>
          <w:lang w:val="en-US"/>
        </w:rPr>
        <w:t>ON</w:t>
      </w:r>
      <w:r w:rsidRPr="0098095E">
        <w:rPr>
          <w:lang w:val="en-US"/>
        </w:rPr>
        <w:t xml:space="preserve"> s.Starting_price &lt;= t.price </w:t>
      </w:r>
      <w:r w:rsidRPr="0098095E">
        <w:rPr>
          <w:color w:val="4472C4" w:themeColor="accent1"/>
          <w:lang w:val="en-US"/>
        </w:rPr>
        <w:t>AND</w:t>
      </w:r>
      <w:r w:rsidRPr="0098095E">
        <w:rPr>
          <w:lang w:val="en-US"/>
        </w:rPr>
        <w:t xml:space="preserve"> </w:t>
      </w:r>
    </w:p>
    <w:p w14:paraId="49DFB7C5" w14:textId="34632AE6" w:rsidR="0098095E" w:rsidRPr="0098095E" w:rsidRDefault="0098095E" w:rsidP="002D6C27">
      <w:pPr>
        <w:spacing w:line="360" w:lineRule="auto"/>
        <w:ind w:left="708" w:firstLine="708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Pr="0098095E">
        <w:rPr>
          <w:lang w:val="en-US"/>
        </w:rPr>
        <w:t xml:space="preserve">t.price &lt;= s.Final_price) n </w:t>
      </w:r>
      <w:r w:rsidRPr="0098095E">
        <w:rPr>
          <w:color w:val="4472C4" w:themeColor="accent1"/>
          <w:lang w:val="en-US"/>
        </w:rPr>
        <w:t>USING</w:t>
      </w:r>
      <w:r w:rsidRPr="0098095E">
        <w:rPr>
          <w:lang w:val="en-US"/>
        </w:rPr>
        <w:t xml:space="preserve"> (id_departure)</w:t>
      </w:r>
    </w:p>
    <w:p w14:paraId="713A30FD" w14:textId="77777777" w:rsidR="0098095E" w:rsidRDefault="0098095E" w:rsidP="002D6C27">
      <w:pPr>
        <w:spacing w:line="360" w:lineRule="auto"/>
        <w:rPr>
          <w:color w:val="4472C4" w:themeColor="accent1"/>
          <w:lang w:val="en-US"/>
        </w:rPr>
      </w:pPr>
      <w:r w:rsidRPr="0098095E">
        <w:rPr>
          <w:color w:val="4472C4" w:themeColor="accent1"/>
          <w:lang w:val="en-US"/>
        </w:rPr>
        <w:t xml:space="preserve">      </w:t>
      </w:r>
      <w:r>
        <w:rPr>
          <w:color w:val="4472C4" w:themeColor="accent1"/>
          <w:lang w:val="en-US"/>
        </w:rPr>
        <w:t xml:space="preserve">  </w:t>
      </w:r>
      <w:r w:rsidRPr="0098095E">
        <w:rPr>
          <w:color w:val="4472C4" w:themeColor="accent1"/>
          <w:lang w:val="en-US"/>
        </w:rPr>
        <w:t>WHERE YEAR</w:t>
      </w:r>
      <w:r w:rsidRPr="0098095E">
        <w:rPr>
          <w:lang w:val="en-US"/>
        </w:rPr>
        <w:t xml:space="preserve">(Date_of_purchase) = year_of_purchase </w:t>
      </w:r>
      <w:r w:rsidRPr="0098095E">
        <w:rPr>
          <w:color w:val="4472C4" w:themeColor="accent1"/>
          <w:lang w:val="en-US"/>
        </w:rPr>
        <w:t xml:space="preserve">AND </w:t>
      </w:r>
    </w:p>
    <w:p w14:paraId="2699D0E4" w14:textId="6F86CA52" w:rsidR="0098095E" w:rsidRPr="0098095E" w:rsidRDefault="0098095E" w:rsidP="002D6C27">
      <w:pPr>
        <w:spacing w:line="360" w:lineRule="auto"/>
        <w:rPr>
          <w:lang w:val="en-US"/>
        </w:rPr>
      </w:pPr>
      <w:r>
        <w:rPr>
          <w:color w:val="4472C4" w:themeColor="accent1"/>
          <w:lang w:val="en-US"/>
        </w:rPr>
        <w:t xml:space="preserve">        </w:t>
      </w:r>
      <w:r w:rsidRPr="0098095E">
        <w:rPr>
          <w:color w:val="4472C4" w:themeColor="accent1"/>
          <w:lang w:val="en-US"/>
        </w:rPr>
        <w:t>MONTH</w:t>
      </w:r>
      <w:r w:rsidRPr="0098095E">
        <w:rPr>
          <w:lang w:val="en-US"/>
        </w:rPr>
        <w:t>(Date_of_purchase) = month_of_purchase</w:t>
      </w:r>
    </w:p>
    <w:p w14:paraId="75EF89E0" w14:textId="746C45FE" w:rsidR="0098095E" w:rsidRPr="0098095E" w:rsidRDefault="0098095E" w:rsidP="002D6C27">
      <w:pPr>
        <w:spacing w:line="360" w:lineRule="auto"/>
        <w:rPr>
          <w:lang w:val="en-US"/>
        </w:rPr>
      </w:pPr>
      <w:r w:rsidRPr="0098095E">
        <w:rPr>
          <w:lang w:val="en-US"/>
        </w:rPr>
        <w:t xml:space="preserve">        </w:t>
      </w:r>
      <w:r w:rsidRPr="00076C85">
        <w:rPr>
          <w:color w:val="4472C4" w:themeColor="accent1"/>
          <w:lang w:val="en-US"/>
        </w:rPr>
        <w:t>GROUP BY</w:t>
      </w:r>
      <w:r w:rsidRPr="0098095E">
        <w:rPr>
          <w:lang w:val="en-US"/>
        </w:rPr>
        <w:t xml:space="preserve">  Flight;</w:t>
      </w:r>
    </w:p>
    <w:p w14:paraId="0189486C" w14:textId="77777777" w:rsidR="0098095E" w:rsidRPr="0098095E" w:rsidRDefault="0098095E" w:rsidP="002D6C27">
      <w:pPr>
        <w:spacing w:line="360" w:lineRule="auto"/>
        <w:rPr>
          <w:lang w:val="en-US"/>
        </w:rPr>
      </w:pPr>
    </w:p>
    <w:p w14:paraId="0AABF609" w14:textId="77777777" w:rsidR="0098095E" w:rsidRPr="0098095E" w:rsidRDefault="0098095E" w:rsidP="002D6C27">
      <w:pPr>
        <w:spacing w:line="360" w:lineRule="auto"/>
        <w:rPr>
          <w:lang w:val="en-US"/>
        </w:rPr>
      </w:pPr>
      <w:r w:rsidRPr="0098095E">
        <w:rPr>
          <w:lang w:val="en-US"/>
        </w:rPr>
        <w:t xml:space="preserve">        </w:t>
      </w:r>
      <w:r w:rsidRPr="00076C85">
        <w:rPr>
          <w:color w:val="4472C4" w:themeColor="accent1"/>
          <w:lang w:val="en-US"/>
        </w:rPr>
        <w:t>DECLARE CONTINUE HANDLER FOR NOT FOUND SET</w:t>
      </w:r>
      <w:r w:rsidRPr="0098095E">
        <w:rPr>
          <w:lang w:val="en-US"/>
        </w:rPr>
        <w:t xml:space="preserve"> done = </w:t>
      </w:r>
      <w:r w:rsidRPr="004322A5">
        <w:rPr>
          <w:color w:val="FF0000"/>
          <w:lang w:val="en-US"/>
        </w:rPr>
        <w:t>1</w:t>
      </w:r>
      <w:r w:rsidRPr="0098095E">
        <w:rPr>
          <w:lang w:val="en-US"/>
        </w:rPr>
        <w:t>;</w:t>
      </w:r>
    </w:p>
    <w:p w14:paraId="020A5D7D" w14:textId="77777777" w:rsidR="0098095E" w:rsidRPr="0098095E" w:rsidRDefault="0098095E" w:rsidP="002D6C27">
      <w:pPr>
        <w:spacing w:line="360" w:lineRule="auto"/>
        <w:rPr>
          <w:lang w:val="en-US"/>
        </w:rPr>
      </w:pPr>
    </w:p>
    <w:p w14:paraId="62B13573" w14:textId="53FC67F5" w:rsidR="0098095E" w:rsidRPr="0098095E" w:rsidRDefault="0098095E" w:rsidP="002D6C27">
      <w:pPr>
        <w:spacing w:line="360" w:lineRule="auto"/>
        <w:rPr>
          <w:lang w:val="en-US"/>
        </w:rPr>
      </w:pPr>
      <w:r w:rsidRPr="0098095E">
        <w:rPr>
          <w:lang w:val="en-US"/>
        </w:rPr>
        <w:t xml:space="preserve">        </w:t>
      </w:r>
      <w:r w:rsidR="004322A5" w:rsidRPr="004322A5">
        <w:rPr>
          <w:color w:val="4472C4" w:themeColor="accent1"/>
          <w:lang w:val="en-US"/>
        </w:rPr>
        <w:t xml:space="preserve">TRUNCATE TABLE </w:t>
      </w:r>
      <w:r w:rsidRPr="0098095E">
        <w:rPr>
          <w:lang w:val="en-US"/>
        </w:rPr>
        <w:t>bonus_program.report;</w:t>
      </w:r>
    </w:p>
    <w:p w14:paraId="435C6558" w14:textId="77777777" w:rsidR="0098095E" w:rsidRPr="0098095E" w:rsidRDefault="0098095E" w:rsidP="002D6C27">
      <w:pPr>
        <w:spacing w:line="360" w:lineRule="auto"/>
        <w:rPr>
          <w:lang w:val="en-US"/>
        </w:rPr>
      </w:pPr>
      <w:r w:rsidRPr="0098095E">
        <w:rPr>
          <w:lang w:val="en-US"/>
        </w:rPr>
        <w:t xml:space="preserve">        </w:t>
      </w:r>
    </w:p>
    <w:p w14:paraId="4AA8AA9F" w14:textId="77777777" w:rsidR="0098095E" w:rsidRPr="004322A5" w:rsidRDefault="0098095E" w:rsidP="002D6C27">
      <w:pPr>
        <w:spacing w:line="360" w:lineRule="auto"/>
        <w:rPr>
          <w:color w:val="4472C4" w:themeColor="accent1"/>
          <w:lang w:val="en-US"/>
        </w:rPr>
      </w:pPr>
      <w:r w:rsidRPr="0098095E">
        <w:rPr>
          <w:lang w:val="en-US"/>
        </w:rPr>
        <w:t xml:space="preserve">        </w:t>
      </w:r>
      <w:r w:rsidRPr="004322A5">
        <w:rPr>
          <w:color w:val="4472C4" w:themeColor="accent1"/>
          <w:lang w:val="en-US"/>
        </w:rPr>
        <w:t>OPEN</w:t>
      </w:r>
      <w:r w:rsidRPr="0098095E">
        <w:rPr>
          <w:lang w:val="en-US"/>
        </w:rPr>
        <w:t xml:space="preserve"> rpt;</w:t>
      </w:r>
    </w:p>
    <w:p w14:paraId="43A684CE" w14:textId="77777777" w:rsidR="0098095E" w:rsidRPr="0098095E" w:rsidRDefault="0098095E" w:rsidP="002D6C27">
      <w:pPr>
        <w:spacing w:line="360" w:lineRule="auto"/>
        <w:rPr>
          <w:lang w:val="en-US"/>
        </w:rPr>
      </w:pPr>
      <w:r w:rsidRPr="0098095E">
        <w:rPr>
          <w:lang w:val="en-US"/>
        </w:rPr>
        <w:t xml:space="preserve">        </w:t>
      </w:r>
      <w:r w:rsidRPr="004322A5">
        <w:rPr>
          <w:color w:val="4472C4" w:themeColor="accent1"/>
          <w:lang w:val="en-US"/>
        </w:rPr>
        <w:t>REPEAT</w:t>
      </w:r>
    </w:p>
    <w:p w14:paraId="6641B404" w14:textId="77777777" w:rsidR="0098095E" w:rsidRPr="0098095E" w:rsidRDefault="0098095E" w:rsidP="002D6C27">
      <w:pPr>
        <w:spacing w:line="360" w:lineRule="auto"/>
        <w:rPr>
          <w:lang w:val="en-US"/>
        </w:rPr>
      </w:pPr>
      <w:r w:rsidRPr="0098095E">
        <w:rPr>
          <w:lang w:val="en-US"/>
        </w:rPr>
        <w:t xml:space="preserve">                </w:t>
      </w:r>
      <w:r w:rsidRPr="004322A5">
        <w:rPr>
          <w:color w:val="4472C4" w:themeColor="accent1"/>
          <w:lang w:val="en-US"/>
        </w:rPr>
        <w:t>FETCH</w:t>
      </w:r>
      <w:r w:rsidRPr="0098095E">
        <w:rPr>
          <w:lang w:val="en-US"/>
        </w:rPr>
        <w:t xml:space="preserve"> rpt </w:t>
      </w:r>
      <w:r w:rsidRPr="004322A5">
        <w:rPr>
          <w:color w:val="4472C4" w:themeColor="accent1"/>
          <w:lang w:val="en-US"/>
        </w:rPr>
        <w:t xml:space="preserve">INTO </w:t>
      </w:r>
      <w:r w:rsidRPr="0098095E">
        <w:rPr>
          <w:lang w:val="en-US"/>
        </w:rPr>
        <w:t>n_flight, s_price, s_bonuses;</w:t>
      </w:r>
    </w:p>
    <w:p w14:paraId="01A3EDDA" w14:textId="77777777" w:rsidR="0098095E" w:rsidRPr="0098095E" w:rsidRDefault="0098095E" w:rsidP="002D6C27">
      <w:pPr>
        <w:spacing w:line="360" w:lineRule="auto"/>
        <w:rPr>
          <w:lang w:val="en-US"/>
        </w:rPr>
      </w:pPr>
      <w:r w:rsidRPr="0098095E">
        <w:rPr>
          <w:lang w:val="en-US"/>
        </w:rPr>
        <w:t xml:space="preserve">                </w:t>
      </w:r>
      <w:r w:rsidRPr="004322A5">
        <w:rPr>
          <w:color w:val="4472C4" w:themeColor="accent1"/>
          <w:lang w:val="en-US"/>
        </w:rPr>
        <w:t>IF</w:t>
      </w:r>
      <w:r w:rsidRPr="0098095E">
        <w:rPr>
          <w:lang w:val="en-US"/>
        </w:rPr>
        <w:t xml:space="preserve"> (done = </w:t>
      </w:r>
      <w:r w:rsidRPr="004322A5">
        <w:rPr>
          <w:color w:val="FF0000"/>
          <w:lang w:val="en-US"/>
        </w:rPr>
        <w:t>0</w:t>
      </w:r>
      <w:r w:rsidRPr="0098095E">
        <w:rPr>
          <w:lang w:val="en-US"/>
        </w:rPr>
        <w:t xml:space="preserve">) </w:t>
      </w:r>
      <w:r w:rsidRPr="004322A5">
        <w:rPr>
          <w:color w:val="4472C4" w:themeColor="accent1"/>
          <w:lang w:val="en-US"/>
        </w:rPr>
        <w:t>THEN</w:t>
      </w:r>
    </w:p>
    <w:p w14:paraId="08E862FF" w14:textId="77777777" w:rsidR="0098095E" w:rsidRPr="0098095E" w:rsidRDefault="0098095E" w:rsidP="002D6C27">
      <w:pPr>
        <w:spacing w:line="360" w:lineRule="auto"/>
        <w:rPr>
          <w:lang w:val="en-US"/>
        </w:rPr>
      </w:pPr>
      <w:r w:rsidRPr="0098095E">
        <w:rPr>
          <w:lang w:val="en-US"/>
        </w:rPr>
        <w:t xml:space="preserve">                        </w:t>
      </w:r>
      <w:r w:rsidRPr="004322A5">
        <w:rPr>
          <w:color w:val="4472C4" w:themeColor="accent1"/>
          <w:lang w:val="en-US"/>
        </w:rPr>
        <w:t xml:space="preserve">INSERT INTO </w:t>
      </w:r>
      <w:r w:rsidRPr="0098095E">
        <w:rPr>
          <w:lang w:val="en-US"/>
        </w:rPr>
        <w:t xml:space="preserve">bonus_program.report </w:t>
      </w:r>
      <w:r w:rsidRPr="004322A5">
        <w:rPr>
          <w:color w:val="4472C4" w:themeColor="accent1"/>
          <w:lang w:val="en-US"/>
        </w:rPr>
        <w:t>VALUES</w:t>
      </w:r>
      <w:r w:rsidRPr="0098095E">
        <w:rPr>
          <w:lang w:val="en-US"/>
        </w:rPr>
        <w:t>(</w:t>
      </w:r>
      <w:r w:rsidRPr="004322A5">
        <w:rPr>
          <w:color w:val="4472C4" w:themeColor="accent1"/>
          <w:lang w:val="en-US"/>
        </w:rPr>
        <w:t>NULL</w:t>
      </w:r>
      <w:r w:rsidRPr="0098095E">
        <w:rPr>
          <w:lang w:val="en-US"/>
        </w:rPr>
        <w:t>, n_flight, s_price, s_bonuses);</w:t>
      </w:r>
    </w:p>
    <w:p w14:paraId="562A76DA" w14:textId="77777777" w:rsidR="0098095E" w:rsidRPr="0098095E" w:rsidRDefault="0098095E" w:rsidP="002D6C27">
      <w:pPr>
        <w:spacing w:line="360" w:lineRule="auto"/>
        <w:rPr>
          <w:lang w:val="en-US"/>
        </w:rPr>
      </w:pPr>
      <w:r w:rsidRPr="0098095E">
        <w:rPr>
          <w:lang w:val="en-US"/>
        </w:rPr>
        <w:t xml:space="preserve">                </w:t>
      </w:r>
      <w:r w:rsidRPr="004322A5">
        <w:rPr>
          <w:color w:val="4472C4" w:themeColor="accent1"/>
          <w:lang w:val="en-US"/>
        </w:rPr>
        <w:t>END IF</w:t>
      </w:r>
      <w:r w:rsidRPr="0098095E">
        <w:rPr>
          <w:lang w:val="en-US"/>
        </w:rPr>
        <w:t>;</w:t>
      </w:r>
    </w:p>
    <w:p w14:paraId="361E609A" w14:textId="77777777" w:rsidR="0098095E" w:rsidRPr="0098095E" w:rsidRDefault="0098095E" w:rsidP="002D6C27">
      <w:pPr>
        <w:spacing w:line="360" w:lineRule="auto"/>
        <w:rPr>
          <w:lang w:val="en-US"/>
        </w:rPr>
      </w:pPr>
      <w:r w:rsidRPr="0098095E">
        <w:rPr>
          <w:lang w:val="en-US"/>
        </w:rPr>
        <w:t xml:space="preserve">        </w:t>
      </w:r>
      <w:r w:rsidRPr="004322A5">
        <w:rPr>
          <w:color w:val="4472C4" w:themeColor="accent1"/>
          <w:lang w:val="en-US"/>
        </w:rPr>
        <w:t>UNTIL</w:t>
      </w:r>
      <w:r w:rsidRPr="0098095E">
        <w:rPr>
          <w:lang w:val="en-US"/>
        </w:rPr>
        <w:t xml:space="preserve"> done = </w:t>
      </w:r>
      <w:r w:rsidRPr="004322A5">
        <w:rPr>
          <w:color w:val="FF0000"/>
          <w:lang w:val="en-US"/>
        </w:rPr>
        <w:t>1</w:t>
      </w:r>
      <w:r w:rsidRPr="0098095E">
        <w:rPr>
          <w:lang w:val="en-US"/>
        </w:rPr>
        <w:t xml:space="preserve"> </w:t>
      </w:r>
      <w:r w:rsidRPr="004322A5">
        <w:rPr>
          <w:color w:val="4472C4" w:themeColor="accent1"/>
          <w:lang w:val="en-US"/>
        </w:rPr>
        <w:t>END REPEAT</w:t>
      </w:r>
      <w:r w:rsidRPr="0098095E">
        <w:rPr>
          <w:lang w:val="en-US"/>
        </w:rPr>
        <w:t>;</w:t>
      </w:r>
    </w:p>
    <w:p w14:paraId="466CB62F" w14:textId="77777777" w:rsidR="0098095E" w:rsidRPr="00392B76" w:rsidRDefault="0098095E" w:rsidP="002D6C27">
      <w:pPr>
        <w:spacing w:line="360" w:lineRule="auto"/>
        <w:rPr>
          <w:color w:val="4472C4" w:themeColor="accent1"/>
        </w:rPr>
      </w:pPr>
      <w:r w:rsidRPr="0098095E">
        <w:rPr>
          <w:lang w:val="en-US"/>
        </w:rPr>
        <w:t xml:space="preserve">        </w:t>
      </w:r>
      <w:r w:rsidRPr="004322A5">
        <w:rPr>
          <w:color w:val="4472C4" w:themeColor="accent1"/>
          <w:lang w:val="en-US"/>
        </w:rPr>
        <w:t>CLOSE</w:t>
      </w:r>
      <w:r w:rsidRPr="00392B76">
        <w:t xml:space="preserve"> </w:t>
      </w:r>
      <w:r w:rsidRPr="0098095E">
        <w:rPr>
          <w:lang w:val="en-US"/>
        </w:rPr>
        <w:t>rpt</w:t>
      </w:r>
      <w:r w:rsidRPr="00392B76">
        <w:t>;</w:t>
      </w:r>
    </w:p>
    <w:p w14:paraId="455AD80B" w14:textId="29C2BC07" w:rsidR="00753ACC" w:rsidRPr="007361ED" w:rsidRDefault="0098095E" w:rsidP="002D6C27">
      <w:pPr>
        <w:spacing w:line="360" w:lineRule="auto"/>
      </w:pPr>
      <w:r w:rsidRPr="0025200D">
        <w:rPr>
          <w:color w:val="4472C4" w:themeColor="accent1"/>
          <w:lang w:val="en-US"/>
        </w:rPr>
        <w:t>END</w:t>
      </w:r>
    </w:p>
    <w:p w14:paraId="2EB4177C" w14:textId="4DF5B9B3" w:rsidR="00AC1D8F" w:rsidRPr="007361ED" w:rsidRDefault="00AC1D8F" w:rsidP="0098095E"/>
    <w:p w14:paraId="4497A220" w14:textId="77777777" w:rsidR="00AC1D8F" w:rsidRPr="0098095E" w:rsidRDefault="00AC1D8F" w:rsidP="0098095E"/>
    <w:p w14:paraId="19E58ABB" w14:textId="27C1DF4F" w:rsidR="006808A5" w:rsidRPr="006808A5" w:rsidRDefault="00753ACC" w:rsidP="00672717">
      <w:pPr>
        <w:pStyle w:val="1"/>
        <w:spacing w:line="360" w:lineRule="auto"/>
      </w:pPr>
      <w:bookmarkStart w:id="12" w:name="_Toc41052463"/>
      <w:r>
        <w:lastRenderedPageBreak/>
        <w:t>Итоговая логическая модель БД</w:t>
      </w:r>
      <w:bookmarkEnd w:id="12"/>
    </w:p>
    <w:p w14:paraId="49F7B5C1" w14:textId="0668EF9C" w:rsidR="00753ACC" w:rsidRDefault="00753ACC" w:rsidP="00672717">
      <w:pPr>
        <w:spacing w:line="360" w:lineRule="auto"/>
        <w:jc w:val="both"/>
      </w:pPr>
      <w:r>
        <w:t>Итоговая модель базы данных получена объединением таблиц, описанных при первом построении логическая модели, и таблицы, добавленной в ходе разработки структуры отчёта.</w:t>
      </w:r>
    </w:p>
    <w:p w14:paraId="02BCE50E" w14:textId="2CC8C4FC" w:rsidR="00753ACC" w:rsidRDefault="00753ACC" w:rsidP="00672717">
      <w:pPr>
        <w:spacing w:line="360" w:lineRule="auto"/>
        <w:jc w:val="both"/>
      </w:pPr>
    </w:p>
    <w:p w14:paraId="19D8860B" w14:textId="77777777" w:rsidR="00753ACC" w:rsidRDefault="00753ACC" w:rsidP="00672717">
      <w:pPr>
        <w:spacing w:line="360" w:lineRule="auto"/>
      </w:pPr>
      <w:r>
        <w:t xml:space="preserve">Таблица 1. Пассажир - </w:t>
      </w:r>
      <w:r w:rsidRPr="00CD1381">
        <w:rPr>
          <w:b/>
          <w:bCs/>
          <w:lang w:val="en-US"/>
        </w:rPr>
        <w:t>Passenger</w:t>
      </w:r>
    </w:p>
    <w:tbl>
      <w:tblPr>
        <w:tblStyle w:val="-46"/>
        <w:tblW w:w="0" w:type="auto"/>
        <w:tblLook w:val="0400" w:firstRow="0" w:lastRow="0" w:firstColumn="0" w:lastColumn="0" w:noHBand="0" w:noVBand="1"/>
      </w:tblPr>
      <w:tblGrid>
        <w:gridCol w:w="1552"/>
        <w:gridCol w:w="1536"/>
        <w:gridCol w:w="1524"/>
        <w:gridCol w:w="1523"/>
        <w:gridCol w:w="1949"/>
        <w:gridCol w:w="1543"/>
      </w:tblGrid>
      <w:tr w:rsidR="00753ACC" w:rsidRPr="0046610D" w14:paraId="15DF14EB" w14:textId="77777777" w:rsidTr="00CB72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"/>
        </w:trPr>
        <w:tc>
          <w:tcPr>
            <w:tcW w:w="1552" w:type="dxa"/>
          </w:tcPr>
          <w:p w14:paraId="229B0860" w14:textId="77777777" w:rsidR="00753ACC" w:rsidRPr="0046610D" w:rsidRDefault="00753ACC" w:rsidP="00672717">
            <w:pPr>
              <w:spacing w:line="360" w:lineRule="auto"/>
              <w:rPr>
                <w:lang w:val="en-US"/>
              </w:rPr>
            </w:pPr>
            <w:r w:rsidRPr="0046610D">
              <w:rPr>
                <w:lang w:val="en-US"/>
              </w:rPr>
              <w:t>id_passenger</w:t>
            </w:r>
          </w:p>
        </w:tc>
        <w:tc>
          <w:tcPr>
            <w:tcW w:w="1536" w:type="dxa"/>
          </w:tcPr>
          <w:p w14:paraId="309CFD14" w14:textId="77777777" w:rsidR="00753ACC" w:rsidRPr="0046610D" w:rsidRDefault="00753ACC" w:rsidP="00672717">
            <w:pPr>
              <w:spacing w:line="360" w:lineRule="auto"/>
              <w:rPr>
                <w:lang w:val="en-US"/>
              </w:rPr>
            </w:pPr>
            <w:r w:rsidRPr="0046610D">
              <w:rPr>
                <w:lang w:val="en-US"/>
              </w:rPr>
              <w:t>Full_name</w:t>
            </w:r>
          </w:p>
        </w:tc>
        <w:tc>
          <w:tcPr>
            <w:tcW w:w="1524" w:type="dxa"/>
          </w:tcPr>
          <w:p w14:paraId="11A5B692" w14:textId="77777777" w:rsidR="00753ACC" w:rsidRPr="0046610D" w:rsidRDefault="00753ACC" w:rsidP="00672717">
            <w:pPr>
              <w:spacing w:line="360" w:lineRule="auto"/>
              <w:rPr>
                <w:lang w:val="en-US"/>
              </w:rPr>
            </w:pPr>
            <w:r w:rsidRPr="0046610D">
              <w:rPr>
                <w:lang w:val="en-US"/>
              </w:rPr>
              <w:t>Birthday</w:t>
            </w:r>
          </w:p>
        </w:tc>
        <w:tc>
          <w:tcPr>
            <w:tcW w:w="1523" w:type="dxa"/>
          </w:tcPr>
          <w:p w14:paraId="1D59AB66" w14:textId="77777777" w:rsidR="00753ACC" w:rsidRPr="0046610D" w:rsidRDefault="00753ACC" w:rsidP="00672717">
            <w:pPr>
              <w:spacing w:line="360" w:lineRule="auto"/>
              <w:rPr>
                <w:lang w:val="en-US"/>
              </w:rPr>
            </w:pPr>
            <w:r w:rsidRPr="0046610D">
              <w:rPr>
                <w:lang w:val="en-US"/>
              </w:rPr>
              <w:t>Bonuses</w:t>
            </w:r>
          </w:p>
        </w:tc>
        <w:tc>
          <w:tcPr>
            <w:tcW w:w="1949" w:type="dxa"/>
          </w:tcPr>
          <w:p w14:paraId="14112FEA" w14:textId="77777777" w:rsidR="00753ACC" w:rsidRPr="0046610D" w:rsidRDefault="00753ACC" w:rsidP="00672717">
            <w:pPr>
              <w:spacing w:line="360" w:lineRule="auto"/>
              <w:rPr>
                <w:lang w:val="en-US"/>
              </w:rPr>
            </w:pPr>
            <w:r w:rsidRPr="0046610D">
              <w:rPr>
                <w:lang w:val="en-US"/>
              </w:rPr>
              <w:t>Data_update_date</w:t>
            </w:r>
          </w:p>
        </w:tc>
        <w:tc>
          <w:tcPr>
            <w:tcW w:w="1543" w:type="dxa"/>
          </w:tcPr>
          <w:p w14:paraId="7267DEE6" w14:textId="77777777" w:rsidR="00753ACC" w:rsidRPr="0046610D" w:rsidRDefault="00753ACC" w:rsidP="00672717">
            <w:pPr>
              <w:spacing w:line="360" w:lineRule="auto"/>
              <w:rPr>
                <w:lang w:val="en-US"/>
              </w:rPr>
            </w:pPr>
            <w:r w:rsidRPr="0046610D">
              <w:rPr>
                <w:lang w:val="en-US"/>
              </w:rPr>
              <w:t>Passport</w:t>
            </w:r>
            <w:r>
              <w:rPr>
                <w:lang w:val="en-US"/>
              </w:rPr>
              <w:t>_N</w:t>
            </w:r>
          </w:p>
        </w:tc>
      </w:tr>
      <w:tr w:rsidR="00753ACC" w:rsidRPr="0046610D" w14:paraId="544A676B" w14:textId="77777777" w:rsidTr="00CB7200">
        <w:tc>
          <w:tcPr>
            <w:tcW w:w="1552" w:type="dxa"/>
          </w:tcPr>
          <w:p w14:paraId="2A323C7C" w14:textId="77777777" w:rsidR="00753ACC" w:rsidRPr="0046610D" w:rsidRDefault="00753ACC" w:rsidP="00672717">
            <w:pPr>
              <w:spacing w:line="360" w:lineRule="auto"/>
              <w:rPr>
                <w:lang w:val="en-US"/>
              </w:rPr>
            </w:pPr>
            <w:r w:rsidRPr="0046610D">
              <w:rPr>
                <w:lang w:val="en-US"/>
              </w:rPr>
              <w:t>PK</w:t>
            </w:r>
          </w:p>
        </w:tc>
        <w:tc>
          <w:tcPr>
            <w:tcW w:w="1536" w:type="dxa"/>
          </w:tcPr>
          <w:p w14:paraId="644734F7" w14:textId="77777777" w:rsidR="00753ACC" w:rsidRPr="0046610D" w:rsidRDefault="00753ACC" w:rsidP="00672717">
            <w:pPr>
              <w:spacing w:line="360" w:lineRule="auto"/>
            </w:pPr>
          </w:p>
        </w:tc>
        <w:tc>
          <w:tcPr>
            <w:tcW w:w="1524" w:type="dxa"/>
          </w:tcPr>
          <w:p w14:paraId="1AC7D25B" w14:textId="77777777" w:rsidR="00753ACC" w:rsidRPr="0046610D" w:rsidRDefault="00753ACC" w:rsidP="00672717">
            <w:pPr>
              <w:spacing w:line="360" w:lineRule="auto"/>
            </w:pPr>
          </w:p>
        </w:tc>
        <w:tc>
          <w:tcPr>
            <w:tcW w:w="1523" w:type="dxa"/>
          </w:tcPr>
          <w:p w14:paraId="7EDDB2BD" w14:textId="77777777" w:rsidR="00753ACC" w:rsidRPr="0046610D" w:rsidRDefault="00753ACC" w:rsidP="00672717">
            <w:pPr>
              <w:spacing w:line="360" w:lineRule="auto"/>
            </w:pPr>
          </w:p>
        </w:tc>
        <w:tc>
          <w:tcPr>
            <w:tcW w:w="1949" w:type="dxa"/>
          </w:tcPr>
          <w:p w14:paraId="1A1EFA05" w14:textId="77777777" w:rsidR="00753ACC" w:rsidRPr="0046610D" w:rsidRDefault="00753ACC" w:rsidP="00672717">
            <w:pPr>
              <w:spacing w:line="360" w:lineRule="auto"/>
            </w:pPr>
          </w:p>
        </w:tc>
        <w:tc>
          <w:tcPr>
            <w:tcW w:w="1543" w:type="dxa"/>
          </w:tcPr>
          <w:p w14:paraId="316A40F3" w14:textId="77777777" w:rsidR="00753ACC" w:rsidRPr="0046610D" w:rsidRDefault="00753ACC" w:rsidP="00672717">
            <w:pPr>
              <w:keepNext/>
              <w:spacing w:line="360" w:lineRule="auto"/>
            </w:pPr>
          </w:p>
        </w:tc>
      </w:tr>
    </w:tbl>
    <w:p w14:paraId="456E561A" w14:textId="77777777" w:rsidR="00753ACC" w:rsidRDefault="00753ACC" w:rsidP="00672717">
      <w:pPr>
        <w:spacing w:line="360" w:lineRule="auto"/>
        <w:rPr>
          <w:lang w:val="en-US"/>
        </w:rPr>
      </w:pPr>
    </w:p>
    <w:p w14:paraId="34EA024E" w14:textId="77777777" w:rsidR="00753ACC" w:rsidRPr="0046610D" w:rsidRDefault="00753ACC" w:rsidP="00672717">
      <w:pPr>
        <w:spacing w:line="360" w:lineRule="auto"/>
        <w:rPr>
          <w:lang w:val="en-US"/>
        </w:rPr>
      </w:pPr>
      <w:r>
        <w:t xml:space="preserve">Таблица 2. История - </w:t>
      </w:r>
      <w:r w:rsidRPr="00CD1381">
        <w:rPr>
          <w:b/>
          <w:bCs/>
          <w:lang w:val="en-US"/>
        </w:rPr>
        <w:t>History</w:t>
      </w:r>
    </w:p>
    <w:tbl>
      <w:tblPr>
        <w:tblStyle w:val="-36"/>
        <w:tblW w:w="9634" w:type="dxa"/>
        <w:tblLook w:val="0400" w:firstRow="0" w:lastRow="0" w:firstColumn="0" w:lastColumn="0" w:noHBand="0" w:noVBand="1"/>
      </w:tblPr>
      <w:tblGrid>
        <w:gridCol w:w="2408"/>
        <w:gridCol w:w="2409"/>
        <w:gridCol w:w="2408"/>
        <w:gridCol w:w="2409"/>
      </w:tblGrid>
      <w:tr w:rsidR="00753ACC" w:rsidRPr="0046610D" w14:paraId="535E9051" w14:textId="77777777" w:rsidTr="00CB72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8" w:type="dxa"/>
          </w:tcPr>
          <w:p w14:paraId="10674288" w14:textId="77777777" w:rsidR="00753ACC" w:rsidRPr="0046610D" w:rsidRDefault="00753ACC" w:rsidP="00672717">
            <w:pPr>
              <w:spacing w:line="360" w:lineRule="auto"/>
              <w:rPr>
                <w:lang w:val="en-US"/>
              </w:rPr>
            </w:pPr>
            <w:r w:rsidRPr="0046610D">
              <w:rPr>
                <w:lang w:val="en-US"/>
              </w:rPr>
              <w:t>id_history</w:t>
            </w:r>
          </w:p>
        </w:tc>
        <w:tc>
          <w:tcPr>
            <w:tcW w:w="2409" w:type="dxa"/>
          </w:tcPr>
          <w:p w14:paraId="647006DD" w14:textId="77777777" w:rsidR="00753ACC" w:rsidRPr="003E7FF7" w:rsidRDefault="00753ACC" w:rsidP="0067271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id_passenger</w:t>
            </w:r>
          </w:p>
        </w:tc>
        <w:tc>
          <w:tcPr>
            <w:tcW w:w="2408" w:type="dxa"/>
          </w:tcPr>
          <w:p w14:paraId="38C4339D" w14:textId="77777777" w:rsidR="00753ACC" w:rsidRPr="0046610D" w:rsidRDefault="00753ACC" w:rsidP="00672717">
            <w:pPr>
              <w:spacing w:line="360" w:lineRule="auto"/>
              <w:rPr>
                <w:lang w:val="en-US"/>
              </w:rPr>
            </w:pPr>
            <w:proofErr w:type="spellStart"/>
            <w:r w:rsidRPr="0046610D">
              <w:rPr>
                <w:lang w:val="en-US"/>
              </w:rPr>
              <w:t>Old_history</w:t>
            </w:r>
            <w:proofErr w:type="spellEnd"/>
          </w:p>
        </w:tc>
        <w:tc>
          <w:tcPr>
            <w:tcW w:w="2409" w:type="dxa"/>
          </w:tcPr>
          <w:p w14:paraId="59FCD404" w14:textId="77777777" w:rsidR="00753ACC" w:rsidRPr="0046610D" w:rsidRDefault="00753ACC" w:rsidP="00672717">
            <w:pPr>
              <w:spacing w:line="360" w:lineRule="auto"/>
              <w:rPr>
                <w:lang w:val="en-US"/>
              </w:rPr>
            </w:pPr>
            <w:proofErr w:type="spellStart"/>
            <w:r w:rsidRPr="0046610D">
              <w:rPr>
                <w:lang w:val="en-US"/>
              </w:rPr>
              <w:t>New_history</w:t>
            </w:r>
            <w:proofErr w:type="spellEnd"/>
          </w:p>
        </w:tc>
      </w:tr>
      <w:tr w:rsidR="00753ACC" w:rsidRPr="0046610D" w14:paraId="6F172E14" w14:textId="77777777" w:rsidTr="00CB7200">
        <w:tc>
          <w:tcPr>
            <w:tcW w:w="2408" w:type="dxa"/>
          </w:tcPr>
          <w:p w14:paraId="6DD35EB8" w14:textId="77777777" w:rsidR="00753ACC" w:rsidRPr="0046610D" w:rsidRDefault="00753ACC" w:rsidP="00672717">
            <w:pPr>
              <w:spacing w:line="360" w:lineRule="auto"/>
              <w:rPr>
                <w:lang w:val="en-US"/>
              </w:rPr>
            </w:pPr>
            <w:r w:rsidRPr="0046610D">
              <w:rPr>
                <w:lang w:val="en-US"/>
              </w:rPr>
              <w:t>PK</w:t>
            </w:r>
          </w:p>
        </w:tc>
        <w:tc>
          <w:tcPr>
            <w:tcW w:w="2409" w:type="dxa"/>
          </w:tcPr>
          <w:p w14:paraId="60E5BD3E" w14:textId="77777777" w:rsidR="00753ACC" w:rsidRPr="004B6A78" w:rsidRDefault="00753ACC" w:rsidP="0067271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2408" w:type="dxa"/>
          </w:tcPr>
          <w:p w14:paraId="6899CBDD" w14:textId="77777777" w:rsidR="00753ACC" w:rsidRPr="0046610D" w:rsidRDefault="00753ACC" w:rsidP="00672717">
            <w:pPr>
              <w:spacing w:line="360" w:lineRule="auto"/>
            </w:pPr>
          </w:p>
        </w:tc>
        <w:tc>
          <w:tcPr>
            <w:tcW w:w="2409" w:type="dxa"/>
          </w:tcPr>
          <w:p w14:paraId="6F2EBD0A" w14:textId="77777777" w:rsidR="00753ACC" w:rsidRPr="0046610D" w:rsidRDefault="00753ACC" w:rsidP="00672717">
            <w:pPr>
              <w:spacing w:line="360" w:lineRule="auto"/>
            </w:pPr>
          </w:p>
        </w:tc>
      </w:tr>
    </w:tbl>
    <w:p w14:paraId="674FA26F" w14:textId="77777777" w:rsidR="00753ACC" w:rsidRPr="0046610D" w:rsidRDefault="00753ACC" w:rsidP="00672717">
      <w:pPr>
        <w:spacing w:line="360" w:lineRule="auto"/>
      </w:pPr>
    </w:p>
    <w:p w14:paraId="75176F30" w14:textId="77777777" w:rsidR="00753ACC" w:rsidRPr="00530050" w:rsidRDefault="00753ACC" w:rsidP="00672717">
      <w:pPr>
        <w:spacing w:line="360" w:lineRule="auto"/>
        <w:rPr>
          <w:lang w:val="en-US"/>
        </w:rPr>
      </w:pPr>
      <w:r>
        <w:t xml:space="preserve">Таблица 3. Билет - </w:t>
      </w:r>
      <w:r w:rsidRPr="00CD1381">
        <w:rPr>
          <w:b/>
          <w:bCs/>
          <w:lang w:val="en-US"/>
        </w:rPr>
        <w:t>Ticket</w:t>
      </w:r>
    </w:p>
    <w:tbl>
      <w:tblPr>
        <w:tblStyle w:val="-36"/>
        <w:tblW w:w="9634" w:type="dxa"/>
        <w:tblLayout w:type="fixed"/>
        <w:tblLook w:val="0400" w:firstRow="0" w:lastRow="0" w:firstColumn="0" w:lastColumn="0" w:noHBand="0" w:noVBand="1"/>
      </w:tblPr>
      <w:tblGrid>
        <w:gridCol w:w="1605"/>
        <w:gridCol w:w="1606"/>
        <w:gridCol w:w="1462"/>
        <w:gridCol w:w="1418"/>
        <w:gridCol w:w="1984"/>
        <w:gridCol w:w="1559"/>
      </w:tblGrid>
      <w:tr w:rsidR="00753ACC" w:rsidRPr="0046610D" w14:paraId="6C7D7192" w14:textId="77777777" w:rsidTr="00CB72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05" w:type="dxa"/>
          </w:tcPr>
          <w:p w14:paraId="1F116FBD" w14:textId="77777777" w:rsidR="00753ACC" w:rsidRPr="0046610D" w:rsidRDefault="00753ACC" w:rsidP="00672717">
            <w:pPr>
              <w:spacing w:line="360" w:lineRule="auto"/>
            </w:pPr>
            <w:proofErr w:type="spellStart"/>
            <w:r w:rsidRPr="0046610D">
              <w:t>id</w:t>
            </w:r>
            <w:proofErr w:type="spellEnd"/>
            <w:r w:rsidRPr="0046610D">
              <w:rPr>
                <w:lang w:val="en-US"/>
              </w:rPr>
              <w:t>_</w:t>
            </w:r>
            <w:r w:rsidRPr="0046610D">
              <w:t>ticket</w:t>
            </w:r>
          </w:p>
        </w:tc>
        <w:tc>
          <w:tcPr>
            <w:tcW w:w="1606" w:type="dxa"/>
          </w:tcPr>
          <w:p w14:paraId="7AF85D54" w14:textId="77777777" w:rsidR="00753ACC" w:rsidRPr="0046610D" w:rsidRDefault="00753ACC" w:rsidP="00672717">
            <w:pPr>
              <w:spacing w:line="360" w:lineRule="auto"/>
            </w:pPr>
            <w:r w:rsidRPr="0046610D">
              <w:rPr>
                <w:lang w:val="en-US"/>
              </w:rPr>
              <w:t>id_passenger</w:t>
            </w:r>
          </w:p>
        </w:tc>
        <w:tc>
          <w:tcPr>
            <w:tcW w:w="1462" w:type="dxa"/>
          </w:tcPr>
          <w:p w14:paraId="25215E25" w14:textId="77777777" w:rsidR="00753ACC" w:rsidRPr="00833934" w:rsidRDefault="00753ACC" w:rsidP="00672717">
            <w:pPr>
              <w:spacing w:line="360" w:lineRule="auto"/>
            </w:pPr>
            <w:r w:rsidRPr="0046610D">
              <w:rPr>
                <w:lang w:val="en-US"/>
              </w:rPr>
              <w:t>id_</w:t>
            </w:r>
            <w:r>
              <w:rPr>
                <w:lang w:val="en-US"/>
              </w:rPr>
              <w:t>departure</w:t>
            </w:r>
          </w:p>
        </w:tc>
        <w:tc>
          <w:tcPr>
            <w:tcW w:w="1418" w:type="dxa"/>
          </w:tcPr>
          <w:p w14:paraId="0C258A63" w14:textId="77777777" w:rsidR="00753ACC" w:rsidRPr="0046610D" w:rsidRDefault="00753ACC" w:rsidP="00672717">
            <w:pPr>
              <w:spacing w:line="360" w:lineRule="auto"/>
              <w:rPr>
                <w:lang w:val="en-US"/>
              </w:rPr>
            </w:pPr>
            <w:r w:rsidRPr="0046610D">
              <w:rPr>
                <w:lang w:val="en-US"/>
              </w:rPr>
              <w:t>Class</w:t>
            </w:r>
          </w:p>
        </w:tc>
        <w:tc>
          <w:tcPr>
            <w:tcW w:w="1984" w:type="dxa"/>
          </w:tcPr>
          <w:p w14:paraId="173A9C62" w14:textId="77777777" w:rsidR="00753ACC" w:rsidRPr="0046610D" w:rsidRDefault="00753ACC" w:rsidP="00672717">
            <w:pPr>
              <w:spacing w:line="360" w:lineRule="auto"/>
              <w:rPr>
                <w:lang w:val="en-US"/>
              </w:rPr>
            </w:pPr>
            <w:r w:rsidRPr="0046610D">
              <w:rPr>
                <w:lang w:val="en-US"/>
              </w:rPr>
              <w:t>Date_of_purchase</w:t>
            </w:r>
          </w:p>
        </w:tc>
        <w:tc>
          <w:tcPr>
            <w:tcW w:w="1559" w:type="dxa"/>
          </w:tcPr>
          <w:p w14:paraId="3E8E19B8" w14:textId="77777777" w:rsidR="00753ACC" w:rsidRPr="0046610D" w:rsidRDefault="00753ACC" w:rsidP="00672717">
            <w:pPr>
              <w:spacing w:line="360" w:lineRule="auto"/>
              <w:rPr>
                <w:lang w:val="en-US"/>
              </w:rPr>
            </w:pPr>
            <w:r w:rsidRPr="0046610D">
              <w:rPr>
                <w:lang w:val="en-US"/>
              </w:rPr>
              <w:t>price</w:t>
            </w:r>
          </w:p>
        </w:tc>
      </w:tr>
      <w:tr w:rsidR="00753ACC" w:rsidRPr="0046610D" w14:paraId="17FCDA34" w14:textId="77777777" w:rsidTr="00CB7200">
        <w:tc>
          <w:tcPr>
            <w:tcW w:w="1605" w:type="dxa"/>
          </w:tcPr>
          <w:p w14:paraId="237AE40E" w14:textId="77777777" w:rsidR="00753ACC" w:rsidRPr="0046610D" w:rsidRDefault="00753ACC" w:rsidP="00672717">
            <w:pPr>
              <w:spacing w:line="360" w:lineRule="auto"/>
              <w:rPr>
                <w:lang w:val="en-US"/>
              </w:rPr>
            </w:pPr>
            <w:r w:rsidRPr="0046610D">
              <w:rPr>
                <w:lang w:val="en-US"/>
              </w:rPr>
              <w:t>PK</w:t>
            </w:r>
          </w:p>
        </w:tc>
        <w:tc>
          <w:tcPr>
            <w:tcW w:w="1606" w:type="dxa"/>
          </w:tcPr>
          <w:p w14:paraId="3C8BA3DC" w14:textId="77777777" w:rsidR="00753ACC" w:rsidRPr="0046610D" w:rsidRDefault="00753ACC" w:rsidP="00672717">
            <w:pPr>
              <w:spacing w:line="360" w:lineRule="auto"/>
              <w:rPr>
                <w:lang w:val="en-US"/>
              </w:rPr>
            </w:pPr>
            <w:r w:rsidRPr="0046610D">
              <w:rPr>
                <w:lang w:val="en-US"/>
              </w:rPr>
              <w:t>FK</w:t>
            </w:r>
          </w:p>
        </w:tc>
        <w:tc>
          <w:tcPr>
            <w:tcW w:w="1462" w:type="dxa"/>
          </w:tcPr>
          <w:p w14:paraId="541A004B" w14:textId="77777777" w:rsidR="00753ACC" w:rsidRPr="0046610D" w:rsidRDefault="00753ACC" w:rsidP="00672717">
            <w:pPr>
              <w:spacing w:line="360" w:lineRule="auto"/>
              <w:rPr>
                <w:lang w:val="en-US"/>
              </w:rPr>
            </w:pPr>
            <w:r w:rsidRPr="0046610D">
              <w:rPr>
                <w:lang w:val="en-US"/>
              </w:rPr>
              <w:t>FK</w:t>
            </w:r>
          </w:p>
        </w:tc>
        <w:tc>
          <w:tcPr>
            <w:tcW w:w="1418" w:type="dxa"/>
          </w:tcPr>
          <w:p w14:paraId="048A2121" w14:textId="77777777" w:rsidR="00753ACC" w:rsidRPr="0046610D" w:rsidRDefault="00753ACC" w:rsidP="00672717">
            <w:pPr>
              <w:spacing w:line="360" w:lineRule="auto"/>
            </w:pPr>
          </w:p>
        </w:tc>
        <w:tc>
          <w:tcPr>
            <w:tcW w:w="1984" w:type="dxa"/>
          </w:tcPr>
          <w:p w14:paraId="4225A756" w14:textId="77777777" w:rsidR="00753ACC" w:rsidRPr="0046610D" w:rsidRDefault="00753ACC" w:rsidP="00672717">
            <w:pPr>
              <w:spacing w:line="360" w:lineRule="auto"/>
            </w:pPr>
          </w:p>
        </w:tc>
        <w:tc>
          <w:tcPr>
            <w:tcW w:w="1559" w:type="dxa"/>
          </w:tcPr>
          <w:p w14:paraId="3991587F" w14:textId="77777777" w:rsidR="00753ACC" w:rsidRPr="0046610D" w:rsidRDefault="00753ACC" w:rsidP="00672717">
            <w:pPr>
              <w:spacing w:line="360" w:lineRule="auto"/>
            </w:pPr>
          </w:p>
        </w:tc>
      </w:tr>
    </w:tbl>
    <w:p w14:paraId="5A4BBD1A" w14:textId="77777777" w:rsidR="00753ACC" w:rsidRPr="0046610D" w:rsidRDefault="00753ACC" w:rsidP="00672717">
      <w:pPr>
        <w:spacing w:line="360" w:lineRule="auto"/>
      </w:pPr>
    </w:p>
    <w:p w14:paraId="26A281D6" w14:textId="77777777" w:rsidR="00753ACC" w:rsidRPr="00CD1381" w:rsidRDefault="00753ACC" w:rsidP="00672717">
      <w:pPr>
        <w:spacing w:line="360" w:lineRule="auto"/>
        <w:rPr>
          <w:b/>
          <w:bCs/>
          <w:lang w:val="en-US"/>
        </w:rPr>
      </w:pPr>
      <w:r w:rsidRPr="00CD1381">
        <w:t>Таблица 4. Вылет -</w:t>
      </w:r>
      <w:r>
        <w:rPr>
          <w:b/>
          <w:bCs/>
        </w:rPr>
        <w:t xml:space="preserve"> </w:t>
      </w:r>
      <w:r w:rsidRPr="00CD1381">
        <w:rPr>
          <w:b/>
          <w:bCs/>
          <w:lang w:val="en-US"/>
        </w:rPr>
        <w:t>Departure</w:t>
      </w:r>
    </w:p>
    <w:tbl>
      <w:tblPr>
        <w:tblStyle w:val="-46"/>
        <w:tblW w:w="9634" w:type="dxa"/>
        <w:tblLook w:val="0400" w:firstRow="0" w:lastRow="0" w:firstColumn="0" w:lastColumn="0" w:noHBand="0" w:noVBand="1"/>
      </w:tblPr>
      <w:tblGrid>
        <w:gridCol w:w="1926"/>
        <w:gridCol w:w="1927"/>
        <w:gridCol w:w="1927"/>
        <w:gridCol w:w="1927"/>
        <w:gridCol w:w="1927"/>
      </w:tblGrid>
      <w:tr w:rsidR="00753ACC" w:rsidRPr="0046610D" w14:paraId="32FB7C0C" w14:textId="77777777" w:rsidTr="00CB72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tcW w:w="1926" w:type="dxa"/>
          </w:tcPr>
          <w:p w14:paraId="435BBE17" w14:textId="77777777" w:rsidR="00753ACC" w:rsidRPr="0046610D" w:rsidRDefault="00753ACC" w:rsidP="00672717">
            <w:pPr>
              <w:spacing w:line="360" w:lineRule="auto"/>
            </w:pPr>
            <w:proofErr w:type="spellStart"/>
            <w:r w:rsidRPr="0046610D">
              <w:rPr>
                <w:lang w:val="en-US"/>
              </w:rPr>
              <w:t>i</w:t>
            </w:r>
            <w:proofErr w:type="spellEnd"/>
            <w:r w:rsidRPr="0046610D">
              <w:t>d</w:t>
            </w:r>
            <w:r w:rsidRPr="0046610D">
              <w:rPr>
                <w:lang w:val="en-US"/>
              </w:rPr>
              <w:t>_</w:t>
            </w:r>
            <w:proofErr w:type="spellStart"/>
            <w:r w:rsidRPr="0046610D">
              <w:t>departure</w:t>
            </w:r>
            <w:proofErr w:type="spellEnd"/>
          </w:p>
        </w:tc>
        <w:tc>
          <w:tcPr>
            <w:tcW w:w="1927" w:type="dxa"/>
          </w:tcPr>
          <w:p w14:paraId="31985FE8" w14:textId="77777777" w:rsidR="00753ACC" w:rsidRPr="00833934" w:rsidRDefault="00753ACC" w:rsidP="0067271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Flight</w:t>
            </w:r>
          </w:p>
        </w:tc>
        <w:tc>
          <w:tcPr>
            <w:tcW w:w="1927" w:type="dxa"/>
          </w:tcPr>
          <w:p w14:paraId="3DA4222B" w14:textId="77777777" w:rsidR="00753ACC" w:rsidRPr="00833934" w:rsidRDefault="00753ACC" w:rsidP="0067271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Airport 1</w:t>
            </w:r>
          </w:p>
        </w:tc>
        <w:tc>
          <w:tcPr>
            <w:tcW w:w="1927" w:type="dxa"/>
          </w:tcPr>
          <w:p w14:paraId="5CBFB21F" w14:textId="77777777" w:rsidR="00753ACC" w:rsidRPr="00833934" w:rsidRDefault="00753ACC" w:rsidP="0067271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Airport 2</w:t>
            </w:r>
          </w:p>
        </w:tc>
        <w:tc>
          <w:tcPr>
            <w:tcW w:w="1927" w:type="dxa"/>
          </w:tcPr>
          <w:p w14:paraId="41213BAF" w14:textId="77777777" w:rsidR="00753ACC" w:rsidRPr="00833934" w:rsidRDefault="00753ACC" w:rsidP="0067271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Date_and_Time</w:t>
            </w:r>
          </w:p>
        </w:tc>
      </w:tr>
      <w:tr w:rsidR="00753ACC" w:rsidRPr="0046610D" w14:paraId="5B871778" w14:textId="77777777" w:rsidTr="00CB7200">
        <w:trPr>
          <w:trHeight w:val="276"/>
        </w:trPr>
        <w:tc>
          <w:tcPr>
            <w:tcW w:w="1926" w:type="dxa"/>
          </w:tcPr>
          <w:p w14:paraId="74D2992B" w14:textId="77777777" w:rsidR="00753ACC" w:rsidRPr="0046610D" w:rsidRDefault="00753ACC" w:rsidP="00672717">
            <w:pPr>
              <w:spacing w:line="360" w:lineRule="auto"/>
              <w:rPr>
                <w:lang w:val="en-US"/>
              </w:rPr>
            </w:pPr>
            <w:r w:rsidRPr="0046610D">
              <w:rPr>
                <w:lang w:val="en-US"/>
              </w:rPr>
              <w:t>PK</w:t>
            </w:r>
          </w:p>
        </w:tc>
        <w:tc>
          <w:tcPr>
            <w:tcW w:w="1927" w:type="dxa"/>
          </w:tcPr>
          <w:p w14:paraId="4E4B0B65" w14:textId="77777777" w:rsidR="00753ACC" w:rsidRPr="0046610D" w:rsidRDefault="00753ACC" w:rsidP="00672717">
            <w:pPr>
              <w:spacing w:line="360" w:lineRule="auto"/>
            </w:pPr>
          </w:p>
        </w:tc>
        <w:tc>
          <w:tcPr>
            <w:tcW w:w="1927" w:type="dxa"/>
          </w:tcPr>
          <w:p w14:paraId="3000F670" w14:textId="77777777" w:rsidR="00753ACC" w:rsidRPr="0046610D" w:rsidRDefault="00753ACC" w:rsidP="00672717">
            <w:pPr>
              <w:spacing w:line="360" w:lineRule="auto"/>
            </w:pPr>
          </w:p>
        </w:tc>
        <w:tc>
          <w:tcPr>
            <w:tcW w:w="1927" w:type="dxa"/>
          </w:tcPr>
          <w:p w14:paraId="2FFAEAE0" w14:textId="77777777" w:rsidR="00753ACC" w:rsidRPr="0046610D" w:rsidRDefault="00753ACC" w:rsidP="00672717">
            <w:pPr>
              <w:spacing w:line="360" w:lineRule="auto"/>
            </w:pPr>
          </w:p>
        </w:tc>
        <w:tc>
          <w:tcPr>
            <w:tcW w:w="1927" w:type="dxa"/>
          </w:tcPr>
          <w:p w14:paraId="48115217" w14:textId="77777777" w:rsidR="00753ACC" w:rsidRPr="0046610D" w:rsidRDefault="00753ACC" w:rsidP="00672717">
            <w:pPr>
              <w:spacing w:line="360" w:lineRule="auto"/>
            </w:pPr>
          </w:p>
        </w:tc>
      </w:tr>
    </w:tbl>
    <w:p w14:paraId="689C2BA3" w14:textId="77777777" w:rsidR="00753ACC" w:rsidRPr="0046610D" w:rsidRDefault="00753ACC" w:rsidP="00672717">
      <w:pPr>
        <w:spacing w:line="360" w:lineRule="auto"/>
      </w:pPr>
    </w:p>
    <w:p w14:paraId="4A42EC46" w14:textId="77777777" w:rsidR="00753ACC" w:rsidRPr="00CD1381" w:rsidRDefault="00753ACC" w:rsidP="00672717">
      <w:pPr>
        <w:spacing w:line="360" w:lineRule="auto"/>
        <w:rPr>
          <w:b/>
          <w:bCs/>
          <w:lang w:val="en-US"/>
        </w:rPr>
      </w:pPr>
      <w:r>
        <w:t xml:space="preserve">Таблица 5. Шкала - </w:t>
      </w:r>
      <w:r w:rsidRPr="00CD1381">
        <w:rPr>
          <w:b/>
          <w:bCs/>
          <w:lang w:val="en-US"/>
        </w:rPr>
        <w:t>Scale</w:t>
      </w:r>
    </w:p>
    <w:tbl>
      <w:tblPr>
        <w:tblStyle w:val="-46"/>
        <w:tblW w:w="9634" w:type="dxa"/>
        <w:tblLook w:val="0400" w:firstRow="0" w:lastRow="0" w:firstColumn="0" w:lastColumn="0" w:noHBand="0" w:noVBand="1"/>
      </w:tblPr>
      <w:tblGrid>
        <w:gridCol w:w="2408"/>
        <w:gridCol w:w="2409"/>
        <w:gridCol w:w="2408"/>
        <w:gridCol w:w="2409"/>
      </w:tblGrid>
      <w:tr w:rsidR="00753ACC" w:rsidRPr="0046610D" w14:paraId="22E8E934" w14:textId="77777777" w:rsidTr="00CB72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tcW w:w="2408" w:type="dxa"/>
          </w:tcPr>
          <w:p w14:paraId="046F0E07" w14:textId="77777777" w:rsidR="00753ACC" w:rsidRPr="0046610D" w:rsidRDefault="00753ACC" w:rsidP="00672717">
            <w:pPr>
              <w:spacing w:line="360" w:lineRule="auto"/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t>d</w:t>
            </w:r>
            <w:r>
              <w:rPr>
                <w:lang w:val="en-US"/>
              </w:rPr>
              <w:t>_</w:t>
            </w:r>
            <w:proofErr w:type="spellStart"/>
            <w:r>
              <w:t>scale</w:t>
            </w:r>
            <w:proofErr w:type="spellEnd"/>
          </w:p>
        </w:tc>
        <w:tc>
          <w:tcPr>
            <w:tcW w:w="2409" w:type="dxa"/>
          </w:tcPr>
          <w:p w14:paraId="3379D8CB" w14:textId="77777777" w:rsidR="00753ACC" w:rsidRPr="00833934" w:rsidRDefault="00753ACC" w:rsidP="0067271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Starting_price</w:t>
            </w:r>
          </w:p>
        </w:tc>
        <w:tc>
          <w:tcPr>
            <w:tcW w:w="2408" w:type="dxa"/>
          </w:tcPr>
          <w:p w14:paraId="647EAAB4" w14:textId="77777777" w:rsidR="00753ACC" w:rsidRPr="00833934" w:rsidRDefault="00753ACC" w:rsidP="0067271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Final_price</w:t>
            </w:r>
          </w:p>
        </w:tc>
        <w:tc>
          <w:tcPr>
            <w:tcW w:w="2409" w:type="dxa"/>
          </w:tcPr>
          <w:p w14:paraId="6A6795C0" w14:textId="77777777" w:rsidR="00753ACC" w:rsidRPr="00833934" w:rsidRDefault="00753ACC" w:rsidP="0067271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Number_of_bonuses</w:t>
            </w:r>
          </w:p>
        </w:tc>
      </w:tr>
      <w:tr w:rsidR="00753ACC" w:rsidRPr="0046610D" w14:paraId="2268CC17" w14:textId="77777777" w:rsidTr="00CB7200">
        <w:trPr>
          <w:trHeight w:val="63"/>
        </w:trPr>
        <w:tc>
          <w:tcPr>
            <w:tcW w:w="2408" w:type="dxa"/>
          </w:tcPr>
          <w:p w14:paraId="5C472C6E" w14:textId="77777777" w:rsidR="00753ACC" w:rsidRPr="00833934" w:rsidRDefault="00753ACC" w:rsidP="0067271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2409" w:type="dxa"/>
          </w:tcPr>
          <w:p w14:paraId="31806F2C" w14:textId="77777777" w:rsidR="00753ACC" w:rsidRPr="0046610D" w:rsidRDefault="00753ACC" w:rsidP="00672717">
            <w:pPr>
              <w:spacing w:line="360" w:lineRule="auto"/>
            </w:pPr>
          </w:p>
        </w:tc>
        <w:tc>
          <w:tcPr>
            <w:tcW w:w="2408" w:type="dxa"/>
          </w:tcPr>
          <w:p w14:paraId="2735C473" w14:textId="77777777" w:rsidR="00753ACC" w:rsidRPr="0046610D" w:rsidRDefault="00753ACC" w:rsidP="00672717">
            <w:pPr>
              <w:spacing w:line="360" w:lineRule="auto"/>
            </w:pPr>
          </w:p>
        </w:tc>
        <w:tc>
          <w:tcPr>
            <w:tcW w:w="2409" w:type="dxa"/>
          </w:tcPr>
          <w:p w14:paraId="54BE44F8" w14:textId="77777777" w:rsidR="00753ACC" w:rsidRPr="0046610D" w:rsidRDefault="00753ACC" w:rsidP="00672717">
            <w:pPr>
              <w:spacing w:line="360" w:lineRule="auto"/>
            </w:pPr>
          </w:p>
        </w:tc>
      </w:tr>
    </w:tbl>
    <w:p w14:paraId="2D39B4C4" w14:textId="296A5AB6" w:rsidR="00753ACC" w:rsidRDefault="00753ACC" w:rsidP="00672717">
      <w:pPr>
        <w:spacing w:line="360" w:lineRule="auto"/>
        <w:jc w:val="both"/>
      </w:pPr>
    </w:p>
    <w:p w14:paraId="7BFF0DE5" w14:textId="77777777" w:rsidR="00753ACC" w:rsidRPr="00CD1381" w:rsidRDefault="00753ACC" w:rsidP="00672717">
      <w:pPr>
        <w:spacing w:line="360" w:lineRule="auto"/>
        <w:rPr>
          <w:b/>
          <w:bCs/>
          <w:lang w:val="en-US"/>
        </w:rPr>
      </w:pPr>
      <w:r>
        <w:t xml:space="preserve">Таблица 6. Отчет - </w:t>
      </w:r>
      <w:r>
        <w:rPr>
          <w:b/>
          <w:bCs/>
          <w:lang w:val="en-US"/>
        </w:rPr>
        <w:t>Report</w:t>
      </w:r>
    </w:p>
    <w:tbl>
      <w:tblPr>
        <w:tblStyle w:val="-36"/>
        <w:tblpPr w:leftFromText="180" w:rightFromText="180" w:vertAnchor="text" w:horzAnchor="margin" w:tblpY="20"/>
        <w:tblW w:w="9634" w:type="dxa"/>
        <w:tblLook w:val="0400" w:firstRow="0" w:lastRow="0" w:firstColumn="0" w:lastColumn="0" w:noHBand="0" w:noVBand="1"/>
      </w:tblPr>
      <w:tblGrid>
        <w:gridCol w:w="2061"/>
        <w:gridCol w:w="2268"/>
        <w:gridCol w:w="2428"/>
        <w:gridCol w:w="2877"/>
      </w:tblGrid>
      <w:tr w:rsidR="00753ACC" w14:paraId="6FE3F489" w14:textId="77777777" w:rsidTr="00753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61" w:type="dxa"/>
          </w:tcPr>
          <w:p w14:paraId="02C509B9" w14:textId="77777777" w:rsidR="00753ACC" w:rsidRDefault="00753ACC" w:rsidP="00672717">
            <w:pPr>
              <w:tabs>
                <w:tab w:val="left" w:pos="1135"/>
              </w:tabs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id_report</w:t>
            </w:r>
          </w:p>
        </w:tc>
        <w:tc>
          <w:tcPr>
            <w:tcW w:w="2268" w:type="dxa"/>
          </w:tcPr>
          <w:p w14:paraId="5C12B7AD" w14:textId="77777777" w:rsidR="00753ACC" w:rsidRPr="00875013" w:rsidRDefault="00753ACC" w:rsidP="00672717">
            <w:pPr>
              <w:tabs>
                <w:tab w:val="left" w:pos="1135"/>
              </w:tabs>
              <w:spacing w:line="360" w:lineRule="auto"/>
              <w:rPr>
                <w:color w:val="000000" w:themeColor="text1"/>
                <w:lang w:val="en-US"/>
              </w:rPr>
            </w:pPr>
            <w:r>
              <w:rPr>
                <w:lang w:val="en-US"/>
              </w:rPr>
              <w:t>Flight</w:t>
            </w:r>
          </w:p>
        </w:tc>
        <w:tc>
          <w:tcPr>
            <w:tcW w:w="2428" w:type="dxa"/>
          </w:tcPr>
          <w:p w14:paraId="551D4DE7" w14:textId="77777777" w:rsidR="00753ACC" w:rsidRPr="00FE62A3" w:rsidRDefault="00753ACC" w:rsidP="00672717">
            <w:pPr>
              <w:tabs>
                <w:tab w:val="left" w:pos="1135"/>
              </w:tabs>
              <w:spacing w:line="360" w:lineRule="auto"/>
              <w:rPr>
                <w:color w:val="000000" w:themeColor="text1"/>
              </w:rPr>
            </w:pPr>
            <w:r w:rsidRPr="00875013">
              <w:rPr>
                <w:color w:val="000000" w:themeColor="text1"/>
                <w:lang w:val="en-US"/>
              </w:rPr>
              <w:t>Total_</w:t>
            </w:r>
            <w:r>
              <w:rPr>
                <w:color w:val="000000" w:themeColor="text1"/>
                <w:lang w:val="en-US"/>
              </w:rPr>
              <w:t>cost</w:t>
            </w:r>
          </w:p>
        </w:tc>
        <w:tc>
          <w:tcPr>
            <w:tcW w:w="2877" w:type="dxa"/>
          </w:tcPr>
          <w:p w14:paraId="60427088" w14:textId="77777777" w:rsidR="00753ACC" w:rsidRPr="00875013" w:rsidRDefault="00753ACC" w:rsidP="00672717">
            <w:pPr>
              <w:tabs>
                <w:tab w:val="left" w:pos="1135"/>
              </w:tabs>
              <w:spacing w:line="36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Bonus_amount</w:t>
            </w:r>
          </w:p>
        </w:tc>
      </w:tr>
      <w:tr w:rsidR="00753ACC" w14:paraId="50120B22" w14:textId="77777777" w:rsidTr="00753ACC">
        <w:tc>
          <w:tcPr>
            <w:tcW w:w="2061" w:type="dxa"/>
          </w:tcPr>
          <w:p w14:paraId="17291186" w14:textId="77777777" w:rsidR="00753ACC" w:rsidRDefault="00753ACC" w:rsidP="00672717">
            <w:pPr>
              <w:tabs>
                <w:tab w:val="left" w:pos="1135"/>
              </w:tabs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2268" w:type="dxa"/>
          </w:tcPr>
          <w:p w14:paraId="1D920EEF" w14:textId="77777777" w:rsidR="00753ACC" w:rsidRDefault="00753ACC" w:rsidP="00672717">
            <w:pPr>
              <w:tabs>
                <w:tab w:val="left" w:pos="1135"/>
              </w:tabs>
              <w:spacing w:line="360" w:lineRule="auto"/>
              <w:rPr>
                <w:lang w:val="en-US"/>
              </w:rPr>
            </w:pPr>
          </w:p>
        </w:tc>
        <w:tc>
          <w:tcPr>
            <w:tcW w:w="2428" w:type="dxa"/>
          </w:tcPr>
          <w:p w14:paraId="0753A4B8" w14:textId="77777777" w:rsidR="00753ACC" w:rsidRPr="00875013" w:rsidRDefault="00753ACC" w:rsidP="00672717">
            <w:pPr>
              <w:tabs>
                <w:tab w:val="left" w:pos="1135"/>
              </w:tabs>
              <w:spacing w:line="360" w:lineRule="auto"/>
              <w:rPr>
                <w:color w:val="000000" w:themeColor="text1"/>
                <w:lang w:val="en-US"/>
              </w:rPr>
            </w:pPr>
          </w:p>
        </w:tc>
        <w:tc>
          <w:tcPr>
            <w:tcW w:w="2877" w:type="dxa"/>
          </w:tcPr>
          <w:p w14:paraId="2EE2DBAB" w14:textId="77777777" w:rsidR="00753ACC" w:rsidRDefault="00753ACC" w:rsidP="00672717">
            <w:pPr>
              <w:tabs>
                <w:tab w:val="left" w:pos="1135"/>
              </w:tabs>
              <w:spacing w:line="360" w:lineRule="auto"/>
              <w:rPr>
                <w:color w:val="000000" w:themeColor="text1"/>
                <w:lang w:val="en-US"/>
              </w:rPr>
            </w:pPr>
          </w:p>
        </w:tc>
      </w:tr>
    </w:tbl>
    <w:p w14:paraId="7026AF1D" w14:textId="2B84790A" w:rsidR="00753ACC" w:rsidRDefault="00753ACC" w:rsidP="00672717">
      <w:pPr>
        <w:spacing w:line="360" w:lineRule="auto"/>
        <w:jc w:val="both"/>
      </w:pPr>
    </w:p>
    <w:p w14:paraId="14243F31" w14:textId="4D98E403" w:rsidR="00B8399F" w:rsidRDefault="00B8399F" w:rsidP="00672717">
      <w:pPr>
        <w:spacing w:line="360" w:lineRule="auto"/>
        <w:jc w:val="both"/>
      </w:pPr>
    </w:p>
    <w:p w14:paraId="7D701D2E" w14:textId="511C6299" w:rsidR="00B8399F" w:rsidRDefault="00B8399F" w:rsidP="00753ACC">
      <w:pPr>
        <w:jc w:val="both"/>
      </w:pPr>
    </w:p>
    <w:p w14:paraId="48FF6F35" w14:textId="3D818455" w:rsidR="00B8399F" w:rsidRDefault="00B8399F" w:rsidP="00753ACC">
      <w:pPr>
        <w:jc w:val="both"/>
      </w:pPr>
    </w:p>
    <w:p w14:paraId="2CBE833A" w14:textId="23BD1373" w:rsidR="0025200D" w:rsidRDefault="0025200D" w:rsidP="00753ACC">
      <w:pPr>
        <w:jc w:val="both"/>
      </w:pPr>
    </w:p>
    <w:p w14:paraId="279FF247" w14:textId="3E1E5CEB" w:rsidR="0025200D" w:rsidRDefault="0025200D" w:rsidP="00753ACC">
      <w:pPr>
        <w:jc w:val="both"/>
      </w:pPr>
    </w:p>
    <w:p w14:paraId="2DDF7605" w14:textId="70BF5EB4" w:rsidR="0025200D" w:rsidRDefault="0025200D" w:rsidP="00753ACC">
      <w:pPr>
        <w:jc w:val="both"/>
      </w:pPr>
    </w:p>
    <w:p w14:paraId="78A104C4" w14:textId="5440CA43" w:rsidR="0025200D" w:rsidRDefault="0025200D" w:rsidP="00753ACC">
      <w:pPr>
        <w:jc w:val="both"/>
      </w:pPr>
    </w:p>
    <w:p w14:paraId="549C5E4E" w14:textId="0DDABABE" w:rsidR="0025200D" w:rsidRDefault="0025200D" w:rsidP="00753ACC">
      <w:pPr>
        <w:jc w:val="both"/>
      </w:pPr>
    </w:p>
    <w:p w14:paraId="1B3ACDCA" w14:textId="39F56BCA" w:rsidR="0025200D" w:rsidRDefault="0025200D" w:rsidP="00753ACC">
      <w:pPr>
        <w:jc w:val="both"/>
      </w:pPr>
    </w:p>
    <w:p w14:paraId="17350112" w14:textId="6776DD76" w:rsidR="0025200D" w:rsidRDefault="0025200D" w:rsidP="00753ACC">
      <w:pPr>
        <w:jc w:val="both"/>
      </w:pPr>
    </w:p>
    <w:p w14:paraId="06CF071E" w14:textId="263D90A1" w:rsidR="00961D3E" w:rsidRPr="00961D3E" w:rsidRDefault="00B8399F" w:rsidP="00954658">
      <w:pPr>
        <w:pStyle w:val="1"/>
        <w:spacing w:line="360" w:lineRule="auto"/>
      </w:pPr>
      <w:bookmarkStart w:id="13" w:name="_Toc41052464"/>
      <w:r>
        <w:lastRenderedPageBreak/>
        <w:t>Разработка приложения конечного пользователя</w:t>
      </w:r>
      <w:bookmarkEnd w:id="13"/>
    </w:p>
    <w:p w14:paraId="658FFFDB" w14:textId="1B972866" w:rsidR="00954658" w:rsidRPr="00146D20" w:rsidRDefault="00EB0BC8" w:rsidP="00014186">
      <w:pPr>
        <w:spacing w:line="360" w:lineRule="auto"/>
        <w:jc w:val="both"/>
      </w:pPr>
      <w:r>
        <w:t>Все фай</w:t>
      </w:r>
      <w:r w:rsidR="004A6C94">
        <w:t xml:space="preserve">лы полученные в ходе разработки </w:t>
      </w:r>
      <w:r w:rsidR="004A6C94">
        <w:rPr>
          <w:lang w:val="en-US"/>
        </w:rPr>
        <w:t>web</w:t>
      </w:r>
      <w:r w:rsidR="004A6C94" w:rsidRPr="004A6C94">
        <w:t>-</w:t>
      </w:r>
      <w:r w:rsidR="004A6C94">
        <w:t xml:space="preserve">приложения хранятся в директории </w:t>
      </w:r>
      <w:r w:rsidR="004A6C94" w:rsidRPr="004A6C94">
        <w:t>D:\Documents\Database</w:t>
      </w:r>
      <w:r w:rsidR="004A6C94">
        <w:t>\</w:t>
      </w:r>
      <w:proofErr w:type="spellStart"/>
      <w:r w:rsidR="004A6C94">
        <w:rPr>
          <w:lang w:val="en-US"/>
        </w:rPr>
        <w:t>CourseWork</w:t>
      </w:r>
      <w:proofErr w:type="spellEnd"/>
      <w:r w:rsidR="004A6C94" w:rsidRPr="004A6C94">
        <w:t>.</w:t>
      </w:r>
      <w:r w:rsidR="00146D20">
        <w:t xml:space="preserve"> </w:t>
      </w:r>
      <w:r w:rsidR="00954658">
        <w:t xml:space="preserve">В корне данной директории находится основной модуль </w:t>
      </w:r>
      <w:r w:rsidR="00954658">
        <w:rPr>
          <w:lang w:val="en-US"/>
        </w:rPr>
        <w:t>menu</w:t>
      </w:r>
      <w:r w:rsidR="00954658" w:rsidRPr="00954658">
        <w:t>.</w:t>
      </w:r>
      <w:proofErr w:type="spellStart"/>
      <w:r w:rsidR="00954658">
        <w:rPr>
          <w:lang w:val="en-US"/>
        </w:rPr>
        <w:t>py</w:t>
      </w:r>
      <w:proofErr w:type="spellEnd"/>
      <w:r w:rsidR="00954658">
        <w:t xml:space="preserve">, в котором происходит вызов </w:t>
      </w:r>
      <w:r w:rsidR="00954658">
        <w:rPr>
          <w:lang w:val="en-US"/>
        </w:rPr>
        <w:t>HTML</w:t>
      </w:r>
      <w:r w:rsidR="00954658" w:rsidRPr="00954658">
        <w:t xml:space="preserve"> </w:t>
      </w:r>
      <w:r w:rsidR="00954658">
        <w:t>страниц</w:t>
      </w:r>
      <w:r w:rsidR="005C435E">
        <w:t xml:space="preserve"> и</w:t>
      </w:r>
      <w:r w:rsidR="00954658">
        <w:t xml:space="preserve"> обработка событий. </w:t>
      </w:r>
      <w:r w:rsidR="00014186">
        <w:t>Файлы со</w:t>
      </w:r>
      <w:r w:rsidR="005C435E">
        <w:t xml:space="preserve"> всеми</w:t>
      </w:r>
      <w:r w:rsidR="00014186">
        <w:t xml:space="preserve"> статическими </w:t>
      </w:r>
      <w:r w:rsidR="00014186">
        <w:rPr>
          <w:lang w:val="en-US"/>
        </w:rPr>
        <w:t>HTML</w:t>
      </w:r>
      <w:r w:rsidR="00014186" w:rsidRPr="005C435E">
        <w:t xml:space="preserve"> </w:t>
      </w:r>
      <w:r w:rsidR="00014186">
        <w:t xml:space="preserve">страницами и  </w:t>
      </w:r>
      <w:r w:rsidR="005C435E">
        <w:t xml:space="preserve">шаблонами для динамических </w:t>
      </w:r>
      <w:r w:rsidR="005C435E">
        <w:rPr>
          <w:lang w:val="en-US"/>
        </w:rPr>
        <w:t>HTML</w:t>
      </w:r>
      <w:r w:rsidR="005C435E" w:rsidRPr="005C435E">
        <w:t xml:space="preserve"> </w:t>
      </w:r>
      <w:r w:rsidR="005C435E">
        <w:t xml:space="preserve">страниц хранятся в поддиректории </w:t>
      </w:r>
      <w:r w:rsidR="005C435E">
        <w:rPr>
          <w:lang w:val="en-US"/>
        </w:rPr>
        <w:t>Templates</w:t>
      </w:r>
      <w:r w:rsidR="005C435E" w:rsidRPr="005C435E">
        <w:t xml:space="preserve">. </w:t>
      </w:r>
      <w:r w:rsidR="00BA5862">
        <w:t xml:space="preserve"> Всего таких файлов 1</w:t>
      </w:r>
      <w:r w:rsidR="00866678">
        <w:t>0</w:t>
      </w:r>
      <w:r w:rsidR="00BA5862">
        <w:t>,</w:t>
      </w:r>
      <w:r w:rsidR="00B0385D">
        <w:t xml:space="preserve"> </w:t>
      </w:r>
      <w:r w:rsidR="003A358E">
        <w:t xml:space="preserve">7 из них отвечают за вывод результата оперативных запросов и процедуры, </w:t>
      </w:r>
      <w:r w:rsidR="00481A57">
        <w:t>еще один</w:t>
      </w:r>
      <w:r w:rsidR="004E68E2">
        <w:t xml:space="preserve"> представляет из себя пользовательское</w:t>
      </w:r>
      <w:r w:rsidR="00B0385D">
        <w:t>(</w:t>
      </w:r>
      <w:r w:rsidR="00B0385D">
        <w:rPr>
          <w:lang w:val="en-US"/>
        </w:rPr>
        <w:t>menu</w:t>
      </w:r>
      <w:r w:rsidR="00B0385D" w:rsidRPr="00B0385D">
        <w:t>.</w:t>
      </w:r>
      <w:r w:rsidR="00B0385D">
        <w:rPr>
          <w:lang w:val="en-US"/>
        </w:rPr>
        <w:t>html</w:t>
      </w:r>
      <w:r w:rsidR="00B0385D">
        <w:t>),</w:t>
      </w:r>
      <w:r w:rsidR="00866678">
        <w:t xml:space="preserve"> оставшиеся </w:t>
      </w:r>
      <w:r w:rsidR="004E68E2">
        <w:t>отвечают</w:t>
      </w:r>
      <w:r w:rsidR="005C4DF7">
        <w:t xml:space="preserve"> за сообщения</w:t>
      </w:r>
      <w:r w:rsidR="00866678">
        <w:t xml:space="preserve"> об ошибках</w:t>
      </w:r>
      <w:r w:rsidR="005C4DF7">
        <w:t xml:space="preserve"> </w:t>
      </w:r>
      <w:r w:rsidR="00866678">
        <w:t>таких</w:t>
      </w:r>
      <w:r w:rsidR="005C4DF7">
        <w:t>,</w:t>
      </w:r>
      <w:r w:rsidR="00866678">
        <w:t xml:space="preserve"> как данные не найдены и соединения с базой данных не установлено. </w:t>
      </w:r>
      <w:r w:rsidR="00040E59">
        <w:t xml:space="preserve">За само соединения с базой данных отвечает процедура </w:t>
      </w:r>
      <w:r w:rsidR="00040E59">
        <w:rPr>
          <w:lang w:val="en-US"/>
        </w:rPr>
        <w:t>db</w:t>
      </w:r>
      <w:r w:rsidR="00040E59" w:rsidRPr="00040E59">
        <w:t>_</w:t>
      </w:r>
      <w:r w:rsidR="00040E59">
        <w:rPr>
          <w:lang w:val="en-US"/>
        </w:rPr>
        <w:t>connect</w:t>
      </w:r>
      <w:r w:rsidR="00040E59" w:rsidRPr="00040E59">
        <w:t xml:space="preserve"> </w:t>
      </w:r>
      <w:r w:rsidR="00040E59">
        <w:t>расположенная в одноименном модуле, которая в свою очередь располагается</w:t>
      </w:r>
      <w:r w:rsidR="00C4521A">
        <w:t xml:space="preserve"> в</w:t>
      </w:r>
      <w:r w:rsidR="00040E59">
        <w:t xml:space="preserve">  поддиректории  </w:t>
      </w:r>
      <w:r w:rsidR="00040E59">
        <w:rPr>
          <w:lang w:val="en-US"/>
        </w:rPr>
        <w:t>utils</w:t>
      </w:r>
      <w:r w:rsidR="00040E59">
        <w:t xml:space="preserve">. </w:t>
      </w:r>
      <w:r w:rsidR="00C4521A">
        <w:t xml:space="preserve">Данная процедура импортируется в основной модуль </w:t>
      </w:r>
      <w:r w:rsidR="00C4521A">
        <w:rPr>
          <w:lang w:val="en-US"/>
        </w:rPr>
        <w:t>menu</w:t>
      </w:r>
      <w:r w:rsidR="00C4521A" w:rsidRPr="00C4521A">
        <w:t>.</w:t>
      </w:r>
      <w:proofErr w:type="spellStart"/>
      <w:r w:rsidR="00C4521A">
        <w:rPr>
          <w:lang w:val="en-US"/>
        </w:rPr>
        <w:t>py</w:t>
      </w:r>
      <w:proofErr w:type="spellEnd"/>
      <w:r w:rsidR="00C4521A" w:rsidRPr="00C4521A">
        <w:t xml:space="preserve"> </w:t>
      </w:r>
      <w:r w:rsidR="00C4521A">
        <w:t xml:space="preserve">при помощи </w:t>
      </w:r>
      <w:r w:rsidR="00C4521A">
        <w:rPr>
          <w:lang w:val="en-US"/>
        </w:rPr>
        <w:t>from</w:t>
      </w:r>
      <w:r w:rsidR="00C4521A">
        <w:t>…</w:t>
      </w:r>
      <w:r w:rsidR="00C4521A">
        <w:rPr>
          <w:lang w:val="en-US"/>
        </w:rPr>
        <w:t>import</w:t>
      </w:r>
      <w:r w:rsidR="00C4521A">
        <w:t>, после чего используется во всех процедурах данного модуля, кроме</w:t>
      </w:r>
      <w:r w:rsidR="00481A57" w:rsidRPr="00481A57">
        <w:t xml:space="preserve"> </w:t>
      </w:r>
      <w:r w:rsidR="00C4521A">
        <w:rPr>
          <w:lang w:val="en-US"/>
        </w:rPr>
        <w:t>menu</w:t>
      </w:r>
      <w:r w:rsidR="00C4521A" w:rsidRPr="00C4521A">
        <w:t>()</w:t>
      </w:r>
      <w:r w:rsidR="00C4521A">
        <w:t xml:space="preserve">, так как </w:t>
      </w:r>
      <w:r w:rsidR="005C4DF7">
        <w:rPr>
          <w:lang w:val="en-US"/>
        </w:rPr>
        <w:t>menu</w:t>
      </w:r>
      <w:r w:rsidR="005C4DF7" w:rsidRPr="005C4DF7">
        <w:t>()</w:t>
      </w:r>
      <w:r w:rsidR="009C6E1E">
        <w:t xml:space="preserve"> отвечает за вызов нужной процедуры в соответствии с действиями пользователя или же сразу </w:t>
      </w:r>
      <w:r w:rsidR="009C6E1E">
        <w:rPr>
          <w:lang w:val="en-US"/>
        </w:rPr>
        <w:t>HTML</w:t>
      </w:r>
      <w:r w:rsidR="009C6E1E" w:rsidRPr="009C6E1E">
        <w:t xml:space="preserve"> </w:t>
      </w:r>
      <w:r w:rsidR="009C6E1E">
        <w:t>страницы</w:t>
      </w:r>
      <w:r w:rsidR="002B796E" w:rsidRPr="002B796E">
        <w:t>.</w:t>
      </w:r>
      <w:r w:rsidR="002B796E">
        <w:t xml:space="preserve"> </w:t>
      </w:r>
      <w:r w:rsidR="009C6E1E">
        <w:t xml:space="preserve">Чтобы сократить </w:t>
      </w:r>
      <w:r w:rsidR="009C6E1E">
        <w:rPr>
          <w:lang w:val="en-US"/>
        </w:rPr>
        <w:t>HTML</w:t>
      </w:r>
      <w:r w:rsidR="009C6E1E" w:rsidRPr="00146D20">
        <w:t xml:space="preserve"> </w:t>
      </w:r>
      <w:r w:rsidR="009C6E1E">
        <w:t xml:space="preserve">код общая стилистическая часть </w:t>
      </w:r>
      <w:r w:rsidR="00146D20">
        <w:rPr>
          <w:lang w:val="en-US"/>
        </w:rPr>
        <w:t>HTML</w:t>
      </w:r>
      <w:r w:rsidR="00146D20" w:rsidRPr="00146D20">
        <w:t xml:space="preserve"> </w:t>
      </w:r>
      <w:r w:rsidR="00146D20">
        <w:t>страниц вынесена в отдельный файл по</w:t>
      </w:r>
      <w:r w:rsidR="00481A57">
        <w:t>д</w:t>
      </w:r>
      <w:r w:rsidR="00146D20">
        <w:t xml:space="preserve"> названием </w:t>
      </w:r>
      <w:r w:rsidR="00146D20">
        <w:rPr>
          <w:lang w:val="en-US"/>
        </w:rPr>
        <w:t>style</w:t>
      </w:r>
      <w:r w:rsidR="00146D20" w:rsidRPr="00146D20">
        <w:t>.</w:t>
      </w:r>
      <w:proofErr w:type="spellStart"/>
      <w:r w:rsidR="00146D20">
        <w:rPr>
          <w:lang w:val="en-US"/>
        </w:rPr>
        <w:t>css</w:t>
      </w:r>
      <w:proofErr w:type="spellEnd"/>
      <w:r w:rsidR="00146D20">
        <w:t xml:space="preserve">, которая расположена в поддиректории </w:t>
      </w:r>
      <w:r w:rsidR="00146D20" w:rsidRPr="00146D20">
        <w:t>“</w:t>
      </w:r>
      <w:r w:rsidR="00146D20">
        <w:rPr>
          <w:lang w:val="en-US"/>
        </w:rPr>
        <w:t>Static</w:t>
      </w:r>
      <w:r w:rsidR="00146D20" w:rsidRPr="00146D20">
        <w:t>”</w:t>
      </w:r>
      <w:r w:rsidR="00146D20">
        <w:t xml:space="preserve">. </w:t>
      </w:r>
    </w:p>
    <w:p w14:paraId="213B4310" w14:textId="798876BB" w:rsidR="00B517FA" w:rsidRDefault="00B517FA" w:rsidP="00EC54BA"/>
    <w:p w14:paraId="033FCD70" w14:textId="41B8EB93" w:rsidR="00B517FA" w:rsidRDefault="00B517FA" w:rsidP="00EC54BA"/>
    <w:p w14:paraId="6E322E7C" w14:textId="162E31DA" w:rsidR="00B517FA" w:rsidRDefault="00B517FA" w:rsidP="00EC54BA"/>
    <w:p w14:paraId="053B33C4" w14:textId="4B3DA930" w:rsidR="00B517FA" w:rsidRDefault="00B517FA" w:rsidP="00EC54BA"/>
    <w:p w14:paraId="17907F1D" w14:textId="1D694BDC" w:rsidR="00B517FA" w:rsidRDefault="00B517FA" w:rsidP="00EC54BA"/>
    <w:p w14:paraId="6B9005F8" w14:textId="0F41ED23" w:rsidR="00B517FA" w:rsidRDefault="00B517FA" w:rsidP="00EC54BA"/>
    <w:p w14:paraId="6F331CDF" w14:textId="16E789F4" w:rsidR="00B517FA" w:rsidRDefault="00B517FA" w:rsidP="00EC54BA"/>
    <w:p w14:paraId="4BA421B1" w14:textId="72AD6B26" w:rsidR="00B517FA" w:rsidRDefault="00B517FA" w:rsidP="00EC54BA"/>
    <w:p w14:paraId="01F48792" w14:textId="1D019BC5" w:rsidR="00B517FA" w:rsidRDefault="00B517FA" w:rsidP="00EC54BA"/>
    <w:p w14:paraId="61C1A318" w14:textId="5C9AA7FC" w:rsidR="00B517FA" w:rsidRDefault="00B517FA" w:rsidP="00EC54BA"/>
    <w:p w14:paraId="342B4757" w14:textId="7B5C9172" w:rsidR="00B517FA" w:rsidRDefault="00B517FA" w:rsidP="00EC54BA"/>
    <w:p w14:paraId="2944AF23" w14:textId="4AFF9AC5" w:rsidR="00B517FA" w:rsidRDefault="00B517FA" w:rsidP="00EC54BA"/>
    <w:p w14:paraId="4AE1553A" w14:textId="418F6DDC" w:rsidR="00B517FA" w:rsidRDefault="00B517FA" w:rsidP="00EC54BA"/>
    <w:p w14:paraId="367657F4" w14:textId="75190CF8" w:rsidR="00B517FA" w:rsidRDefault="00B517FA" w:rsidP="00EC54BA"/>
    <w:p w14:paraId="5D13846C" w14:textId="50CC06AA" w:rsidR="00B517FA" w:rsidRDefault="00B517FA" w:rsidP="00EC54BA"/>
    <w:p w14:paraId="3E288305" w14:textId="333739CC" w:rsidR="00B517FA" w:rsidRDefault="00B517FA" w:rsidP="00EC54BA"/>
    <w:p w14:paraId="68B11EEC" w14:textId="6DFC3F70" w:rsidR="00B517FA" w:rsidRDefault="00B517FA" w:rsidP="00EC54BA"/>
    <w:p w14:paraId="011AA7A0" w14:textId="769D4305" w:rsidR="00B517FA" w:rsidRDefault="00B517FA" w:rsidP="00EC54BA"/>
    <w:p w14:paraId="0A2102DE" w14:textId="2F77BAD1" w:rsidR="00B517FA" w:rsidRDefault="00B517FA" w:rsidP="00EC54BA"/>
    <w:p w14:paraId="1F46B84C" w14:textId="77190350" w:rsidR="00B517FA" w:rsidRDefault="00B517FA" w:rsidP="00EC54BA"/>
    <w:p w14:paraId="15A10DC0" w14:textId="5E9931A0" w:rsidR="00B517FA" w:rsidRDefault="00B517FA" w:rsidP="00EC54BA"/>
    <w:p w14:paraId="3611ADC7" w14:textId="5F447F49" w:rsidR="00B517FA" w:rsidRDefault="00B517FA" w:rsidP="00EC54BA"/>
    <w:p w14:paraId="61D4051C" w14:textId="1DD4EB1A" w:rsidR="00B517FA" w:rsidRDefault="00B517FA" w:rsidP="00EC54BA"/>
    <w:p w14:paraId="0C4BF574" w14:textId="59140EAC" w:rsidR="00B517FA" w:rsidRDefault="00B517FA" w:rsidP="00EC54BA"/>
    <w:p w14:paraId="7183CAC7" w14:textId="68071C84" w:rsidR="00B517FA" w:rsidRDefault="00B517FA" w:rsidP="00EC54BA"/>
    <w:p w14:paraId="73DDE744" w14:textId="22FE0A73" w:rsidR="00B517FA" w:rsidRDefault="00B517FA" w:rsidP="00EC54BA"/>
    <w:p w14:paraId="20FDAA05" w14:textId="77777777" w:rsidR="00B517FA" w:rsidRDefault="00B517FA" w:rsidP="00EC54BA"/>
    <w:p w14:paraId="0D4FA98F" w14:textId="44289E07" w:rsidR="00EC54BA" w:rsidRDefault="00EC54BA" w:rsidP="00EC54BA"/>
    <w:p w14:paraId="65434C88" w14:textId="39BA0574" w:rsidR="00EC54BA" w:rsidRDefault="00EC54BA" w:rsidP="00F9354E">
      <w:pPr>
        <w:pStyle w:val="1"/>
        <w:spacing w:line="360" w:lineRule="auto"/>
      </w:pPr>
      <w:bookmarkStart w:id="14" w:name="_Toc41052468"/>
      <w:r>
        <w:lastRenderedPageBreak/>
        <w:t>Заключение</w:t>
      </w:r>
      <w:bookmarkEnd w:id="14"/>
    </w:p>
    <w:p w14:paraId="306FF30E" w14:textId="290E3CDD" w:rsidR="0034150E" w:rsidRPr="003448E0" w:rsidRDefault="005F014C" w:rsidP="00F9354E">
      <w:pPr>
        <w:spacing w:line="360" w:lineRule="auto"/>
      </w:pPr>
      <w:r>
        <w:t xml:space="preserve">Таким образом, в ходе выполнения курсовой работы по БД </w:t>
      </w:r>
      <w:r w:rsidR="003515AA">
        <w:t>была создана</w:t>
      </w:r>
      <w:r w:rsidR="003515AA" w:rsidRPr="00E813B5">
        <w:t xml:space="preserve"> информационн</w:t>
      </w:r>
      <w:r w:rsidR="00131E88">
        <w:t>ая</w:t>
      </w:r>
      <w:r w:rsidR="003515AA" w:rsidRPr="00E813B5">
        <w:t xml:space="preserve"> систем</w:t>
      </w:r>
      <w:r w:rsidR="003448E0">
        <w:t>а</w:t>
      </w:r>
      <w:r w:rsidR="003515AA" w:rsidRPr="00E813B5">
        <w:t xml:space="preserve"> </w:t>
      </w:r>
      <w:r w:rsidR="003448E0">
        <w:t xml:space="preserve">с помощью базы данных </w:t>
      </w:r>
      <w:r w:rsidR="003448E0">
        <w:rPr>
          <w:lang w:val="en-US"/>
        </w:rPr>
        <w:t>MySQL</w:t>
      </w:r>
      <w:r w:rsidR="003448E0">
        <w:t xml:space="preserve">, а также </w:t>
      </w:r>
      <w:r w:rsidR="003448E0">
        <w:rPr>
          <w:lang w:val="en-US"/>
        </w:rPr>
        <w:t>web</w:t>
      </w:r>
      <w:r w:rsidR="003448E0">
        <w:t xml:space="preserve"> приложение для данной информационной системы. Интерфейс </w:t>
      </w:r>
      <w:r w:rsidR="003448E0">
        <w:rPr>
          <w:lang w:val="en-US"/>
        </w:rPr>
        <w:t>web</w:t>
      </w:r>
      <w:r w:rsidR="003448E0" w:rsidRPr="003448E0">
        <w:t xml:space="preserve"> </w:t>
      </w:r>
      <w:r w:rsidR="003448E0">
        <w:t>приложения создавал</w:t>
      </w:r>
      <w:r w:rsidR="008F2E03">
        <w:t>ся</w:t>
      </w:r>
      <w:r w:rsidR="003448E0">
        <w:t xml:space="preserve"> с использованием языков программирования </w:t>
      </w:r>
      <w:r w:rsidR="003448E0">
        <w:rPr>
          <w:lang w:val="en-US"/>
        </w:rPr>
        <w:t>HTML</w:t>
      </w:r>
      <w:r w:rsidR="003448E0">
        <w:t xml:space="preserve"> и </w:t>
      </w:r>
      <w:r w:rsidR="003448E0">
        <w:rPr>
          <w:lang w:val="en-US"/>
        </w:rPr>
        <w:t>CSS</w:t>
      </w:r>
      <w:r w:rsidR="008F2E03">
        <w:t xml:space="preserve">, управляющий скрипт </w:t>
      </w:r>
      <w:r w:rsidR="003448E0">
        <w:t>п</w:t>
      </w:r>
      <w:r w:rsidR="008F2E03">
        <w:t>исался на</w:t>
      </w:r>
      <w:r w:rsidR="003448E0">
        <w:t xml:space="preserve"> </w:t>
      </w:r>
      <w:r w:rsidR="003448E0">
        <w:rPr>
          <w:lang w:val="en-US"/>
        </w:rPr>
        <w:t>Python</w:t>
      </w:r>
      <w:r w:rsidR="003448E0">
        <w:t>.</w:t>
      </w:r>
    </w:p>
    <w:p w14:paraId="65B736B1" w14:textId="40BA215B" w:rsidR="005F014C" w:rsidRDefault="005F014C" w:rsidP="0034150E">
      <w:pPr>
        <w:spacing w:line="360" w:lineRule="auto"/>
      </w:pPr>
    </w:p>
    <w:p w14:paraId="3F9E7FF8" w14:textId="3EA013C0" w:rsidR="005F014C" w:rsidRDefault="005F014C" w:rsidP="0034150E">
      <w:pPr>
        <w:spacing w:line="360" w:lineRule="auto"/>
      </w:pPr>
    </w:p>
    <w:p w14:paraId="1E22919B" w14:textId="2F38AD85" w:rsidR="005F014C" w:rsidRDefault="005F014C" w:rsidP="0034150E">
      <w:pPr>
        <w:spacing w:line="360" w:lineRule="auto"/>
      </w:pPr>
    </w:p>
    <w:p w14:paraId="2C65825D" w14:textId="4D46E25B" w:rsidR="005F014C" w:rsidRDefault="005F014C" w:rsidP="0034150E">
      <w:pPr>
        <w:spacing w:line="360" w:lineRule="auto"/>
      </w:pPr>
    </w:p>
    <w:p w14:paraId="33669C38" w14:textId="0283DE0C" w:rsidR="005F014C" w:rsidRDefault="005F014C" w:rsidP="0034150E">
      <w:pPr>
        <w:spacing w:line="360" w:lineRule="auto"/>
      </w:pPr>
    </w:p>
    <w:p w14:paraId="17EA33B3" w14:textId="0ECE1C7F" w:rsidR="005F014C" w:rsidRDefault="005F014C" w:rsidP="0034150E">
      <w:pPr>
        <w:spacing w:line="360" w:lineRule="auto"/>
      </w:pPr>
    </w:p>
    <w:p w14:paraId="1427DCAD" w14:textId="58499696" w:rsidR="005F014C" w:rsidRDefault="005F014C" w:rsidP="0034150E">
      <w:pPr>
        <w:spacing w:line="360" w:lineRule="auto"/>
      </w:pPr>
    </w:p>
    <w:p w14:paraId="1A22EC1C" w14:textId="48C8AC10" w:rsidR="005F014C" w:rsidRDefault="005F014C" w:rsidP="0034150E">
      <w:pPr>
        <w:spacing w:line="360" w:lineRule="auto"/>
      </w:pPr>
    </w:p>
    <w:p w14:paraId="557DBD00" w14:textId="53C88503" w:rsidR="005F014C" w:rsidRDefault="005F014C" w:rsidP="0034150E">
      <w:pPr>
        <w:spacing w:line="360" w:lineRule="auto"/>
      </w:pPr>
    </w:p>
    <w:p w14:paraId="4EA3A007" w14:textId="763F0182" w:rsidR="005F014C" w:rsidRDefault="005F014C" w:rsidP="0034150E">
      <w:pPr>
        <w:spacing w:line="360" w:lineRule="auto"/>
      </w:pPr>
    </w:p>
    <w:p w14:paraId="6A29D7AD" w14:textId="62440700" w:rsidR="005F014C" w:rsidRDefault="005F014C" w:rsidP="0034150E">
      <w:pPr>
        <w:spacing w:line="360" w:lineRule="auto"/>
      </w:pPr>
    </w:p>
    <w:p w14:paraId="66CD6E34" w14:textId="7209AD9C" w:rsidR="005F014C" w:rsidRDefault="005F014C" w:rsidP="0034150E">
      <w:pPr>
        <w:spacing w:line="360" w:lineRule="auto"/>
      </w:pPr>
    </w:p>
    <w:p w14:paraId="78562903" w14:textId="1C70554C" w:rsidR="005F014C" w:rsidRDefault="005F014C" w:rsidP="0034150E">
      <w:pPr>
        <w:spacing w:line="360" w:lineRule="auto"/>
      </w:pPr>
    </w:p>
    <w:p w14:paraId="1C850C2B" w14:textId="37309301" w:rsidR="005F014C" w:rsidRDefault="005F014C" w:rsidP="0034150E">
      <w:pPr>
        <w:spacing w:line="360" w:lineRule="auto"/>
      </w:pPr>
    </w:p>
    <w:p w14:paraId="5D846ED8" w14:textId="3C9D3A5F" w:rsidR="005F014C" w:rsidRDefault="005F014C" w:rsidP="0034150E">
      <w:pPr>
        <w:spacing w:line="360" w:lineRule="auto"/>
      </w:pPr>
    </w:p>
    <w:p w14:paraId="76D5298C" w14:textId="6AA7D44C" w:rsidR="005F014C" w:rsidRDefault="005F014C" w:rsidP="0034150E">
      <w:pPr>
        <w:spacing w:line="360" w:lineRule="auto"/>
      </w:pPr>
    </w:p>
    <w:p w14:paraId="43884BF0" w14:textId="5ED61858" w:rsidR="005F014C" w:rsidRDefault="005F014C" w:rsidP="0034150E">
      <w:pPr>
        <w:spacing w:line="360" w:lineRule="auto"/>
      </w:pPr>
    </w:p>
    <w:p w14:paraId="5670BFDC" w14:textId="3E7D373C" w:rsidR="005F014C" w:rsidRDefault="005F014C" w:rsidP="0034150E">
      <w:pPr>
        <w:spacing w:line="360" w:lineRule="auto"/>
      </w:pPr>
    </w:p>
    <w:p w14:paraId="64BCCA3E" w14:textId="39A7975F" w:rsidR="005F014C" w:rsidRDefault="005F014C" w:rsidP="0034150E">
      <w:pPr>
        <w:spacing w:line="360" w:lineRule="auto"/>
      </w:pPr>
    </w:p>
    <w:p w14:paraId="6D66F219" w14:textId="21629A13" w:rsidR="005F014C" w:rsidRDefault="005F014C" w:rsidP="0034150E">
      <w:pPr>
        <w:spacing w:line="360" w:lineRule="auto"/>
      </w:pPr>
    </w:p>
    <w:p w14:paraId="5EBDA171" w14:textId="2BE76463" w:rsidR="005F014C" w:rsidRDefault="005F014C" w:rsidP="0034150E">
      <w:pPr>
        <w:spacing w:line="360" w:lineRule="auto"/>
      </w:pPr>
    </w:p>
    <w:p w14:paraId="6702F8DD" w14:textId="78121A63" w:rsidR="005F014C" w:rsidRDefault="005F014C" w:rsidP="0034150E">
      <w:pPr>
        <w:spacing w:line="360" w:lineRule="auto"/>
      </w:pPr>
    </w:p>
    <w:p w14:paraId="698B3B94" w14:textId="1D798119" w:rsidR="005F014C" w:rsidRPr="001B5C95" w:rsidRDefault="005F014C" w:rsidP="0034150E">
      <w:pPr>
        <w:spacing w:line="360" w:lineRule="auto"/>
      </w:pPr>
    </w:p>
    <w:p w14:paraId="595A57E0" w14:textId="79EA0443" w:rsidR="005F014C" w:rsidRDefault="005F014C" w:rsidP="0034150E">
      <w:pPr>
        <w:spacing w:line="360" w:lineRule="auto"/>
      </w:pPr>
    </w:p>
    <w:p w14:paraId="21B28104" w14:textId="580C47E6" w:rsidR="005F014C" w:rsidRDefault="005F014C" w:rsidP="0034150E">
      <w:pPr>
        <w:spacing w:line="360" w:lineRule="auto"/>
      </w:pPr>
    </w:p>
    <w:p w14:paraId="6A2F2D66" w14:textId="2EEDA302" w:rsidR="005F014C" w:rsidRDefault="005F014C" w:rsidP="0034150E">
      <w:pPr>
        <w:spacing w:line="360" w:lineRule="auto"/>
      </w:pPr>
    </w:p>
    <w:p w14:paraId="6D934E5A" w14:textId="4731CF9A" w:rsidR="005F014C" w:rsidRDefault="005F014C" w:rsidP="0034150E">
      <w:pPr>
        <w:spacing w:line="360" w:lineRule="auto"/>
      </w:pPr>
    </w:p>
    <w:p w14:paraId="67A29FDC" w14:textId="57289725" w:rsidR="005F014C" w:rsidRDefault="005F014C" w:rsidP="0034150E">
      <w:pPr>
        <w:spacing w:line="360" w:lineRule="auto"/>
      </w:pPr>
    </w:p>
    <w:p w14:paraId="62BA3463" w14:textId="48C64B4C" w:rsidR="00B1570D" w:rsidRDefault="00B1570D" w:rsidP="00B1570D">
      <w:pPr>
        <w:pStyle w:val="1"/>
        <w:spacing w:line="360" w:lineRule="auto"/>
      </w:pPr>
      <w:bookmarkStart w:id="15" w:name="_Toc41052469"/>
      <w:r>
        <w:lastRenderedPageBreak/>
        <w:t>Список литературы</w:t>
      </w:r>
      <w:bookmarkEnd w:id="15"/>
    </w:p>
    <w:p w14:paraId="2360CFA5" w14:textId="5ADD42B8" w:rsidR="005F014C" w:rsidRPr="00B1570D" w:rsidRDefault="00B1570D" w:rsidP="00B1570D">
      <w:pPr>
        <w:pStyle w:val="a8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570D">
        <w:rPr>
          <w:rFonts w:ascii="Times New Roman" w:hAnsi="Times New Roman" w:cs="Times New Roman"/>
          <w:sz w:val="24"/>
          <w:szCs w:val="24"/>
        </w:rPr>
        <w:t>Белоус В.В., Пивоварова Н.В. Методические указания к курсовой работе по дисциплине «Базы данных»</w:t>
      </w:r>
      <w:r>
        <w:rPr>
          <w:rFonts w:ascii="Times New Roman" w:hAnsi="Times New Roman" w:cs="Times New Roman"/>
          <w:sz w:val="24"/>
          <w:szCs w:val="24"/>
        </w:rPr>
        <w:t xml:space="preserve"> – Москва, 2020 – МГТУ им. Н.Э. Баумана – 22 с.</w:t>
      </w:r>
    </w:p>
    <w:p w14:paraId="3AB28CC3" w14:textId="6ECEED2E" w:rsidR="005F014C" w:rsidRDefault="005F014C" w:rsidP="0034150E">
      <w:pPr>
        <w:spacing w:line="360" w:lineRule="auto"/>
      </w:pPr>
    </w:p>
    <w:p w14:paraId="136DDD79" w14:textId="78D623D3" w:rsidR="005F014C" w:rsidRDefault="005F014C" w:rsidP="0034150E">
      <w:pPr>
        <w:spacing w:line="360" w:lineRule="auto"/>
      </w:pPr>
    </w:p>
    <w:p w14:paraId="4A2950AF" w14:textId="2E092D4E" w:rsidR="005F014C" w:rsidRDefault="005F014C" w:rsidP="0034150E">
      <w:pPr>
        <w:spacing w:line="360" w:lineRule="auto"/>
      </w:pPr>
    </w:p>
    <w:p w14:paraId="311BDA1C" w14:textId="77777777" w:rsidR="005F014C" w:rsidRPr="005F014C" w:rsidRDefault="005F014C" w:rsidP="0034150E">
      <w:pPr>
        <w:spacing w:line="360" w:lineRule="auto"/>
      </w:pPr>
    </w:p>
    <w:sectPr w:rsidR="005F014C" w:rsidRPr="005F014C" w:rsidSect="00D71EB1">
      <w:footerReference w:type="even" r:id="rId10"/>
      <w:footerReference w:type="default" r:id="rId11"/>
      <w:headerReference w:type="first" r:id="rId12"/>
      <w:pgSz w:w="11906" w:h="16838"/>
      <w:pgMar w:top="1134" w:right="567" w:bottom="1134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96E6E6" w14:textId="77777777" w:rsidR="00AD12D6" w:rsidRDefault="00AD12D6" w:rsidP="00485141">
      <w:r>
        <w:separator/>
      </w:r>
    </w:p>
  </w:endnote>
  <w:endnote w:type="continuationSeparator" w:id="0">
    <w:p w14:paraId="157E642B" w14:textId="77777777" w:rsidR="00AD12D6" w:rsidRDefault="00AD12D6" w:rsidP="00485141">
      <w:r>
        <w:continuationSeparator/>
      </w:r>
    </w:p>
  </w:endnote>
  <w:endnote w:type="continuationNotice" w:id="1">
    <w:p w14:paraId="182B5C5F" w14:textId="77777777" w:rsidR="00AD12D6" w:rsidRDefault="00AD12D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887917710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5C6BED35" w14:textId="77777777" w:rsidR="00961D3E" w:rsidRDefault="00961D3E" w:rsidP="00F55A4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3377E7EA" w14:textId="77777777" w:rsidR="00961D3E" w:rsidRDefault="00961D3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63671742"/>
      <w:docPartObj>
        <w:docPartGallery w:val="Page Numbers (Bottom of Page)"/>
        <w:docPartUnique/>
      </w:docPartObj>
    </w:sdtPr>
    <w:sdtEndPr/>
    <w:sdtContent>
      <w:p w14:paraId="2C308543" w14:textId="13B7833A" w:rsidR="00961D3E" w:rsidRDefault="00961D3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48D574" w14:textId="77777777" w:rsidR="00961D3E" w:rsidRDefault="00961D3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D537A7" w14:textId="77777777" w:rsidR="00AD12D6" w:rsidRDefault="00AD12D6" w:rsidP="00485141">
      <w:r>
        <w:separator/>
      </w:r>
    </w:p>
  </w:footnote>
  <w:footnote w:type="continuationSeparator" w:id="0">
    <w:p w14:paraId="14BDB284" w14:textId="77777777" w:rsidR="00AD12D6" w:rsidRDefault="00AD12D6" w:rsidP="00485141">
      <w:r>
        <w:continuationSeparator/>
      </w:r>
    </w:p>
  </w:footnote>
  <w:footnote w:type="continuationNotice" w:id="1">
    <w:p w14:paraId="6F1315C3" w14:textId="77777777" w:rsidR="00AD12D6" w:rsidRDefault="00AD12D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00200118"/>
      <w:docPartObj>
        <w:docPartGallery w:val="Page Numbers (Top of Page)"/>
        <w:docPartUnique/>
      </w:docPartObj>
    </w:sdtPr>
    <w:sdtEndPr/>
    <w:sdtContent>
      <w:p w14:paraId="76C8145F" w14:textId="6374EDF3" w:rsidR="00961D3E" w:rsidRDefault="00961D3E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D85A7A" w14:textId="77777777" w:rsidR="00961D3E" w:rsidRDefault="00961D3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74A53"/>
    <w:multiLevelType w:val="hybridMultilevel"/>
    <w:tmpl w:val="8A18417E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E767A7C"/>
    <w:multiLevelType w:val="hybridMultilevel"/>
    <w:tmpl w:val="5FC8F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40AED"/>
    <w:multiLevelType w:val="hybridMultilevel"/>
    <w:tmpl w:val="9B882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573DE"/>
    <w:multiLevelType w:val="hybridMultilevel"/>
    <w:tmpl w:val="FFFFFFFF"/>
    <w:lvl w:ilvl="0" w:tplc="BFB289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2CD9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82F1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40FA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3882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ACAE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DCD1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B0B7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BECF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21C49"/>
    <w:multiLevelType w:val="hybridMultilevel"/>
    <w:tmpl w:val="ECDA2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0290E"/>
    <w:multiLevelType w:val="hybridMultilevel"/>
    <w:tmpl w:val="6576E7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420687"/>
    <w:multiLevelType w:val="hybridMultilevel"/>
    <w:tmpl w:val="FFFFFFFF"/>
    <w:lvl w:ilvl="0" w:tplc="280805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E0E4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3400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9003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1ADF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EC6B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5441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0E43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F00E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D781B"/>
    <w:multiLevelType w:val="hybridMultilevel"/>
    <w:tmpl w:val="D0644A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6D5785"/>
    <w:multiLevelType w:val="hybridMultilevel"/>
    <w:tmpl w:val="A16294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117858"/>
    <w:multiLevelType w:val="hybridMultilevel"/>
    <w:tmpl w:val="FFFFFFFF"/>
    <w:lvl w:ilvl="0" w:tplc="3894D0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9831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B44A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A87D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3681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BEDE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683F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D630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9CCE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512665"/>
    <w:multiLevelType w:val="hybridMultilevel"/>
    <w:tmpl w:val="4156E0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287A0E"/>
    <w:multiLevelType w:val="hybridMultilevel"/>
    <w:tmpl w:val="8D522B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3761B8"/>
    <w:multiLevelType w:val="hybridMultilevel"/>
    <w:tmpl w:val="28F81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70459F"/>
    <w:multiLevelType w:val="hybridMultilevel"/>
    <w:tmpl w:val="FFFFFFFF"/>
    <w:lvl w:ilvl="0" w:tplc="3CB41C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10E0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B21F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BCF6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6C88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10C1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A081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7025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20D5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DF06BE"/>
    <w:multiLevelType w:val="hybridMultilevel"/>
    <w:tmpl w:val="BFEAF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2C4CBC"/>
    <w:multiLevelType w:val="hybridMultilevel"/>
    <w:tmpl w:val="165AD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4F0AD9"/>
    <w:multiLevelType w:val="hybridMultilevel"/>
    <w:tmpl w:val="A7FE33A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419C34D0"/>
    <w:multiLevelType w:val="hybridMultilevel"/>
    <w:tmpl w:val="00864B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FB479C"/>
    <w:multiLevelType w:val="hybridMultilevel"/>
    <w:tmpl w:val="C9903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CB3E8C"/>
    <w:multiLevelType w:val="hybridMultilevel"/>
    <w:tmpl w:val="FFFFFFFF"/>
    <w:lvl w:ilvl="0" w:tplc="91FCDD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30F4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B08E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0AFD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82AE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E888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3CE5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C05E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7422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71269E"/>
    <w:multiLevelType w:val="hybridMultilevel"/>
    <w:tmpl w:val="7A50D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F92A57"/>
    <w:multiLevelType w:val="hybridMultilevel"/>
    <w:tmpl w:val="FFFFFFFF"/>
    <w:lvl w:ilvl="0" w:tplc="225EB6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A8A7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96C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149E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83D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040E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FE67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960B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5ED5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1A412A"/>
    <w:multiLevelType w:val="hybridMultilevel"/>
    <w:tmpl w:val="494E97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AA19BB"/>
    <w:multiLevelType w:val="hybridMultilevel"/>
    <w:tmpl w:val="49D49D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2A4D9B"/>
    <w:multiLevelType w:val="hybridMultilevel"/>
    <w:tmpl w:val="F378D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565E68"/>
    <w:multiLevelType w:val="hybridMultilevel"/>
    <w:tmpl w:val="FFFFFFFF"/>
    <w:lvl w:ilvl="0" w:tplc="09A2DC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145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524C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DEDE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6A53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F4E6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C2F9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0E48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FC1F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7146FF"/>
    <w:multiLevelType w:val="hybridMultilevel"/>
    <w:tmpl w:val="AFA611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A44ED7"/>
    <w:multiLevelType w:val="hybridMultilevel"/>
    <w:tmpl w:val="B2667C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5D1218"/>
    <w:multiLevelType w:val="hybridMultilevel"/>
    <w:tmpl w:val="8A9E56E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CA454E"/>
    <w:multiLevelType w:val="hybridMultilevel"/>
    <w:tmpl w:val="F7A05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093C66"/>
    <w:multiLevelType w:val="hybridMultilevel"/>
    <w:tmpl w:val="0F9C1AD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26"/>
  </w:num>
  <w:num w:numId="4">
    <w:abstractNumId w:val="21"/>
  </w:num>
  <w:num w:numId="5">
    <w:abstractNumId w:val="3"/>
  </w:num>
  <w:num w:numId="6">
    <w:abstractNumId w:val="25"/>
  </w:num>
  <w:num w:numId="7">
    <w:abstractNumId w:val="9"/>
  </w:num>
  <w:num w:numId="8">
    <w:abstractNumId w:val="19"/>
  </w:num>
  <w:num w:numId="9">
    <w:abstractNumId w:val="20"/>
  </w:num>
  <w:num w:numId="10">
    <w:abstractNumId w:val="24"/>
  </w:num>
  <w:num w:numId="11">
    <w:abstractNumId w:val="8"/>
  </w:num>
  <w:num w:numId="12">
    <w:abstractNumId w:val="17"/>
  </w:num>
  <w:num w:numId="13">
    <w:abstractNumId w:val="23"/>
  </w:num>
  <w:num w:numId="14">
    <w:abstractNumId w:val="14"/>
  </w:num>
  <w:num w:numId="15">
    <w:abstractNumId w:val="4"/>
  </w:num>
  <w:num w:numId="16">
    <w:abstractNumId w:val="0"/>
  </w:num>
  <w:num w:numId="17">
    <w:abstractNumId w:val="7"/>
  </w:num>
  <w:num w:numId="18">
    <w:abstractNumId w:val="2"/>
  </w:num>
  <w:num w:numId="19">
    <w:abstractNumId w:val="30"/>
  </w:num>
  <w:num w:numId="20">
    <w:abstractNumId w:val="18"/>
  </w:num>
  <w:num w:numId="21">
    <w:abstractNumId w:val="11"/>
  </w:num>
  <w:num w:numId="22">
    <w:abstractNumId w:val="27"/>
  </w:num>
  <w:num w:numId="23">
    <w:abstractNumId w:val="28"/>
  </w:num>
  <w:num w:numId="24">
    <w:abstractNumId w:val="22"/>
  </w:num>
  <w:num w:numId="25">
    <w:abstractNumId w:val="29"/>
  </w:num>
  <w:num w:numId="26">
    <w:abstractNumId w:val="16"/>
  </w:num>
  <w:num w:numId="27">
    <w:abstractNumId w:val="10"/>
  </w:num>
  <w:num w:numId="28">
    <w:abstractNumId w:val="1"/>
  </w:num>
  <w:num w:numId="29">
    <w:abstractNumId w:val="12"/>
  </w:num>
  <w:num w:numId="30">
    <w:abstractNumId w:val="15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5B2"/>
    <w:rsid w:val="00001E89"/>
    <w:rsid w:val="00004267"/>
    <w:rsid w:val="000069DC"/>
    <w:rsid w:val="00013EF1"/>
    <w:rsid w:val="00014186"/>
    <w:rsid w:val="000141D7"/>
    <w:rsid w:val="00014440"/>
    <w:rsid w:val="0001619C"/>
    <w:rsid w:val="000201EE"/>
    <w:rsid w:val="00021BA0"/>
    <w:rsid w:val="00021E5D"/>
    <w:rsid w:val="0002204D"/>
    <w:rsid w:val="000236AA"/>
    <w:rsid w:val="0002795A"/>
    <w:rsid w:val="00027FE8"/>
    <w:rsid w:val="0003459F"/>
    <w:rsid w:val="000348F3"/>
    <w:rsid w:val="00040E59"/>
    <w:rsid w:val="00041D8A"/>
    <w:rsid w:val="00055ECF"/>
    <w:rsid w:val="000632AE"/>
    <w:rsid w:val="000676CB"/>
    <w:rsid w:val="00067EB0"/>
    <w:rsid w:val="000700CD"/>
    <w:rsid w:val="0007348D"/>
    <w:rsid w:val="00076C85"/>
    <w:rsid w:val="000829EE"/>
    <w:rsid w:val="0008601C"/>
    <w:rsid w:val="00094FA1"/>
    <w:rsid w:val="000A6BAC"/>
    <w:rsid w:val="000B0FEC"/>
    <w:rsid w:val="000B17E3"/>
    <w:rsid w:val="000B236C"/>
    <w:rsid w:val="000C250B"/>
    <w:rsid w:val="000C6D12"/>
    <w:rsid w:val="000D3E0A"/>
    <w:rsid w:val="000D5114"/>
    <w:rsid w:val="000E6EAB"/>
    <w:rsid w:val="000F115F"/>
    <w:rsid w:val="000F153F"/>
    <w:rsid w:val="000F20B9"/>
    <w:rsid w:val="000F65C2"/>
    <w:rsid w:val="000F7BF0"/>
    <w:rsid w:val="000F7ED9"/>
    <w:rsid w:val="001011DE"/>
    <w:rsid w:val="001053D4"/>
    <w:rsid w:val="001164CB"/>
    <w:rsid w:val="00124B3C"/>
    <w:rsid w:val="00127C51"/>
    <w:rsid w:val="00131E88"/>
    <w:rsid w:val="001344DC"/>
    <w:rsid w:val="00146D20"/>
    <w:rsid w:val="00147684"/>
    <w:rsid w:val="001502BD"/>
    <w:rsid w:val="00155414"/>
    <w:rsid w:val="00172D3D"/>
    <w:rsid w:val="001775FE"/>
    <w:rsid w:val="00182C4E"/>
    <w:rsid w:val="00183567"/>
    <w:rsid w:val="00183CB6"/>
    <w:rsid w:val="00187A65"/>
    <w:rsid w:val="00194FD8"/>
    <w:rsid w:val="00197FCF"/>
    <w:rsid w:val="001A127F"/>
    <w:rsid w:val="001A2F9F"/>
    <w:rsid w:val="001A3A17"/>
    <w:rsid w:val="001A4907"/>
    <w:rsid w:val="001B1F4C"/>
    <w:rsid w:val="001B4756"/>
    <w:rsid w:val="001B5C95"/>
    <w:rsid w:val="001C2A20"/>
    <w:rsid w:val="001C37A9"/>
    <w:rsid w:val="001C3D32"/>
    <w:rsid w:val="001C63A1"/>
    <w:rsid w:val="001D0095"/>
    <w:rsid w:val="001D597D"/>
    <w:rsid w:val="001D5DF5"/>
    <w:rsid w:val="001E30A9"/>
    <w:rsid w:val="001F0030"/>
    <w:rsid w:val="001F15C5"/>
    <w:rsid w:val="001F35B2"/>
    <w:rsid w:val="00207FF9"/>
    <w:rsid w:val="002119A1"/>
    <w:rsid w:val="002178CB"/>
    <w:rsid w:val="002222B6"/>
    <w:rsid w:val="00223D79"/>
    <w:rsid w:val="002330D1"/>
    <w:rsid w:val="00244BBF"/>
    <w:rsid w:val="0025200D"/>
    <w:rsid w:val="00257092"/>
    <w:rsid w:val="002641DB"/>
    <w:rsid w:val="00267810"/>
    <w:rsid w:val="0027248E"/>
    <w:rsid w:val="00283EF8"/>
    <w:rsid w:val="00287BAF"/>
    <w:rsid w:val="00292BBE"/>
    <w:rsid w:val="002B1B45"/>
    <w:rsid w:val="002B2F95"/>
    <w:rsid w:val="002B57FC"/>
    <w:rsid w:val="002B796E"/>
    <w:rsid w:val="002C30DF"/>
    <w:rsid w:val="002C5478"/>
    <w:rsid w:val="002D3F4C"/>
    <w:rsid w:val="002D4C35"/>
    <w:rsid w:val="002D6829"/>
    <w:rsid w:val="002D6C27"/>
    <w:rsid w:val="002D7B59"/>
    <w:rsid w:val="002E49C6"/>
    <w:rsid w:val="002F1A5A"/>
    <w:rsid w:val="0030396D"/>
    <w:rsid w:val="00303D7A"/>
    <w:rsid w:val="003100AC"/>
    <w:rsid w:val="00313AE7"/>
    <w:rsid w:val="00320A85"/>
    <w:rsid w:val="00325CE3"/>
    <w:rsid w:val="00331445"/>
    <w:rsid w:val="00340EC0"/>
    <w:rsid w:val="0034150E"/>
    <w:rsid w:val="00341CD6"/>
    <w:rsid w:val="003421D6"/>
    <w:rsid w:val="003448E0"/>
    <w:rsid w:val="003515AA"/>
    <w:rsid w:val="00353A89"/>
    <w:rsid w:val="0035405A"/>
    <w:rsid w:val="00354A08"/>
    <w:rsid w:val="00354C74"/>
    <w:rsid w:val="00360198"/>
    <w:rsid w:val="0036574A"/>
    <w:rsid w:val="00367924"/>
    <w:rsid w:val="00367B52"/>
    <w:rsid w:val="00372747"/>
    <w:rsid w:val="003805AD"/>
    <w:rsid w:val="00383C0C"/>
    <w:rsid w:val="003860FB"/>
    <w:rsid w:val="003910D7"/>
    <w:rsid w:val="00391796"/>
    <w:rsid w:val="00392B76"/>
    <w:rsid w:val="003A27B9"/>
    <w:rsid w:val="003A358E"/>
    <w:rsid w:val="003A72E3"/>
    <w:rsid w:val="003A7436"/>
    <w:rsid w:val="003B6465"/>
    <w:rsid w:val="003C5A57"/>
    <w:rsid w:val="003D3898"/>
    <w:rsid w:val="003D48A4"/>
    <w:rsid w:val="003D5407"/>
    <w:rsid w:val="003D549F"/>
    <w:rsid w:val="003D7A93"/>
    <w:rsid w:val="003E18FD"/>
    <w:rsid w:val="003E4A52"/>
    <w:rsid w:val="003E54E5"/>
    <w:rsid w:val="003E7FF7"/>
    <w:rsid w:val="003F3123"/>
    <w:rsid w:val="003F5B95"/>
    <w:rsid w:val="00402C07"/>
    <w:rsid w:val="00405C45"/>
    <w:rsid w:val="00422019"/>
    <w:rsid w:val="004266F5"/>
    <w:rsid w:val="004322A5"/>
    <w:rsid w:val="0046610D"/>
    <w:rsid w:val="00476025"/>
    <w:rsid w:val="00481A57"/>
    <w:rsid w:val="004838B8"/>
    <w:rsid w:val="00485141"/>
    <w:rsid w:val="0049333C"/>
    <w:rsid w:val="00493FFB"/>
    <w:rsid w:val="004970B0"/>
    <w:rsid w:val="004A029F"/>
    <w:rsid w:val="004A6C94"/>
    <w:rsid w:val="004B6125"/>
    <w:rsid w:val="004B6A78"/>
    <w:rsid w:val="004C080A"/>
    <w:rsid w:val="004C4D45"/>
    <w:rsid w:val="004D100E"/>
    <w:rsid w:val="004D54AF"/>
    <w:rsid w:val="004E1C25"/>
    <w:rsid w:val="004E2101"/>
    <w:rsid w:val="004E68E2"/>
    <w:rsid w:val="004E7787"/>
    <w:rsid w:val="004E7C52"/>
    <w:rsid w:val="004F1200"/>
    <w:rsid w:val="004F124C"/>
    <w:rsid w:val="004F12FC"/>
    <w:rsid w:val="004F5104"/>
    <w:rsid w:val="00502ED7"/>
    <w:rsid w:val="0050385A"/>
    <w:rsid w:val="00510B46"/>
    <w:rsid w:val="00514511"/>
    <w:rsid w:val="00516633"/>
    <w:rsid w:val="00517384"/>
    <w:rsid w:val="00521D10"/>
    <w:rsid w:val="00530050"/>
    <w:rsid w:val="00532675"/>
    <w:rsid w:val="00532920"/>
    <w:rsid w:val="00537B87"/>
    <w:rsid w:val="005422CD"/>
    <w:rsid w:val="00543B0D"/>
    <w:rsid w:val="005473DB"/>
    <w:rsid w:val="0055239E"/>
    <w:rsid w:val="005559AD"/>
    <w:rsid w:val="00556D2D"/>
    <w:rsid w:val="00567A1B"/>
    <w:rsid w:val="005726BE"/>
    <w:rsid w:val="00572BE0"/>
    <w:rsid w:val="00586C0B"/>
    <w:rsid w:val="005B11D3"/>
    <w:rsid w:val="005B7D3C"/>
    <w:rsid w:val="005C0163"/>
    <w:rsid w:val="005C2537"/>
    <w:rsid w:val="005C435E"/>
    <w:rsid w:val="005C4DF7"/>
    <w:rsid w:val="005D1912"/>
    <w:rsid w:val="005D47D3"/>
    <w:rsid w:val="005D78FD"/>
    <w:rsid w:val="005E0D9C"/>
    <w:rsid w:val="005F014C"/>
    <w:rsid w:val="006058E1"/>
    <w:rsid w:val="00607F75"/>
    <w:rsid w:val="006126F2"/>
    <w:rsid w:val="006131E0"/>
    <w:rsid w:val="00614020"/>
    <w:rsid w:val="006351B3"/>
    <w:rsid w:val="00635EDE"/>
    <w:rsid w:val="00640D52"/>
    <w:rsid w:val="00642843"/>
    <w:rsid w:val="0064645F"/>
    <w:rsid w:val="00647B33"/>
    <w:rsid w:val="0065621C"/>
    <w:rsid w:val="0065717B"/>
    <w:rsid w:val="0066068E"/>
    <w:rsid w:val="006660DB"/>
    <w:rsid w:val="00667AD2"/>
    <w:rsid w:val="00672717"/>
    <w:rsid w:val="0067744A"/>
    <w:rsid w:val="006774F4"/>
    <w:rsid w:val="006808A5"/>
    <w:rsid w:val="00686243"/>
    <w:rsid w:val="00690E82"/>
    <w:rsid w:val="0069345B"/>
    <w:rsid w:val="006A073F"/>
    <w:rsid w:val="006B53C6"/>
    <w:rsid w:val="006C12CF"/>
    <w:rsid w:val="006C738F"/>
    <w:rsid w:val="006C73F4"/>
    <w:rsid w:val="006D43EC"/>
    <w:rsid w:val="006D63C0"/>
    <w:rsid w:val="006F0BB9"/>
    <w:rsid w:val="006F34C6"/>
    <w:rsid w:val="006F5877"/>
    <w:rsid w:val="007040ED"/>
    <w:rsid w:val="00705589"/>
    <w:rsid w:val="00721933"/>
    <w:rsid w:val="00724B06"/>
    <w:rsid w:val="0073341E"/>
    <w:rsid w:val="007336F0"/>
    <w:rsid w:val="007361ED"/>
    <w:rsid w:val="00741932"/>
    <w:rsid w:val="00741F70"/>
    <w:rsid w:val="00743432"/>
    <w:rsid w:val="0075203B"/>
    <w:rsid w:val="00753883"/>
    <w:rsid w:val="00753ACC"/>
    <w:rsid w:val="00760834"/>
    <w:rsid w:val="00787108"/>
    <w:rsid w:val="00795F22"/>
    <w:rsid w:val="007A6C3D"/>
    <w:rsid w:val="007B13B3"/>
    <w:rsid w:val="007C3176"/>
    <w:rsid w:val="007C63E1"/>
    <w:rsid w:val="00805175"/>
    <w:rsid w:val="00811D3D"/>
    <w:rsid w:val="008137A5"/>
    <w:rsid w:val="00816D18"/>
    <w:rsid w:val="00821996"/>
    <w:rsid w:val="008326A5"/>
    <w:rsid w:val="00833934"/>
    <w:rsid w:val="00835E6A"/>
    <w:rsid w:val="008471D4"/>
    <w:rsid w:val="008557E4"/>
    <w:rsid w:val="00861E1D"/>
    <w:rsid w:val="00863802"/>
    <w:rsid w:val="008648C8"/>
    <w:rsid w:val="00866678"/>
    <w:rsid w:val="00872401"/>
    <w:rsid w:val="00875013"/>
    <w:rsid w:val="00875CC0"/>
    <w:rsid w:val="00886EB5"/>
    <w:rsid w:val="00887AD2"/>
    <w:rsid w:val="00891761"/>
    <w:rsid w:val="0089363B"/>
    <w:rsid w:val="00893711"/>
    <w:rsid w:val="008941F2"/>
    <w:rsid w:val="008A33E4"/>
    <w:rsid w:val="008B6C59"/>
    <w:rsid w:val="008C66CF"/>
    <w:rsid w:val="008E66FB"/>
    <w:rsid w:val="008F2E03"/>
    <w:rsid w:val="00904953"/>
    <w:rsid w:val="0090551F"/>
    <w:rsid w:val="009146E7"/>
    <w:rsid w:val="00914FE4"/>
    <w:rsid w:val="00921378"/>
    <w:rsid w:val="00921D52"/>
    <w:rsid w:val="00925BFB"/>
    <w:rsid w:val="0093374D"/>
    <w:rsid w:val="00940575"/>
    <w:rsid w:val="00953BFA"/>
    <w:rsid w:val="00954658"/>
    <w:rsid w:val="0095751B"/>
    <w:rsid w:val="009600EC"/>
    <w:rsid w:val="00961D3E"/>
    <w:rsid w:val="00962902"/>
    <w:rsid w:val="0096380E"/>
    <w:rsid w:val="0096402D"/>
    <w:rsid w:val="00970B2B"/>
    <w:rsid w:val="00971973"/>
    <w:rsid w:val="009747EB"/>
    <w:rsid w:val="0098095E"/>
    <w:rsid w:val="00983E6B"/>
    <w:rsid w:val="00985229"/>
    <w:rsid w:val="00993B22"/>
    <w:rsid w:val="009950BF"/>
    <w:rsid w:val="00997E7E"/>
    <w:rsid w:val="009A345D"/>
    <w:rsid w:val="009B07F1"/>
    <w:rsid w:val="009C4C06"/>
    <w:rsid w:val="009C6E1E"/>
    <w:rsid w:val="009E26A4"/>
    <w:rsid w:val="009E374D"/>
    <w:rsid w:val="009E7303"/>
    <w:rsid w:val="009F1778"/>
    <w:rsid w:val="009F70C8"/>
    <w:rsid w:val="00A01523"/>
    <w:rsid w:val="00A05B93"/>
    <w:rsid w:val="00A06C7F"/>
    <w:rsid w:val="00A07E1F"/>
    <w:rsid w:val="00A11456"/>
    <w:rsid w:val="00A211ED"/>
    <w:rsid w:val="00A22586"/>
    <w:rsid w:val="00A23C5B"/>
    <w:rsid w:val="00A23CA9"/>
    <w:rsid w:val="00A27480"/>
    <w:rsid w:val="00A3038F"/>
    <w:rsid w:val="00A33C82"/>
    <w:rsid w:val="00A34B37"/>
    <w:rsid w:val="00A36740"/>
    <w:rsid w:val="00A4744A"/>
    <w:rsid w:val="00A52D04"/>
    <w:rsid w:val="00A56A81"/>
    <w:rsid w:val="00A671BE"/>
    <w:rsid w:val="00A7008D"/>
    <w:rsid w:val="00A751DA"/>
    <w:rsid w:val="00A8501E"/>
    <w:rsid w:val="00A90857"/>
    <w:rsid w:val="00AA0C5D"/>
    <w:rsid w:val="00AA7058"/>
    <w:rsid w:val="00AB2ADD"/>
    <w:rsid w:val="00AB5E2A"/>
    <w:rsid w:val="00AC1D8F"/>
    <w:rsid w:val="00AC2931"/>
    <w:rsid w:val="00AC5AA0"/>
    <w:rsid w:val="00AC74FA"/>
    <w:rsid w:val="00AC7782"/>
    <w:rsid w:val="00AD12D6"/>
    <w:rsid w:val="00AE0647"/>
    <w:rsid w:val="00AE7706"/>
    <w:rsid w:val="00AF55FE"/>
    <w:rsid w:val="00B0385D"/>
    <w:rsid w:val="00B03F42"/>
    <w:rsid w:val="00B0751D"/>
    <w:rsid w:val="00B12C0E"/>
    <w:rsid w:val="00B1570D"/>
    <w:rsid w:val="00B1572C"/>
    <w:rsid w:val="00B210DC"/>
    <w:rsid w:val="00B21C8D"/>
    <w:rsid w:val="00B21FB2"/>
    <w:rsid w:val="00B2686F"/>
    <w:rsid w:val="00B5020E"/>
    <w:rsid w:val="00B517FA"/>
    <w:rsid w:val="00B51F07"/>
    <w:rsid w:val="00B530E6"/>
    <w:rsid w:val="00B5319F"/>
    <w:rsid w:val="00B567DD"/>
    <w:rsid w:val="00B629FC"/>
    <w:rsid w:val="00B64601"/>
    <w:rsid w:val="00B805CF"/>
    <w:rsid w:val="00B8399F"/>
    <w:rsid w:val="00B91D28"/>
    <w:rsid w:val="00B91F3A"/>
    <w:rsid w:val="00B96DBA"/>
    <w:rsid w:val="00B9746C"/>
    <w:rsid w:val="00BA1360"/>
    <w:rsid w:val="00BA321A"/>
    <w:rsid w:val="00BA4201"/>
    <w:rsid w:val="00BA5862"/>
    <w:rsid w:val="00BD4AD8"/>
    <w:rsid w:val="00BD655A"/>
    <w:rsid w:val="00BE25A8"/>
    <w:rsid w:val="00BE5296"/>
    <w:rsid w:val="00BE7583"/>
    <w:rsid w:val="00BF2209"/>
    <w:rsid w:val="00C06737"/>
    <w:rsid w:val="00C075B3"/>
    <w:rsid w:val="00C14945"/>
    <w:rsid w:val="00C23D34"/>
    <w:rsid w:val="00C246FA"/>
    <w:rsid w:val="00C26946"/>
    <w:rsid w:val="00C312C2"/>
    <w:rsid w:val="00C31FC8"/>
    <w:rsid w:val="00C40E56"/>
    <w:rsid w:val="00C428DF"/>
    <w:rsid w:val="00C4521A"/>
    <w:rsid w:val="00C46DE5"/>
    <w:rsid w:val="00C47C79"/>
    <w:rsid w:val="00C561A7"/>
    <w:rsid w:val="00C6581D"/>
    <w:rsid w:val="00C66196"/>
    <w:rsid w:val="00C66E8F"/>
    <w:rsid w:val="00C76752"/>
    <w:rsid w:val="00C82761"/>
    <w:rsid w:val="00C82A5C"/>
    <w:rsid w:val="00C84045"/>
    <w:rsid w:val="00C86E92"/>
    <w:rsid w:val="00C95EE7"/>
    <w:rsid w:val="00CA4307"/>
    <w:rsid w:val="00CB5E09"/>
    <w:rsid w:val="00CB6082"/>
    <w:rsid w:val="00CB7200"/>
    <w:rsid w:val="00CC2F5B"/>
    <w:rsid w:val="00CD0400"/>
    <w:rsid w:val="00CD05D7"/>
    <w:rsid w:val="00CD1381"/>
    <w:rsid w:val="00CD1F5F"/>
    <w:rsid w:val="00CD5BF4"/>
    <w:rsid w:val="00CD6002"/>
    <w:rsid w:val="00CE3093"/>
    <w:rsid w:val="00CE45E1"/>
    <w:rsid w:val="00CE50CC"/>
    <w:rsid w:val="00CE5CF9"/>
    <w:rsid w:val="00CF102B"/>
    <w:rsid w:val="00CF3C18"/>
    <w:rsid w:val="00D056B1"/>
    <w:rsid w:val="00D06232"/>
    <w:rsid w:val="00D106DA"/>
    <w:rsid w:val="00D1080E"/>
    <w:rsid w:val="00D12AE0"/>
    <w:rsid w:val="00D165E9"/>
    <w:rsid w:val="00D264D0"/>
    <w:rsid w:val="00D27C44"/>
    <w:rsid w:val="00D314F7"/>
    <w:rsid w:val="00D31E65"/>
    <w:rsid w:val="00D406A3"/>
    <w:rsid w:val="00D43D4F"/>
    <w:rsid w:val="00D45AF8"/>
    <w:rsid w:val="00D47FB7"/>
    <w:rsid w:val="00D51AAD"/>
    <w:rsid w:val="00D54DB7"/>
    <w:rsid w:val="00D71D2D"/>
    <w:rsid w:val="00D71EB1"/>
    <w:rsid w:val="00D77450"/>
    <w:rsid w:val="00D8631A"/>
    <w:rsid w:val="00D91E4C"/>
    <w:rsid w:val="00D9390B"/>
    <w:rsid w:val="00D95EA3"/>
    <w:rsid w:val="00DC3D9D"/>
    <w:rsid w:val="00DC656D"/>
    <w:rsid w:val="00DD183D"/>
    <w:rsid w:val="00DE03ED"/>
    <w:rsid w:val="00DE554A"/>
    <w:rsid w:val="00DF2037"/>
    <w:rsid w:val="00E10F0B"/>
    <w:rsid w:val="00E130A5"/>
    <w:rsid w:val="00E13D77"/>
    <w:rsid w:val="00E16420"/>
    <w:rsid w:val="00E21EEE"/>
    <w:rsid w:val="00E249DF"/>
    <w:rsid w:val="00E300D9"/>
    <w:rsid w:val="00E3101C"/>
    <w:rsid w:val="00E3299B"/>
    <w:rsid w:val="00E33CDA"/>
    <w:rsid w:val="00E433E5"/>
    <w:rsid w:val="00E43C02"/>
    <w:rsid w:val="00E53FB8"/>
    <w:rsid w:val="00E578B6"/>
    <w:rsid w:val="00E62A56"/>
    <w:rsid w:val="00E63C99"/>
    <w:rsid w:val="00E70778"/>
    <w:rsid w:val="00E7258A"/>
    <w:rsid w:val="00E813B5"/>
    <w:rsid w:val="00E81481"/>
    <w:rsid w:val="00E84BC6"/>
    <w:rsid w:val="00E91B98"/>
    <w:rsid w:val="00EA702E"/>
    <w:rsid w:val="00EB0BC8"/>
    <w:rsid w:val="00EB5CC9"/>
    <w:rsid w:val="00EC54BA"/>
    <w:rsid w:val="00EC6F59"/>
    <w:rsid w:val="00ED2EAD"/>
    <w:rsid w:val="00ED694E"/>
    <w:rsid w:val="00EE0772"/>
    <w:rsid w:val="00EF0DA4"/>
    <w:rsid w:val="00EF45F4"/>
    <w:rsid w:val="00EF5C51"/>
    <w:rsid w:val="00F04802"/>
    <w:rsid w:val="00F10783"/>
    <w:rsid w:val="00F112A4"/>
    <w:rsid w:val="00F12A18"/>
    <w:rsid w:val="00F22259"/>
    <w:rsid w:val="00F26C88"/>
    <w:rsid w:val="00F31C72"/>
    <w:rsid w:val="00F431D8"/>
    <w:rsid w:val="00F47772"/>
    <w:rsid w:val="00F50783"/>
    <w:rsid w:val="00F55A41"/>
    <w:rsid w:val="00F562CA"/>
    <w:rsid w:val="00F62E28"/>
    <w:rsid w:val="00F64BEA"/>
    <w:rsid w:val="00F77547"/>
    <w:rsid w:val="00F80E59"/>
    <w:rsid w:val="00F843DA"/>
    <w:rsid w:val="00F845CA"/>
    <w:rsid w:val="00F86920"/>
    <w:rsid w:val="00F921D1"/>
    <w:rsid w:val="00F9354E"/>
    <w:rsid w:val="00F94101"/>
    <w:rsid w:val="00F943A3"/>
    <w:rsid w:val="00FA6148"/>
    <w:rsid w:val="00FA6A9B"/>
    <w:rsid w:val="00FB09C5"/>
    <w:rsid w:val="00FB4E14"/>
    <w:rsid w:val="00FB76FE"/>
    <w:rsid w:val="00FD12D0"/>
    <w:rsid w:val="00FD2B0E"/>
    <w:rsid w:val="00FD5BAC"/>
    <w:rsid w:val="00FE0166"/>
    <w:rsid w:val="00FE24F8"/>
    <w:rsid w:val="00FE62A3"/>
    <w:rsid w:val="00FF17D0"/>
    <w:rsid w:val="07BC3923"/>
    <w:rsid w:val="09790209"/>
    <w:rsid w:val="0C8D4D88"/>
    <w:rsid w:val="10223952"/>
    <w:rsid w:val="124D5D3F"/>
    <w:rsid w:val="1A8E4D16"/>
    <w:rsid w:val="1CD469C1"/>
    <w:rsid w:val="1E1F2D07"/>
    <w:rsid w:val="20AC7462"/>
    <w:rsid w:val="23267E9F"/>
    <w:rsid w:val="238A0839"/>
    <w:rsid w:val="253179D2"/>
    <w:rsid w:val="25F1A220"/>
    <w:rsid w:val="276EC957"/>
    <w:rsid w:val="2A3217C8"/>
    <w:rsid w:val="38130B85"/>
    <w:rsid w:val="39A8F57F"/>
    <w:rsid w:val="3CDF778D"/>
    <w:rsid w:val="407944BD"/>
    <w:rsid w:val="467FE01C"/>
    <w:rsid w:val="4D30BE90"/>
    <w:rsid w:val="50D676B8"/>
    <w:rsid w:val="518A6FBD"/>
    <w:rsid w:val="521AC75F"/>
    <w:rsid w:val="591FAD85"/>
    <w:rsid w:val="59CDAF40"/>
    <w:rsid w:val="5D03D296"/>
    <w:rsid w:val="5EC5EB18"/>
    <w:rsid w:val="63CE1D4B"/>
    <w:rsid w:val="66B123FB"/>
    <w:rsid w:val="68DC6CC8"/>
    <w:rsid w:val="6B823321"/>
    <w:rsid w:val="739BFDA0"/>
    <w:rsid w:val="7C4B83A5"/>
    <w:rsid w:val="7C709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2E34E"/>
  <w15:chartTrackingRefBased/>
  <w15:docId w15:val="{FCDE2841-4E86-417E-8270-42CF6A970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54E5"/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B11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943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5141"/>
    <w:pPr>
      <w:tabs>
        <w:tab w:val="center" w:pos="4677"/>
        <w:tab w:val="right" w:pos="9355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4">
    <w:name w:val="Верхний колонтитул Знак"/>
    <w:basedOn w:val="a0"/>
    <w:link w:val="a3"/>
    <w:uiPriority w:val="99"/>
    <w:rsid w:val="00485141"/>
  </w:style>
  <w:style w:type="paragraph" w:styleId="a5">
    <w:name w:val="footer"/>
    <w:basedOn w:val="a"/>
    <w:link w:val="a6"/>
    <w:uiPriority w:val="99"/>
    <w:unhideWhenUsed/>
    <w:rsid w:val="00485141"/>
    <w:pPr>
      <w:tabs>
        <w:tab w:val="center" w:pos="4677"/>
        <w:tab w:val="right" w:pos="9355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6">
    <w:name w:val="Нижний колонтитул Знак"/>
    <w:basedOn w:val="a0"/>
    <w:link w:val="a5"/>
    <w:uiPriority w:val="99"/>
    <w:rsid w:val="00485141"/>
  </w:style>
  <w:style w:type="character" w:styleId="a7">
    <w:name w:val="page number"/>
    <w:basedOn w:val="a0"/>
    <w:uiPriority w:val="99"/>
    <w:semiHidden/>
    <w:unhideWhenUsed/>
    <w:rsid w:val="00E21EEE"/>
  </w:style>
  <w:style w:type="paragraph" w:styleId="a8">
    <w:name w:val="List Paragraph"/>
    <w:basedOn w:val="a"/>
    <w:uiPriority w:val="34"/>
    <w:qFormat/>
    <w:rsid w:val="000F20B9"/>
    <w:pPr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styleId="a9">
    <w:name w:val="Hyperlink"/>
    <w:basedOn w:val="a0"/>
    <w:uiPriority w:val="99"/>
    <w:unhideWhenUsed/>
    <w:rsid w:val="000F20B9"/>
    <w:rPr>
      <w:color w:val="0563C1" w:themeColor="hyperlink"/>
      <w:u w:val="single"/>
    </w:rPr>
  </w:style>
  <w:style w:type="paragraph" w:styleId="aa">
    <w:name w:val="Normal (Web)"/>
    <w:basedOn w:val="a"/>
    <w:uiPriority w:val="99"/>
    <w:unhideWhenUsed/>
    <w:rsid w:val="001D5DF5"/>
    <w:pPr>
      <w:spacing w:before="100" w:beforeAutospacing="1" w:after="100" w:afterAutospacing="1"/>
    </w:pPr>
  </w:style>
  <w:style w:type="paragraph" w:styleId="ab">
    <w:name w:val="No Spacing"/>
    <w:link w:val="ac"/>
    <w:uiPriority w:val="1"/>
    <w:qFormat/>
    <w:rsid w:val="00E33CDA"/>
    <w:rPr>
      <w:lang w:val="en-US" w:eastAsia="zh-CN"/>
    </w:rPr>
  </w:style>
  <w:style w:type="character" w:customStyle="1" w:styleId="ac">
    <w:name w:val="Без интервала Знак"/>
    <w:basedOn w:val="a0"/>
    <w:link w:val="ab"/>
    <w:uiPriority w:val="1"/>
    <w:rsid w:val="00E33CDA"/>
    <w:rPr>
      <w:lang w:val="en-US" w:eastAsia="zh-CN"/>
    </w:rPr>
  </w:style>
  <w:style w:type="character" w:styleId="ad">
    <w:name w:val="Placeholder Text"/>
    <w:basedOn w:val="a0"/>
    <w:uiPriority w:val="99"/>
    <w:semiHidden/>
    <w:rsid w:val="00C82761"/>
    <w:rPr>
      <w:color w:val="808080"/>
    </w:rPr>
  </w:style>
  <w:style w:type="table" w:styleId="ae">
    <w:name w:val="Table Grid"/>
    <w:basedOn w:val="a1"/>
    <w:uiPriority w:val="39"/>
    <w:rsid w:val="00C31F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2"/>
    <w:basedOn w:val="a"/>
    <w:link w:val="22"/>
    <w:uiPriority w:val="99"/>
    <w:semiHidden/>
    <w:unhideWhenUsed/>
    <w:rsid w:val="00B530E6"/>
    <w:pPr>
      <w:spacing w:after="120" w:line="480" w:lineRule="auto"/>
    </w:pPr>
    <w:rPr>
      <w:rFonts w:ascii="Calibri" w:eastAsia="Calibri" w:hAnsi="Calibri"/>
      <w:sz w:val="22"/>
      <w:szCs w:val="22"/>
      <w:lang w:eastAsia="en-US"/>
    </w:rPr>
  </w:style>
  <w:style w:type="character" w:customStyle="1" w:styleId="22">
    <w:name w:val="Основной текст 2 Знак"/>
    <w:basedOn w:val="a0"/>
    <w:link w:val="21"/>
    <w:uiPriority w:val="99"/>
    <w:semiHidden/>
    <w:rsid w:val="00B530E6"/>
    <w:rPr>
      <w:rFonts w:ascii="Calibri" w:eastAsia="Calibri" w:hAnsi="Calibri" w:cs="Times New Roman"/>
      <w:lang w:eastAsia="en-US"/>
    </w:rPr>
  </w:style>
  <w:style w:type="paragraph" w:styleId="3">
    <w:name w:val="Body Text 3"/>
    <w:basedOn w:val="a"/>
    <w:link w:val="30"/>
    <w:uiPriority w:val="99"/>
    <w:unhideWhenUsed/>
    <w:rsid w:val="00B530E6"/>
    <w:pPr>
      <w:spacing w:after="120"/>
    </w:pPr>
    <w:rPr>
      <w:rFonts w:ascii="Calibri" w:eastAsia="Calibri" w:hAnsi="Calibri"/>
      <w:sz w:val="16"/>
      <w:szCs w:val="16"/>
      <w:lang w:eastAsia="en-US"/>
    </w:rPr>
  </w:style>
  <w:style w:type="character" w:customStyle="1" w:styleId="30">
    <w:name w:val="Основной текст 3 Знак"/>
    <w:basedOn w:val="a0"/>
    <w:link w:val="3"/>
    <w:uiPriority w:val="99"/>
    <w:rsid w:val="00B530E6"/>
    <w:rPr>
      <w:rFonts w:ascii="Calibri" w:eastAsia="Calibri" w:hAnsi="Calibri" w:cs="Times New Roman"/>
      <w:sz w:val="16"/>
      <w:szCs w:val="16"/>
      <w:lang w:eastAsia="en-US"/>
    </w:rPr>
  </w:style>
  <w:style w:type="paragraph" w:customStyle="1" w:styleId="11">
    <w:name w:val="Обычный1"/>
    <w:rsid w:val="00B530E6"/>
    <w:pPr>
      <w:widowControl w:val="0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5B11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">
    <w:name w:val="TOC Heading"/>
    <w:basedOn w:val="1"/>
    <w:next w:val="a"/>
    <w:uiPriority w:val="39"/>
    <w:unhideWhenUsed/>
    <w:qFormat/>
    <w:rsid w:val="005B11D3"/>
    <w:pPr>
      <w:spacing w:line="259" w:lineRule="auto"/>
      <w:outlineLvl w:val="9"/>
    </w:pPr>
  </w:style>
  <w:style w:type="table" w:styleId="af0">
    <w:name w:val="Grid Table Light"/>
    <w:basedOn w:val="a1"/>
    <w:uiPriority w:val="40"/>
    <w:rsid w:val="004D54A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2">
    <w:name w:val="Plain Table 1"/>
    <w:basedOn w:val="a1"/>
    <w:uiPriority w:val="41"/>
    <w:rsid w:val="004D54A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3">
    <w:name w:val="Plain Table 2"/>
    <w:basedOn w:val="a1"/>
    <w:uiPriority w:val="42"/>
    <w:rsid w:val="004D54A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4D54A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4D54A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4D54A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13">
    <w:name w:val="toc 1"/>
    <w:basedOn w:val="a"/>
    <w:next w:val="a"/>
    <w:autoRedefine/>
    <w:uiPriority w:val="39"/>
    <w:unhideWhenUsed/>
    <w:rsid w:val="00F9354E"/>
    <w:pPr>
      <w:tabs>
        <w:tab w:val="right" w:leader="dot" w:pos="10195"/>
      </w:tabs>
      <w:spacing w:after="100" w:line="360" w:lineRule="auto"/>
    </w:pPr>
  </w:style>
  <w:style w:type="character" w:customStyle="1" w:styleId="20">
    <w:name w:val="Заголовок 2 Знак"/>
    <w:basedOn w:val="a0"/>
    <w:link w:val="2"/>
    <w:uiPriority w:val="9"/>
    <w:rsid w:val="00F943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4">
    <w:name w:val="toc 2"/>
    <w:basedOn w:val="a"/>
    <w:next w:val="a"/>
    <w:autoRedefine/>
    <w:uiPriority w:val="39"/>
    <w:unhideWhenUsed/>
    <w:rsid w:val="00891761"/>
    <w:pPr>
      <w:spacing w:after="100"/>
      <w:ind w:left="240"/>
    </w:pPr>
  </w:style>
  <w:style w:type="paragraph" w:styleId="af1">
    <w:name w:val="caption"/>
    <w:basedOn w:val="a"/>
    <w:next w:val="a"/>
    <w:uiPriority w:val="35"/>
    <w:unhideWhenUsed/>
    <w:qFormat/>
    <w:rsid w:val="002178CB"/>
    <w:pPr>
      <w:spacing w:after="200"/>
    </w:pPr>
    <w:rPr>
      <w:i/>
      <w:iCs/>
      <w:color w:val="44546A" w:themeColor="text2"/>
      <w:sz w:val="18"/>
      <w:szCs w:val="18"/>
    </w:rPr>
  </w:style>
  <w:style w:type="table" w:styleId="-41">
    <w:name w:val="Grid Table 4 Accent 1"/>
    <w:basedOn w:val="a1"/>
    <w:uiPriority w:val="49"/>
    <w:rsid w:val="0047602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31">
    <w:name w:val="Grid Table 3 Accent 1"/>
    <w:basedOn w:val="a1"/>
    <w:uiPriority w:val="48"/>
    <w:rsid w:val="00AC7782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-46">
    <w:name w:val="Grid Table 4 Accent 6"/>
    <w:basedOn w:val="a1"/>
    <w:uiPriority w:val="49"/>
    <w:rsid w:val="00CD138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6">
    <w:name w:val="Grid Table 3 Accent 6"/>
    <w:basedOn w:val="a1"/>
    <w:uiPriority w:val="48"/>
    <w:rsid w:val="00CD138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79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35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78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1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7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&#1053;&#1072;&#1089;&#1090;&#1088;&#1072;&#1080;&#1074;&#1072;&#1077;&#1084;&#1099;&#1077;%20&#1096;&#1072;&#1073;&#1083;&#1086;&#1085;&#1099;%20Office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72B9D9-4ABA-47A5-89EF-5A6C46A48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2031</TotalTime>
  <Pages>17</Pages>
  <Words>2411</Words>
  <Characters>13743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КУРСОВОЙ РАБОТЕ</vt:lpstr>
    </vt:vector>
  </TitlesOfParts>
  <Manager>Н.В.Пивоварова</Manager>
  <Company>РК6-43Б</Company>
  <LinksUpToDate>false</LinksUpToDate>
  <CharactersWithSpaces>16122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КУРСОВОЙ РАБОТЕ</dc:title>
  <dc:subject/>
  <dc:creator>Г.С. Агаев _</dc:creator>
  <cp:keywords>28</cp:keywords>
  <dc:description>2020г</dc:description>
  <cp:lastModifiedBy>Гусейн Агаев</cp:lastModifiedBy>
  <cp:revision>85</cp:revision>
  <cp:lastPrinted>2020-03-09T23:43:00Z</cp:lastPrinted>
  <dcterms:created xsi:type="dcterms:W3CDTF">2020-03-30T20:40:00Z</dcterms:created>
  <dcterms:modified xsi:type="dcterms:W3CDTF">2020-05-25T14:55:00Z</dcterms:modified>
  <cp:category>БАЗА ДАННЫХ»</cp:category>
</cp:coreProperties>
</file>